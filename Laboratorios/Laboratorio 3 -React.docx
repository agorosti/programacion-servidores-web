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BCCD9" w14:textId="4691E208" w:rsidR="00056DAB" w:rsidRPr="0009632D" w:rsidRDefault="00A02F05" w:rsidP="00040D7B">
      <w:pPr>
        <w:pStyle w:val="Heading1"/>
        <w:numPr>
          <w:ilvl w:val="0"/>
          <w:numId w:val="0"/>
        </w:numPr>
        <w:spacing w:line="360" w:lineRule="auto"/>
        <w:rPr>
          <w:rFonts w:asciiTheme="minorHAnsi" w:hAnsiTheme="minorHAnsi" w:cstheme="minorHAnsi"/>
          <w:i/>
          <w:iCs/>
          <w:u w:val="single"/>
        </w:rPr>
      </w:pPr>
      <w:proofErr w:type="spellStart"/>
      <w:r w:rsidRPr="0009632D">
        <w:rPr>
          <w:rFonts w:asciiTheme="minorHAnsi" w:hAnsiTheme="minorHAnsi" w:cstheme="minorHAnsi"/>
          <w:i/>
          <w:iCs/>
          <w:u w:val="single"/>
        </w:rPr>
        <w:t>Proyectos</w:t>
      </w:r>
      <w:proofErr w:type="spellEnd"/>
      <w:r w:rsidRPr="0009632D">
        <w:rPr>
          <w:rFonts w:asciiTheme="minorHAnsi" w:hAnsiTheme="minorHAnsi" w:cstheme="minorHAnsi"/>
          <w:i/>
          <w:iCs/>
          <w:u w:val="single"/>
        </w:rPr>
        <w:t xml:space="preserve"> de </w:t>
      </w:r>
      <w:r w:rsidR="005C3558" w:rsidRPr="0009632D">
        <w:rPr>
          <w:rFonts w:asciiTheme="minorHAnsi" w:hAnsiTheme="minorHAnsi" w:cstheme="minorHAnsi"/>
          <w:i/>
          <w:iCs/>
          <w:u w:val="single"/>
        </w:rPr>
        <w:t>Reac</w:t>
      </w:r>
      <w:r w:rsidR="00231978" w:rsidRPr="0009632D">
        <w:rPr>
          <w:rFonts w:asciiTheme="minorHAnsi" w:hAnsiTheme="minorHAnsi" w:cstheme="minorHAnsi"/>
          <w:i/>
          <w:iCs/>
          <w:u w:val="single"/>
        </w:rPr>
        <w:t>t</w:t>
      </w:r>
      <w:r w:rsidR="005C3558" w:rsidRPr="0009632D">
        <w:rPr>
          <w:rFonts w:asciiTheme="minorHAnsi" w:hAnsiTheme="minorHAnsi" w:cstheme="minorHAnsi"/>
          <w:i/>
          <w:iCs/>
          <w:u w:val="single"/>
        </w:rPr>
        <w:t xml:space="preserve">: </w:t>
      </w:r>
      <w:r w:rsidR="004F7D3E" w:rsidRPr="004F7D3E">
        <w:rPr>
          <w:rFonts w:asciiTheme="minorHAnsi" w:hAnsiTheme="minorHAnsi" w:cstheme="minorHAnsi"/>
          <w:i/>
          <w:iCs/>
          <w:u w:val="single"/>
        </w:rPr>
        <w:t>Rick and Morty API</w:t>
      </w:r>
    </w:p>
    <w:p w14:paraId="3CEA0C27" w14:textId="5BF7C2C2" w:rsidR="00376A7D" w:rsidRPr="00376A7D" w:rsidRDefault="00376A7D" w:rsidP="00376A7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376A7D">
        <w:rPr>
          <w:rFonts w:asciiTheme="minorHAnsi" w:hAnsiTheme="minorHAnsi" w:cstheme="minorHAnsi"/>
          <w:sz w:val="22"/>
          <w:szCs w:val="22"/>
        </w:rPr>
        <w:t xml:space="preserve">Este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documento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presenta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colección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ejercicios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prácticos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realizados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React,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enfocados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creación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componentes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manejo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enrutamiento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con React Router y la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interacción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con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API externa. En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este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caso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usaremos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la API de </w:t>
      </w:r>
      <w:hyperlink r:id="rId10" w:history="1">
        <w:r w:rsidRPr="007D36D8">
          <w:rPr>
            <w:rStyle w:val="Hyperlink"/>
            <w:rFonts w:asciiTheme="minorHAnsi" w:hAnsiTheme="minorHAnsi" w:cstheme="minorHAnsi"/>
            <w:i/>
            <w:iCs/>
            <w:color w:val="FF5700" w:themeColor="accent1"/>
            <w:sz w:val="22"/>
            <w:szCs w:val="22"/>
          </w:rPr>
          <w:t>Rick and Morty</w:t>
        </w:r>
      </w:hyperlink>
      <w:r w:rsidRPr="007D36D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.</w:t>
      </w:r>
      <w:r w:rsidRPr="007D36D8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ejercicio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diseñado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ayudar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mejorar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las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habilidades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programación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entendimiento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conceptos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clave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desarrollo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web con React.</w:t>
      </w:r>
    </w:p>
    <w:p w14:paraId="79E115F2" w14:textId="14A2508E" w:rsidR="00376A7D" w:rsidRPr="00376A7D" w:rsidRDefault="00376A7D" w:rsidP="00376A7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376A7D">
        <w:rPr>
          <w:rFonts w:asciiTheme="minorHAnsi" w:hAnsiTheme="minorHAnsi" w:cstheme="minorHAnsi"/>
          <w:sz w:val="22"/>
          <w:szCs w:val="22"/>
        </w:rPr>
        <w:t xml:space="preserve">Si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deseas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ver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código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fuente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estos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ejercicios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acceder al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repositorio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GitHub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haciendo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76A7D">
        <w:rPr>
          <w:rFonts w:asciiTheme="minorHAnsi" w:hAnsiTheme="minorHAnsi" w:cstheme="minorHAnsi"/>
          <w:sz w:val="22"/>
          <w:szCs w:val="22"/>
        </w:rPr>
        <w:t>siguiente</w:t>
      </w:r>
      <w:proofErr w:type="spellEnd"/>
      <w:r w:rsidRPr="00376A7D">
        <w:rPr>
          <w:rFonts w:asciiTheme="minorHAnsi" w:hAnsiTheme="minorHAnsi" w:cstheme="minorHAnsi"/>
          <w:sz w:val="22"/>
          <w:szCs w:val="22"/>
        </w:rPr>
        <w:t xml:space="preserve"> enlace.</w:t>
      </w:r>
      <w:r w:rsidR="00147FB6">
        <w:rPr>
          <w:rFonts w:asciiTheme="minorHAnsi" w:hAnsiTheme="minorHAnsi" w:cstheme="minorHAnsi"/>
          <w:sz w:val="22"/>
          <w:szCs w:val="22"/>
        </w:rPr>
        <w:br/>
      </w:r>
      <w:r w:rsidR="00147FB6" w:rsidRPr="00147FB6">
        <w:rPr>
          <w:rFonts w:asciiTheme="minorHAnsi" w:hAnsiTheme="minorHAnsi" w:cstheme="minorHAnsi"/>
          <w:color w:val="FF5700" w:themeColor="accent1"/>
          <w:sz w:val="22"/>
          <w:szCs w:val="22"/>
        </w:rPr>
        <w:fldChar w:fldCharType="begin"/>
      </w:r>
      <w:r w:rsidR="00147FB6" w:rsidRPr="00147FB6">
        <w:rPr>
          <w:rFonts w:asciiTheme="minorHAnsi" w:hAnsiTheme="minorHAnsi" w:cstheme="minorHAnsi"/>
          <w:color w:val="FF5700" w:themeColor="accent1"/>
          <w:sz w:val="22"/>
          <w:szCs w:val="22"/>
        </w:rPr>
        <w:instrText>HYPERLINK "https://github.com/sofiacostamagna/proyecto-rick-and-morty"</w:instrText>
      </w:r>
      <w:r w:rsidR="00147FB6" w:rsidRPr="00147FB6">
        <w:rPr>
          <w:rFonts w:asciiTheme="minorHAnsi" w:hAnsiTheme="minorHAnsi" w:cstheme="minorHAnsi"/>
          <w:color w:val="FF5700" w:themeColor="accent1"/>
          <w:sz w:val="22"/>
          <w:szCs w:val="22"/>
        </w:rPr>
      </w:r>
      <w:r w:rsidR="00147FB6" w:rsidRPr="00147FB6">
        <w:rPr>
          <w:rFonts w:asciiTheme="minorHAnsi" w:hAnsiTheme="minorHAnsi" w:cstheme="minorHAnsi"/>
          <w:color w:val="FF5700" w:themeColor="accent1"/>
          <w:sz w:val="22"/>
          <w:szCs w:val="22"/>
        </w:rPr>
        <w:fldChar w:fldCharType="separate"/>
      </w:r>
      <w:r w:rsidR="00147FB6" w:rsidRPr="00147FB6">
        <w:rPr>
          <w:rStyle w:val="Hyperlink"/>
          <w:rFonts w:asciiTheme="minorHAnsi" w:hAnsiTheme="minorHAnsi" w:cstheme="minorHAnsi"/>
          <w:color w:val="FF5700" w:themeColor="accent1"/>
          <w:sz w:val="22"/>
          <w:szCs w:val="22"/>
        </w:rPr>
        <w:t>https://github.com/sofiacostamagna/proyecto-rick-and-morty</w:t>
      </w:r>
      <w:r w:rsidR="00147FB6" w:rsidRPr="00147FB6">
        <w:rPr>
          <w:rFonts w:asciiTheme="minorHAnsi" w:hAnsiTheme="minorHAnsi" w:cstheme="minorHAnsi"/>
          <w:color w:val="FF5700" w:themeColor="accent1"/>
          <w:sz w:val="22"/>
          <w:szCs w:val="22"/>
        </w:rPr>
        <w:fldChar w:fldCharType="end"/>
      </w:r>
    </w:p>
    <w:p w14:paraId="6A2D3DEC" w14:textId="5291119F" w:rsidR="002D4469" w:rsidRPr="003B1489" w:rsidRDefault="002D4469" w:rsidP="003B1489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Crear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gram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un Nuevo Proyecto</w:t>
      </w:r>
      <w:proofErr w:type="gram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en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React</w:t>
      </w:r>
      <w:r w:rsidR="008F176A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64AD764D" w14:textId="489596D8" w:rsidR="002D4469" w:rsidRPr="003B1489" w:rsidRDefault="002D4469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3B1489">
        <w:rPr>
          <w:rStyle w:val="Strong"/>
          <w:rFonts w:asciiTheme="minorHAnsi" w:hAnsiTheme="minorHAnsi" w:cstheme="minorHAnsi"/>
          <w:sz w:val="22"/>
          <w:szCs w:val="22"/>
        </w:rPr>
        <w:t>Instalar</w:t>
      </w:r>
      <w:proofErr w:type="spellEnd"/>
      <w:r w:rsidRPr="003B1489">
        <w:rPr>
          <w:rStyle w:val="Strong"/>
          <w:rFonts w:asciiTheme="minorHAnsi" w:hAnsiTheme="minorHAnsi" w:cstheme="minorHAnsi"/>
          <w:sz w:val="22"/>
          <w:szCs w:val="22"/>
        </w:rPr>
        <w:t xml:space="preserve"> Node.js</w:t>
      </w:r>
      <w:r w:rsidRPr="003B1489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Asegúrate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tener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instalado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Node.js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máquina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descargarlo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desde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hyperlink r:id="rId11" w:tgtFrame="_new" w:history="1">
        <w:proofErr w:type="spellStart"/>
        <w:r w:rsidRPr="00C05775">
          <w:rPr>
            <w:rStyle w:val="Hyperlink"/>
            <w:rFonts w:asciiTheme="minorHAnsi" w:hAnsiTheme="minorHAnsi" w:cstheme="minorHAnsi"/>
            <w:color w:val="FF5700" w:themeColor="accent1"/>
            <w:sz w:val="22"/>
            <w:szCs w:val="22"/>
          </w:rPr>
          <w:t>aquí</w:t>
        </w:r>
        <w:proofErr w:type="spellEnd"/>
      </w:hyperlink>
      <w:r w:rsidRPr="00C05775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. </w:t>
      </w:r>
    </w:p>
    <w:p w14:paraId="2205D2AA" w14:textId="77777777" w:rsidR="00736FE1" w:rsidRPr="003B1489" w:rsidRDefault="00736FE1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3B1489">
        <w:rPr>
          <w:rStyle w:val="Strong"/>
          <w:rFonts w:asciiTheme="minorHAnsi" w:hAnsiTheme="minorHAnsi" w:cstheme="minorHAnsi"/>
          <w:sz w:val="22"/>
          <w:szCs w:val="22"/>
        </w:rPr>
        <w:t>Crear</w:t>
      </w:r>
      <w:proofErr w:type="spellEnd"/>
      <w:r w:rsidRPr="003B1489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3B1489">
        <w:rPr>
          <w:rStyle w:val="Strong"/>
          <w:rFonts w:asciiTheme="minorHAnsi" w:hAnsiTheme="minorHAnsi" w:cstheme="minorHAnsi"/>
          <w:sz w:val="22"/>
          <w:szCs w:val="22"/>
        </w:rPr>
        <w:t>un Proyecto</w:t>
      </w:r>
      <w:proofErr w:type="gramEnd"/>
      <w:r w:rsidRPr="003B1489">
        <w:rPr>
          <w:rStyle w:val="Strong"/>
          <w:rFonts w:asciiTheme="minorHAnsi" w:hAnsiTheme="minorHAnsi" w:cstheme="minorHAnsi"/>
          <w:sz w:val="22"/>
          <w:szCs w:val="22"/>
        </w:rPr>
        <w:t xml:space="preserve"> de React</w:t>
      </w:r>
      <w:r w:rsidRPr="003B1489">
        <w:rPr>
          <w:rFonts w:asciiTheme="minorHAnsi" w:hAnsiTheme="minorHAnsi" w:cstheme="minorHAnsi"/>
          <w:sz w:val="22"/>
          <w:szCs w:val="22"/>
        </w:rPr>
        <w:t xml:space="preserve">: Abre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terminal y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siguiente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comando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crear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un nuevo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proyecto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de React:</w:t>
      </w:r>
    </w:p>
    <w:p w14:paraId="7E145B32" w14:textId="59E91A32" w:rsidR="00736FE1" w:rsidRPr="002A4F76" w:rsidRDefault="00736FE1" w:rsidP="003B1489">
      <w:pPr>
        <w:pStyle w:val="NormalWeb"/>
        <w:spacing w:line="360" w:lineRule="auto"/>
        <w:ind w:left="720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B1489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npx</w:t>
      </w:r>
      <w:proofErr w:type="spellEnd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create-react-app rick-and-</w:t>
      </w:r>
      <w:proofErr w:type="spellStart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morty</w:t>
      </w:r>
      <w:proofErr w:type="spellEnd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-lab</w:t>
      </w:r>
    </w:p>
    <w:p w14:paraId="45B2C2A1" w14:textId="583CEB29" w:rsidR="00DF6675" w:rsidRPr="003B1489" w:rsidRDefault="00DF6675" w:rsidP="003B1489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Esto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creará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nueva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carpeta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llamada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r w:rsidR="002A4F76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rick-and</w:t>
      </w:r>
      <w:r w:rsidR="00DD707D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-</w:t>
      </w:r>
      <w:proofErr w:type="spellStart"/>
      <w:r w:rsidR="00DD707D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morty</w:t>
      </w:r>
      <w:proofErr w:type="spellEnd"/>
      <w:r w:rsidRPr="003B1489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-lab</w:t>
      </w:r>
      <w:r w:rsidRPr="003B1489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3B1489">
        <w:rPr>
          <w:rFonts w:asciiTheme="minorHAnsi" w:hAnsiTheme="minorHAnsi" w:cstheme="minorHAnsi"/>
          <w:sz w:val="22"/>
          <w:szCs w:val="22"/>
        </w:rPr>
        <w:t xml:space="preserve">con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archivos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necesarios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para un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proyecto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de Reac</w:t>
      </w:r>
      <w:r w:rsidR="00471D72" w:rsidRPr="003B1489">
        <w:rPr>
          <w:rFonts w:asciiTheme="minorHAnsi" w:hAnsiTheme="minorHAnsi" w:cstheme="minorHAnsi"/>
          <w:sz w:val="22"/>
          <w:szCs w:val="22"/>
        </w:rPr>
        <w:t>t.</w:t>
      </w:r>
    </w:p>
    <w:p w14:paraId="3634678D" w14:textId="77777777" w:rsidR="003B1489" w:rsidRDefault="00471D72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3B1489">
        <w:rPr>
          <w:rStyle w:val="Strong"/>
          <w:rFonts w:asciiTheme="minorHAnsi" w:hAnsiTheme="minorHAnsi" w:cstheme="minorHAnsi"/>
          <w:sz w:val="22"/>
          <w:szCs w:val="22"/>
        </w:rPr>
        <w:t>A</w:t>
      </w:r>
      <w:r w:rsidRPr="003B1489">
        <w:rPr>
          <w:rStyle w:val="Strong"/>
          <w:rFonts w:asciiTheme="minorHAnsi" w:hAnsiTheme="minorHAnsi" w:cstheme="minorHAnsi"/>
          <w:sz w:val="22"/>
          <w:szCs w:val="22"/>
        </w:rPr>
        <w:t xml:space="preserve">cceder a la </w:t>
      </w:r>
      <w:proofErr w:type="spellStart"/>
      <w:r w:rsidRPr="003B1489">
        <w:rPr>
          <w:rStyle w:val="Strong"/>
          <w:rFonts w:asciiTheme="minorHAnsi" w:hAnsiTheme="minorHAnsi" w:cstheme="minorHAnsi"/>
          <w:sz w:val="22"/>
          <w:szCs w:val="22"/>
        </w:rPr>
        <w:t>Carpeta</w:t>
      </w:r>
      <w:proofErr w:type="spellEnd"/>
      <w:r w:rsidRPr="003B1489">
        <w:rPr>
          <w:rStyle w:val="Strong"/>
          <w:rFonts w:asciiTheme="minorHAnsi" w:hAnsiTheme="minorHAnsi" w:cstheme="minorHAnsi"/>
          <w:sz w:val="22"/>
          <w:szCs w:val="22"/>
        </w:rPr>
        <w:t xml:space="preserve"> del Proyecto</w:t>
      </w:r>
      <w:r w:rsidRPr="003B1489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Navega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a la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carpeta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creada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>:</w:t>
      </w:r>
    </w:p>
    <w:p w14:paraId="26D65EF5" w14:textId="3D512621" w:rsidR="00736FE1" w:rsidRPr="003B1489" w:rsidRDefault="00471D72" w:rsidP="003B1489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3B1489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cd </w:t>
      </w:r>
      <w:r w:rsidR="00DD707D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rick-and-</w:t>
      </w:r>
      <w:proofErr w:type="spellStart"/>
      <w:r w:rsidR="00DD707D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morty</w:t>
      </w:r>
      <w:proofErr w:type="spellEnd"/>
      <w:r w:rsidRPr="003B1489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-lab</w:t>
      </w:r>
    </w:p>
    <w:p w14:paraId="5A4059FA" w14:textId="225DDF8C" w:rsidR="00800B62" w:rsidRPr="004D28F5" w:rsidRDefault="00800B62" w:rsidP="003B1489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Instalar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Dependencias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spellStart"/>
      <w:r w:rsidR="008F176A"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n</w:t>
      </w:r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ecesarias</w:t>
      </w:r>
      <w:proofErr w:type="spellEnd"/>
      <w:r w:rsidR="008F176A"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:</w:t>
      </w:r>
    </w:p>
    <w:p w14:paraId="71C8A090" w14:textId="6E6C6F04" w:rsidR="00800B62" w:rsidRPr="003B1489" w:rsidRDefault="00800B62" w:rsidP="003B1489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3B1489">
        <w:rPr>
          <w:rFonts w:asciiTheme="minorHAnsi" w:hAnsiTheme="minorHAnsi" w:cstheme="minorHAnsi"/>
          <w:sz w:val="22"/>
          <w:szCs w:val="22"/>
        </w:rPr>
        <w:t xml:space="preserve">Para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trabajar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con la </w:t>
      </w:r>
      <w:r w:rsidR="00DD707D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 and Morty</w:t>
      </w:r>
      <w:r w:rsidRPr="008F176A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API</w:t>
      </w:r>
      <w:r w:rsidRPr="008F176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3B1489">
        <w:rPr>
          <w:rFonts w:asciiTheme="minorHAnsi" w:hAnsiTheme="minorHAnsi" w:cstheme="minorHAnsi"/>
          <w:sz w:val="22"/>
          <w:szCs w:val="22"/>
        </w:rPr>
        <w:t xml:space="preserve">y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manejar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necesitarás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instalar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algunas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dependencias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adicionales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>.</w:t>
      </w:r>
    </w:p>
    <w:p w14:paraId="38C49EDC" w14:textId="77777777" w:rsidR="00800B62" w:rsidRPr="008F176A" w:rsidRDefault="00800B62" w:rsidP="008F176A">
      <w:pPr>
        <w:pStyle w:val="NormalWeb"/>
        <w:numPr>
          <w:ilvl w:val="0"/>
          <w:numId w:val="38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F176A">
        <w:rPr>
          <w:rStyle w:val="Strong"/>
          <w:rFonts w:asciiTheme="minorHAnsi" w:hAnsiTheme="minorHAnsi" w:cstheme="minorHAnsi"/>
          <w:i/>
          <w:iCs/>
          <w:sz w:val="22"/>
          <w:szCs w:val="22"/>
        </w:rPr>
        <w:t>Instalar</w:t>
      </w:r>
      <w:proofErr w:type="spellEnd"/>
      <w:r w:rsidRPr="008F176A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8F176A">
        <w:rPr>
          <w:rStyle w:val="Strong"/>
          <w:rFonts w:asciiTheme="minorHAnsi" w:hAnsiTheme="minorHAnsi" w:cstheme="minorHAnsi"/>
          <w:i/>
          <w:iCs/>
          <w:sz w:val="22"/>
          <w:szCs w:val="22"/>
        </w:rPr>
        <w:t>Axios</w:t>
      </w:r>
      <w:proofErr w:type="spellEnd"/>
      <w:r w:rsidRPr="008F176A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Axios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biblioteca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realizar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solicitudes HTTP.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Instálala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usando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npm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:</w:t>
      </w:r>
    </w:p>
    <w:p w14:paraId="0DB93FE9" w14:textId="4FFC9BD6" w:rsidR="00BE7998" w:rsidRPr="00280B0F" w:rsidRDefault="00280B0F" w:rsidP="008F176A">
      <w:pPr>
        <w:pStyle w:val="NormalWeb"/>
        <w:ind w:left="720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install </w:t>
      </w:r>
      <w:proofErr w:type="spellStart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axios</w:t>
      </w:r>
      <w:proofErr w:type="spellEnd"/>
    </w:p>
    <w:p w14:paraId="009AE795" w14:textId="77777777" w:rsidR="00BE7998" w:rsidRDefault="00BE7998" w:rsidP="00BE7998">
      <w:pPr>
        <w:pStyle w:val="NormalWeb"/>
      </w:pPr>
    </w:p>
    <w:p w14:paraId="74748FD6" w14:textId="77777777" w:rsidR="008F176A" w:rsidRDefault="008F176A" w:rsidP="00BE7998">
      <w:pPr>
        <w:pStyle w:val="NormalWeb"/>
      </w:pPr>
    </w:p>
    <w:p w14:paraId="0213B24F" w14:textId="77777777" w:rsidR="00EA42A6" w:rsidRPr="00131FBE" w:rsidRDefault="00EA42A6" w:rsidP="00040D7B">
      <w:pPr>
        <w:spacing w:line="360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194613C" w14:textId="65D8B735" w:rsidR="00131FBE" w:rsidRDefault="0040667F" w:rsidP="008F176A">
      <w:pPr>
        <w:pStyle w:val="NormalWeb"/>
        <w:numPr>
          <w:ilvl w:val="0"/>
          <w:numId w:val="38"/>
        </w:numPr>
      </w:pPr>
      <w:proofErr w:type="spellStart"/>
      <w:r>
        <w:rPr>
          <w:rStyle w:val="Strong"/>
        </w:rPr>
        <w:t>Instalar</w:t>
      </w:r>
      <w:proofErr w:type="spellEnd"/>
      <w:r>
        <w:rPr>
          <w:rStyle w:val="Strong"/>
        </w:rPr>
        <w:t xml:space="preserve"> React Router</w:t>
      </w:r>
      <w:r>
        <w:t xml:space="preserve"> (</w:t>
      </w:r>
      <w:proofErr w:type="spellStart"/>
      <w:r>
        <w:t>opcional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quieres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rutas</w:t>
      </w:r>
      <w:proofErr w:type="spellEnd"/>
      <w:r>
        <w:t>):</w:t>
      </w:r>
    </w:p>
    <w:p w14:paraId="35977658" w14:textId="2DA83DFC" w:rsidR="00131FBE" w:rsidRPr="008F176A" w:rsidRDefault="008F176A" w:rsidP="008F176A">
      <w:pPr>
        <w:pStyle w:val="NormalWeb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install react-router-</w:t>
      </w:r>
      <w:proofErr w:type="spellStart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dom</w:t>
      </w:r>
      <w:proofErr w:type="spellEnd"/>
    </w:p>
    <w:p w14:paraId="030335B8" w14:textId="06BC4BE9" w:rsidR="00B27C7B" w:rsidRDefault="008F176A" w:rsidP="008F176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    </w:t>
      </w:r>
      <w:r w:rsidR="00D26582" w:rsidRPr="00D247B4">
        <w:rPr>
          <w:rFonts w:asciiTheme="minorHAnsi" w:hAnsiTheme="minorHAnsi" w:cstheme="minorHAnsi"/>
          <w:sz w:val="22"/>
          <w:szCs w:val="22"/>
        </w:rPr>
        <w:t>Este</w:t>
      </w:r>
      <w:r w:rsidR="00D26582" w:rsidRPr="00D247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definir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navegación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entre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diferentes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componentes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páginas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 xml:space="preserve"> </w:t>
      </w:r>
      <w:r w:rsidR="00D247B4">
        <w:rPr>
          <w:rFonts w:asciiTheme="minorHAnsi" w:hAnsiTheme="minorHAnsi" w:cstheme="minorHAnsi"/>
          <w:sz w:val="22"/>
          <w:szCs w:val="22"/>
        </w:rPr>
        <w:t xml:space="preserve">   </w:t>
      </w:r>
      <w:proofErr w:type="spellStart"/>
      <w:r w:rsidR="00D26582" w:rsidRPr="00D247B4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="00D26582" w:rsidRPr="00D247B4">
        <w:rPr>
          <w:rFonts w:asciiTheme="minorHAnsi" w:hAnsiTheme="minorHAnsi" w:cstheme="minorHAnsi"/>
          <w:sz w:val="22"/>
          <w:szCs w:val="22"/>
        </w:rPr>
        <w:t>.</w:t>
      </w:r>
    </w:p>
    <w:p w14:paraId="297CD0FF" w14:textId="05B3D545" w:rsidR="00D247B4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Router</w:t>
      </w:r>
      <w:r w:rsidRPr="008F176A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Envuelve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habilita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funcionalidad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enrutamiento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.</w:t>
      </w:r>
    </w:p>
    <w:p w14:paraId="346A88CD" w14:textId="0DAFA573" w:rsidR="00D247B4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Routes</w:t>
      </w:r>
      <w:r w:rsidRPr="008F176A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Contiene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todas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las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rutas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.</w:t>
      </w:r>
    </w:p>
    <w:p w14:paraId="760EE2DB" w14:textId="650C95B9" w:rsidR="00D247B4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Route</w:t>
      </w:r>
      <w:r w:rsidRPr="008F176A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8F176A">
        <w:rPr>
          <w:rFonts w:asciiTheme="minorHAnsi" w:hAnsiTheme="minorHAnsi" w:cstheme="minorHAnsi"/>
          <w:sz w:val="22"/>
          <w:szCs w:val="22"/>
        </w:rPr>
        <w:t xml:space="preserve"> Define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ruta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específica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.</w:t>
      </w:r>
    </w:p>
    <w:p w14:paraId="3421E937" w14:textId="77777777" w:rsidR="00D247B4" w:rsidRDefault="00D247B4" w:rsidP="008F176A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sz w:val="22"/>
          <w:szCs w:val="22"/>
        </w:rPr>
        <w:t>path</w:t>
      </w:r>
      <w:r w:rsidRPr="008F176A">
        <w:rPr>
          <w:rFonts w:asciiTheme="minorHAnsi" w:hAnsiTheme="minorHAnsi" w:cstheme="minorHAnsi"/>
          <w:sz w:val="22"/>
          <w:szCs w:val="22"/>
        </w:rPr>
        <w:t xml:space="preserve">: La URL de la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ruta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.</w:t>
      </w:r>
    </w:p>
    <w:p w14:paraId="13FCADFD" w14:textId="77777777" w:rsidR="00D247B4" w:rsidRDefault="00D247B4" w:rsidP="008F176A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sz w:val="22"/>
          <w:szCs w:val="22"/>
        </w:rPr>
        <w:t>element</w:t>
      </w:r>
      <w:r w:rsidRPr="008F176A">
        <w:rPr>
          <w:rFonts w:asciiTheme="minorHAnsi" w:hAnsiTheme="minorHAnsi" w:cstheme="minorHAnsi"/>
          <w:sz w:val="22"/>
          <w:szCs w:val="22"/>
        </w:rPr>
        <w:t xml:space="preserve">: El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que se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renderiza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esa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ruta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.</w:t>
      </w:r>
    </w:p>
    <w:p w14:paraId="2595C87A" w14:textId="4E4D82AF" w:rsidR="00CB3508" w:rsidRPr="004D28F5" w:rsidRDefault="00D247B4" w:rsidP="00CB3508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F176A">
        <w:rPr>
          <w:rStyle w:val="HTMLCode"/>
          <w:rFonts w:asciiTheme="minorHAnsi" w:hAnsiTheme="minorHAnsi" w:cstheme="minorHAnsi"/>
          <w:sz w:val="22"/>
          <w:szCs w:val="22"/>
        </w:rPr>
        <w:t>:id</w:t>
      </w:r>
      <w:r w:rsidRPr="008F176A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Parámetro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dinámico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usar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detalles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recetas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).</w:t>
      </w:r>
    </w:p>
    <w:p w14:paraId="4505205D" w14:textId="072952F5" w:rsidR="00885A39" w:rsidRDefault="002D4727" w:rsidP="008F176A">
      <w:pPr>
        <w:pStyle w:val="ListParagraph"/>
        <w:numPr>
          <w:ilvl w:val="0"/>
          <w:numId w:val="38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Asegurate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>
        <w:rPr>
          <w:rFonts w:asciiTheme="minorHAnsi" w:hAnsiTheme="minorHAnsi" w:cstheme="minorHAnsi"/>
          <w:sz w:val="22"/>
          <w:szCs w:val="22"/>
        </w:rPr>
        <w:t>tu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archive </w:t>
      </w:r>
      <w:proofErr w:type="spellStart"/>
      <w:proofErr w:type="gramStart"/>
      <w:r w:rsidRPr="004D28F5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package.json</w:t>
      </w:r>
      <w:proofErr w:type="spellEnd"/>
      <w:proofErr w:type="gramEnd"/>
      <w:r w:rsidRPr="004D28F5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="000B2DCC">
        <w:rPr>
          <w:rFonts w:asciiTheme="minorHAnsi" w:hAnsiTheme="minorHAnsi" w:cstheme="minorHAnsi"/>
          <w:sz w:val="22"/>
          <w:szCs w:val="22"/>
        </w:rPr>
        <w:t>t</w:t>
      </w:r>
      <w:r>
        <w:rPr>
          <w:rFonts w:asciiTheme="minorHAnsi" w:hAnsiTheme="minorHAnsi" w:cstheme="minorHAnsi"/>
          <w:sz w:val="22"/>
          <w:szCs w:val="22"/>
        </w:rPr>
        <w:t>e</w:t>
      </w:r>
      <w:r w:rsidR="000B2DCC">
        <w:rPr>
          <w:rFonts w:asciiTheme="minorHAnsi" w:hAnsiTheme="minorHAnsi" w:cstheme="minorHAnsi"/>
          <w:sz w:val="22"/>
          <w:szCs w:val="22"/>
        </w:rPr>
        <w:t>nga</w:t>
      </w:r>
      <w:proofErr w:type="spellEnd"/>
      <w:r w:rsidR="000B2DC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0B2DCC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0B2DCC">
        <w:rPr>
          <w:rFonts w:asciiTheme="minorHAnsi" w:hAnsiTheme="minorHAnsi" w:cstheme="minorHAnsi"/>
          <w:sz w:val="22"/>
          <w:szCs w:val="22"/>
        </w:rPr>
        <w:t xml:space="preserve"> script </w:t>
      </w:r>
      <w:proofErr w:type="spellStart"/>
      <w:r w:rsidR="00D44B7E">
        <w:rPr>
          <w:rFonts w:asciiTheme="minorHAnsi" w:hAnsiTheme="minorHAnsi" w:cstheme="minorHAnsi"/>
          <w:sz w:val="22"/>
          <w:szCs w:val="22"/>
        </w:rPr>
        <w:t>correcto</w:t>
      </w:r>
      <w:proofErr w:type="spellEnd"/>
      <w:r w:rsidR="00D44B7E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="00D44B7E">
        <w:rPr>
          <w:rFonts w:asciiTheme="minorHAnsi" w:hAnsiTheme="minorHAnsi" w:cstheme="minorHAnsi"/>
          <w:sz w:val="22"/>
          <w:szCs w:val="22"/>
        </w:rPr>
        <w:t>iniciar</w:t>
      </w:r>
      <w:proofErr w:type="spellEnd"/>
      <w:r w:rsidR="00D44B7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44B7E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D44B7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44B7E">
        <w:rPr>
          <w:rFonts w:asciiTheme="minorHAnsi" w:hAnsiTheme="minorHAnsi" w:cstheme="minorHAnsi"/>
          <w:sz w:val="22"/>
          <w:szCs w:val="22"/>
        </w:rPr>
        <w:t>servidor</w:t>
      </w:r>
      <w:proofErr w:type="spellEnd"/>
      <w:r w:rsidR="00D44B7E">
        <w:rPr>
          <w:rFonts w:asciiTheme="minorHAnsi" w:hAnsiTheme="minorHAnsi" w:cstheme="minorHAnsi"/>
          <w:sz w:val="22"/>
          <w:szCs w:val="22"/>
        </w:rPr>
        <w:t>.</w:t>
      </w:r>
    </w:p>
    <w:p w14:paraId="2C99AC0C" w14:textId="77777777" w:rsidR="004D28F5" w:rsidRDefault="004D28F5" w:rsidP="004D28F5">
      <w:pPr>
        <w:pStyle w:val="ListParagraph"/>
        <w:spacing w:line="360" w:lineRule="auto"/>
        <w:ind w:left="630"/>
        <w:rPr>
          <w:rFonts w:asciiTheme="minorHAnsi" w:hAnsiTheme="minorHAnsi" w:cstheme="minorHAnsi"/>
          <w:sz w:val="22"/>
          <w:szCs w:val="22"/>
        </w:rPr>
      </w:pPr>
    </w:p>
    <w:p w14:paraId="222034F8" w14:textId="14F6150E" w:rsidR="00D44B7E" w:rsidRPr="00D44B7E" w:rsidRDefault="00F14130" w:rsidP="00F14130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F927B0D" wp14:editId="47A8ADCE">
            <wp:extent cx="5939790" cy="5503545"/>
            <wp:effectExtent l="63500" t="63500" r="130810" b="122555"/>
            <wp:docPr id="1030634898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34898" name="Picture 22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3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71A62" w14:textId="77777777" w:rsidR="00676758" w:rsidRPr="00B8200A" w:rsidRDefault="00676758" w:rsidP="00676758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B8200A">
        <w:rPr>
          <w:rFonts w:asciiTheme="minorHAnsi" w:hAnsiTheme="minorHAnsi" w:cstheme="minorHAnsi"/>
          <w:sz w:val="22"/>
          <w:szCs w:val="22"/>
        </w:rPr>
        <w:t>Ahora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tienes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la base de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React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creada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siguiente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paso </w:t>
      </w:r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es </w:t>
      </w:r>
      <w:proofErr w:type="spellStart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>modularizarla</w:t>
      </w:r>
      <w:proofErr w:type="spellEnd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y </w:t>
      </w:r>
      <w:proofErr w:type="spellStart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>dividirla</w:t>
      </w:r>
      <w:proofErr w:type="spellEnd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>en</w:t>
      </w:r>
      <w:proofErr w:type="spellEnd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>secciones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organizando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código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para que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sea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fácil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mantener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ampliar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. Lo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haremos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paso a paso.</w:t>
      </w:r>
    </w:p>
    <w:p w14:paraId="699DB3C9" w14:textId="1655325A" w:rsidR="00676758" w:rsidRPr="00676758" w:rsidRDefault="00676758" w:rsidP="00676758">
      <w:pPr>
        <w:pStyle w:val="NormalWeb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B8200A">
        <w:rPr>
          <w:rFonts w:asciiTheme="minorHAnsi" w:hAnsiTheme="minorHAnsi" w:cstheme="minorHAnsi"/>
          <w:sz w:val="22"/>
          <w:szCs w:val="22"/>
        </w:rPr>
        <w:t xml:space="preserve">Vamos a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dividir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módulos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3653A">
        <w:rPr>
          <w:rStyle w:val="Strong"/>
          <w:rFonts w:asciiTheme="minorHAnsi" w:hAnsiTheme="minorHAnsi" w:cstheme="minorHAnsi"/>
          <w:sz w:val="22"/>
          <w:szCs w:val="22"/>
        </w:rPr>
        <w:t>Char</w:t>
      </w:r>
      <w:r w:rsidR="00CC60EC">
        <w:rPr>
          <w:rStyle w:val="Strong"/>
          <w:rFonts w:asciiTheme="minorHAnsi" w:hAnsiTheme="minorHAnsi" w:cstheme="minorHAnsi"/>
          <w:sz w:val="22"/>
          <w:szCs w:val="22"/>
        </w:rPr>
        <w:t>acter</w:t>
      </w:r>
      <w:r>
        <w:rPr>
          <w:rStyle w:val="Strong"/>
          <w:rFonts w:asciiTheme="minorHAnsi" w:hAnsiTheme="minorHAnsi" w:cstheme="minorHAnsi"/>
          <w:sz w:val="22"/>
          <w:szCs w:val="22"/>
        </w:rPr>
        <w:t>List</w:t>
      </w:r>
      <w:proofErr w:type="spellEnd"/>
      <w:r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r w:rsidRPr="00C426CD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spellStart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componente</w:t>
      </w:r>
      <w:proofErr w:type="spellEnd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Pr="00C426CD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para </w:t>
      </w:r>
      <w:proofErr w:type="spellStart"/>
      <w:proofErr w:type="gramStart"/>
      <w:r w:rsidRPr="00C426CD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mostrar</w:t>
      </w:r>
      <w:proofErr w:type="spellEnd"/>
      <w:r w:rsidRPr="00C426CD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una</w:t>
      </w:r>
      <w:proofErr w:type="spellEnd"/>
      <w:proofErr w:type="gramEnd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lista</w:t>
      </w:r>
      <w:proofErr w:type="spellEnd"/>
      <w:r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de </w:t>
      </w:r>
      <w:proofErr w:type="spellStart"/>
      <w:r w:rsidR="00CC60EC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personajes</w:t>
      </w:r>
      <w:proofErr w:type="spellEnd"/>
      <w:r w:rsidR="00CC60EC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de Rick and Morty</w:t>
      </w:r>
      <w:r w:rsidRPr="00C426CD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)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.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módulo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tendrá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propio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, y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integraremos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principal </w:t>
      </w:r>
      <w:r w:rsidRPr="00B8200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(</w:t>
      </w:r>
      <w:r w:rsidRPr="00B8200A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App.js</w:t>
      </w:r>
      <w:r w:rsidRPr="00B8200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).</w:t>
      </w:r>
    </w:p>
    <w:p w14:paraId="31DBDD1C" w14:textId="77777777" w:rsidR="00131FBE" w:rsidRPr="00131FBE" w:rsidRDefault="00131FBE" w:rsidP="00040D7B">
      <w:pPr>
        <w:pStyle w:val="ListParagraph"/>
        <w:spacing w:line="360" w:lineRule="auto"/>
        <w:ind w:left="1350"/>
        <w:rPr>
          <w:rFonts w:asciiTheme="minorHAnsi" w:hAnsiTheme="minorHAnsi" w:cstheme="minorHAnsi"/>
          <w:sz w:val="22"/>
          <w:szCs w:val="22"/>
        </w:rPr>
      </w:pPr>
    </w:p>
    <w:p w14:paraId="757141F3" w14:textId="77777777" w:rsidR="00D06779" w:rsidRPr="004C48C5" w:rsidRDefault="00D06779" w:rsidP="00C04C02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proofErr w:type="spellStart"/>
      <w:r w:rsidRPr="004C48C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Estructura</w:t>
      </w:r>
      <w:proofErr w:type="spellEnd"/>
      <w:r w:rsidRPr="004C48C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del Proyecto</w:t>
      </w:r>
    </w:p>
    <w:p w14:paraId="14FBEE75" w14:textId="66C250F5" w:rsidR="00D06779" w:rsidRPr="00875953" w:rsidRDefault="00D06779" w:rsidP="00C3409D">
      <w:pPr>
        <w:pStyle w:val="NormalWeb"/>
        <w:numPr>
          <w:ilvl w:val="0"/>
          <w:numId w:val="5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Style w:val="Strong"/>
          <w:rFonts w:asciiTheme="minorHAnsi" w:hAnsiTheme="minorHAnsi" w:cstheme="minorHAnsi"/>
          <w:i/>
          <w:iCs/>
          <w:sz w:val="22"/>
          <w:szCs w:val="22"/>
        </w:rPr>
        <w:t>Carpeta</w:t>
      </w:r>
      <w:proofErr w:type="spellEnd"/>
      <w:r w:rsidRPr="00875953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Principal</w:t>
      </w:r>
      <w:r w:rsidRPr="00875953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r w:rsidR="00F14130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rick-and-</w:t>
      </w:r>
      <w:proofErr w:type="spellStart"/>
      <w:r w:rsidR="00F14130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morty</w:t>
      </w:r>
      <w:proofErr w:type="spellEnd"/>
      <w:r w:rsidR="00280C9F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-lab</w:t>
      </w:r>
      <w:r w:rsidR="00CA713B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.</w:t>
      </w:r>
    </w:p>
    <w:p w14:paraId="1FF7B6A1" w14:textId="77777777" w:rsidR="00D06779" w:rsidRPr="00875953" w:rsidRDefault="00D06779" w:rsidP="00C3409D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sz w:val="22"/>
          <w:szCs w:val="22"/>
        </w:rPr>
        <w:t>Contendrá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archivos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carpetas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proyecto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>.</w:t>
      </w:r>
    </w:p>
    <w:p w14:paraId="1ABD8CF3" w14:textId="1492E3D4" w:rsidR="004C48C5" w:rsidRPr="004C48C5" w:rsidRDefault="004C48C5" w:rsidP="004C48C5">
      <w:pPr>
        <w:pStyle w:val="NormalWeb"/>
        <w:numPr>
          <w:ilvl w:val="0"/>
          <w:numId w:val="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Style w:val="Strong"/>
          <w:rFonts w:asciiTheme="minorHAnsi" w:hAnsiTheme="minorHAnsi" w:cstheme="minorHAnsi"/>
          <w:i/>
          <w:iCs/>
          <w:sz w:val="22"/>
          <w:szCs w:val="22"/>
        </w:rPr>
        <w:t>Carpeta</w:t>
      </w:r>
      <w:proofErr w:type="spellEnd"/>
      <w:r w:rsidR="00D06779" w:rsidRPr="00875953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D06779" w:rsidRPr="00875953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src</w:t>
      </w:r>
      <w:proofErr w:type="spellEnd"/>
      <w:r w:rsidR="00D06779" w:rsidRPr="00875953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Dentro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>
        <w:rPr>
          <w:rFonts w:asciiTheme="minorHAnsi" w:hAnsiTheme="minorHAnsi" w:cstheme="minorHAnsi"/>
          <w:sz w:val="22"/>
          <w:szCs w:val="22"/>
        </w:rPr>
        <w:t>careta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principal </w:t>
      </w:r>
      <w:proofErr w:type="spellStart"/>
      <w:r>
        <w:rPr>
          <w:rFonts w:asciiTheme="minorHAnsi" w:hAnsiTheme="minorHAnsi" w:cstheme="minorHAnsi"/>
          <w:sz w:val="22"/>
          <w:szCs w:val="22"/>
        </w:rPr>
        <w:t>vamos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>
        <w:rPr>
          <w:rFonts w:asciiTheme="minorHAnsi" w:hAnsiTheme="minorHAnsi" w:cstheme="minorHAnsi"/>
          <w:sz w:val="22"/>
          <w:szCs w:val="22"/>
        </w:rPr>
        <w:t>crear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la</w:t>
      </w:r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06779" w:rsidRPr="00875953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carpeta</w:t>
      </w:r>
      <w:proofErr w:type="spellEnd"/>
      <w:r w:rsidR="00D06779" w:rsidRPr="00875953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="00D06779" w:rsidRPr="00875953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src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donde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guardan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archivos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principales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06779" w:rsidRPr="00875953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="00D06779" w:rsidRPr="0087595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2D132988" w14:textId="77777777" w:rsidR="004C48C5" w:rsidRPr="00875953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Style w:val="Strong"/>
          <w:rFonts w:asciiTheme="minorHAnsi" w:hAnsiTheme="minorHAnsi" w:cstheme="minorHAnsi"/>
          <w:sz w:val="22"/>
          <w:szCs w:val="22"/>
        </w:rPr>
        <w:t>Crea</w:t>
      </w:r>
      <w:proofErr w:type="spellEnd"/>
      <w:r w:rsidRPr="00875953">
        <w:rPr>
          <w:rStyle w:val="Strong"/>
          <w:rFonts w:asciiTheme="minorHAnsi" w:hAnsiTheme="minorHAnsi" w:cstheme="minorHAnsi"/>
          <w:sz w:val="22"/>
          <w:szCs w:val="22"/>
        </w:rPr>
        <w:t xml:space="preserve"> las </w:t>
      </w:r>
      <w:proofErr w:type="spellStart"/>
      <w:r w:rsidRPr="00875953">
        <w:rPr>
          <w:rStyle w:val="Strong"/>
          <w:rFonts w:asciiTheme="minorHAnsi" w:hAnsiTheme="minorHAnsi" w:cstheme="minorHAnsi"/>
          <w:sz w:val="22"/>
          <w:szCs w:val="22"/>
        </w:rPr>
        <w:t>carpetas</w:t>
      </w:r>
      <w:proofErr w:type="spellEnd"/>
      <w:r w:rsidRPr="00875953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r w:rsidRPr="0087595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components</w:t>
      </w:r>
    </w:p>
    <w:p w14:paraId="532D159B" w14:textId="77777777" w:rsidR="004C48C5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la </w:t>
      </w:r>
      <w:proofErr w:type="spellStart"/>
      <w:r>
        <w:rPr>
          <w:rFonts w:asciiTheme="minorHAnsi" w:hAnsiTheme="minorHAnsi" w:cstheme="minorHAnsi"/>
          <w:b/>
          <w:bCs/>
          <w:i/>
          <w:iCs/>
          <w:sz w:val="22"/>
          <w:szCs w:val="22"/>
        </w:rPr>
        <w:t>carpeta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services.</w:t>
      </w:r>
    </w:p>
    <w:p w14:paraId="03A2B4ED" w14:textId="77777777" w:rsidR="004C48C5" w:rsidRPr="00875953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Style w:val="Strong"/>
          <w:rFonts w:asciiTheme="minorHAnsi" w:hAnsiTheme="minorHAnsi" w:cstheme="minorHAnsi"/>
          <w:sz w:val="22"/>
          <w:szCs w:val="22"/>
        </w:rPr>
        <w:t>Crea</w:t>
      </w:r>
      <w:proofErr w:type="spellEnd"/>
      <w:r w:rsidRPr="00875953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Style w:val="Strong"/>
          <w:rFonts w:asciiTheme="minorHAnsi" w:hAnsiTheme="minorHAnsi" w:cstheme="minorHAnsi"/>
          <w:sz w:val="22"/>
          <w:szCs w:val="22"/>
        </w:rPr>
        <w:t>el</w:t>
      </w:r>
      <w:proofErr w:type="spellEnd"/>
      <w:r w:rsidRPr="00875953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Style w:val="Strong"/>
          <w:rFonts w:asciiTheme="minorHAnsi" w:hAnsiTheme="minorHAnsi" w:cstheme="minorHAnsi"/>
          <w:sz w:val="22"/>
          <w:szCs w:val="22"/>
        </w:rPr>
        <w:t>archivo</w:t>
      </w:r>
      <w:proofErr w:type="spellEnd"/>
      <w:r w:rsidRPr="00875953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r w:rsidRPr="0087595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App.js</w:t>
      </w:r>
      <w:r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.</w:t>
      </w:r>
    </w:p>
    <w:p w14:paraId="1403A4DE" w14:textId="77777777" w:rsidR="004C48C5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el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archivo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Pr="00875953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index.js</w:t>
      </w: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.</w:t>
      </w:r>
    </w:p>
    <w:p w14:paraId="655A4624" w14:textId="42356289" w:rsidR="00B23E25" w:rsidRPr="00B23E25" w:rsidRDefault="00B23E25" w:rsidP="00B23E25">
      <w:pPr>
        <w:pStyle w:val="NormalWeb"/>
        <w:numPr>
          <w:ilvl w:val="0"/>
          <w:numId w:val="4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el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archivo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styles.css</w:t>
      </w:r>
    </w:p>
    <w:p w14:paraId="6AD89809" w14:textId="7EDAC3EE" w:rsidR="004C48C5" w:rsidRPr="00C04C02" w:rsidRDefault="004C48C5" w:rsidP="00C04C02">
      <w:pPr>
        <w:pStyle w:val="NormalWeb"/>
        <w:numPr>
          <w:ilvl w:val="0"/>
          <w:numId w:val="5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C04C0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</w:t>
      </w:r>
      <w:r w:rsidRPr="00C04C0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arpeta</w:t>
      </w:r>
      <w:proofErr w:type="spellEnd"/>
      <w:r w:rsidRPr="00C04C0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public:</w:t>
      </w:r>
    </w:p>
    <w:p w14:paraId="124D84BD" w14:textId="77777777" w:rsidR="004C48C5" w:rsidRPr="004C48C5" w:rsidRDefault="004C48C5" w:rsidP="004C48C5">
      <w:pPr>
        <w:pStyle w:val="NormalWeb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>
        <w:rPr>
          <w:rFonts w:asciiTheme="minorHAnsi" w:hAnsiTheme="minorHAnsi" w:cstheme="minorHAnsi"/>
          <w:sz w:val="22"/>
          <w:szCs w:val="22"/>
        </w:rPr>
        <w:t>encuentra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el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i</w:t>
      </w:r>
      <w:r w:rsidRPr="00875953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ndex.html</w:t>
      </w:r>
      <w:r w:rsidRPr="0087595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4938762" w14:textId="03313EE9" w:rsidR="004C48C5" w:rsidRPr="00D06F47" w:rsidRDefault="00C60B8E" w:rsidP="00D06F47">
      <w:pPr>
        <w:pStyle w:val="NormalWeb"/>
        <w:numPr>
          <w:ilvl w:val="0"/>
          <w:numId w:val="5"/>
        </w:numPr>
        <w:spacing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</w:t>
      </w:r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e </w:t>
      </w:r>
      <w:proofErr w:type="spellStart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debe</w:t>
      </w:r>
      <w:proofErr w:type="spellEnd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crear</w:t>
      </w:r>
      <w:proofErr w:type="spellEnd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la </w:t>
      </w:r>
      <w:proofErr w:type="spellStart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siguiente</w:t>
      </w:r>
      <w:proofErr w:type="spellEnd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estructura</w:t>
      </w:r>
      <w:proofErr w:type="spellEnd"/>
      <w:r w:rsidRPr="00C60B8E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</w:p>
    <w:p w14:paraId="5707E2FC" w14:textId="77777777" w:rsidR="00D06779" w:rsidRPr="00875953" w:rsidRDefault="00D06779" w:rsidP="00040D7B">
      <w:pPr>
        <w:pStyle w:val="NormalWeb"/>
        <w:spacing w:line="360" w:lineRule="auto"/>
        <w:ind w:left="720"/>
        <w:rPr>
          <w:rFonts w:asciiTheme="minorHAnsi" w:hAnsiTheme="minorHAnsi" w:cstheme="minorHAnsi"/>
          <w:sz w:val="22"/>
          <w:szCs w:val="22"/>
        </w:rPr>
      </w:pPr>
    </w:p>
    <w:p w14:paraId="3E087233" w14:textId="7BE6A5FD" w:rsidR="00D06779" w:rsidRPr="00875953" w:rsidRDefault="00D06779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75953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5A7AD45E" wp14:editId="3D44AC0A">
            <wp:extent cx="6342434" cy="3141128"/>
            <wp:effectExtent l="0" t="0" r="0" b="8890"/>
            <wp:docPr id="1242809988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2CE957ED" w14:textId="77777777" w:rsidR="0009632D" w:rsidRDefault="0009632D" w:rsidP="00040D7B">
      <w:pPr>
        <w:pStyle w:val="Heading3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4187852D" w14:textId="40B2F1E1" w:rsidR="0009632D" w:rsidRDefault="009A72EB" w:rsidP="00C04C02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09632D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Paso a Paso para </w:t>
      </w:r>
      <w:proofErr w:type="spellStart"/>
      <w:r w:rsidRPr="0009632D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Crear</w:t>
      </w:r>
      <w:proofErr w:type="spellEnd"/>
      <w:r w:rsidRPr="0009632D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la </w:t>
      </w:r>
      <w:proofErr w:type="spellStart"/>
      <w:r w:rsidRPr="0009632D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Estructura</w:t>
      </w:r>
      <w:proofErr w:type="spellEnd"/>
      <w:r w:rsidR="0009632D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:</w:t>
      </w:r>
    </w:p>
    <w:p w14:paraId="71A0118D" w14:textId="77777777" w:rsidR="00795634" w:rsidRPr="00795634" w:rsidRDefault="00795634" w:rsidP="00795634"/>
    <w:p w14:paraId="07994D06" w14:textId="4FD8E5A5" w:rsidR="009A72EB" w:rsidRPr="00795634" w:rsidRDefault="009A72EB" w:rsidP="00C3409D">
      <w:pPr>
        <w:pStyle w:val="Heading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auto"/>
        </w:rPr>
      </w:pPr>
      <w:proofErr w:type="gramStart"/>
      <w:r w:rsidRPr="00795634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index.html</w:t>
      </w:r>
      <w:r w:rsidRPr="00795634">
        <w:rPr>
          <w:rFonts w:asciiTheme="minorHAnsi" w:hAnsiTheme="minorHAnsi" w:cstheme="minorHAnsi"/>
          <w:color w:val="auto"/>
        </w:rPr>
        <w:t xml:space="preserve"> :</w:t>
      </w:r>
      <w:proofErr w:type="gramEnd"/>
      <w:r w:rsidRPr="00795634">
        <w:rPr>
          <w:rFonts w:asciiTheme="minorHAnsi" w:hAnsiTheme="minorHAnsi" w:cstheme="minorHAnsi"/>
          <w:color w:val="auto"/>
        </w:rPr>
        <w:t xml:space="preserve"> </w:t>
      </w:r>
    </w:p>
    <w:p w14:paraId="1F2C99C7" w14:textId="77777777" w:rsidR="009A72EB" w:rsidRPr="005F77BB" w:rsidRDefault="009A72EB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Este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punto de entrada de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web. Define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estructura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básica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contiene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elemento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donde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montará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React.</w:t>
      </w:r>
    </w:p>
    <w:p w14:paraId="49F8BB9B" w14:textId="2E27487B" w:rsidR="00CA713B" w:rsidRPr="00B30DCA" w:rsidRDefault="00D06F47" w:rsidP="00D06F47">
      <w:pPr>
        <w:pStyle w:val="NormalWeb"/>
        <w:spacing w:line="360" w:lineRule="auto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4145B9E" wp14:editId="32BF9967">
            <wp:extent cx="5939790" cy="2414270"/>
            <wp:effectExtent l="63500" t="63500" r="130810" b="125730"/>
            <wp:docPr id="1959411779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11779" name="Picture 23" descr="A screen 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1B21D" w14:textId="7B96CBBF" w:rsidR="009A72EB" w:rsidRPr="00795634" w:rsidRDefault="009A72EB" w:rsidP="00C3409D">
      <w:pPr>
        <w:pStyle w:val="Heading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795634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index.js</w:t>
      </w:r>
      <w:r w:rsidRPr="00795634">
        <w:rPr>
          <w:rFonts w:asciiTheme="minorHAnsi" w:hAnsiTheme="minorHAnsi" w:cstheme="minorHAnsi"/>
          <w:b/>
          <w:bCs/>
          <w:i/>
          <w:iCs/>
          <w:color w:val="FF5700" w:themeColor="accent1"/>
        </w:rPr>
        <w:t>.</w:t>
      </w:r>
    </w:p>
    <w:p w14:paraId="4A903AB8" w14:textId="62C45F06" w:rsidR="007109E2" w:rsidRPr="005F77BB" w:rsidRDefault="009A72EB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Este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punto de entrada de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React.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Aquí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donde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ReactDOM</w:t>
      </w:r>
      <w:proofErr w:type="spellEnd"/>
      <w:r w:rsidRPr="005F77BB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renderiza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principal (</w:t>
      </w:r>
      <w:r w:rsidRPr="005F77BB">
        <w:rPr>
          <w:rStyle w:val="HTMLCode"/>
          <w:rFonts w:asciiTheme="minorHAnsi" w:hAnsiTheme="minorHAnsi" w:cstheme="minorHAnsi"/>
          <w:sz w:val="22"/>
          <w:szCs w:val="22"/>
        </w:rPr>
        <w:t>App</w:t>
      </w:r>
      <w:r w:rsidRPr="005F77BB">
        <w:rPr>
          <w:rFonts w:asciiTheme="minorHAnsi" w:hAnsiTheme="minorHAnsi" w:cstheme="minorHAnsi"/>
          <w:sz w:val="22"/>
          <w:szCs w:val="22"/>
        </w:rPr>
        <w:t xml:space="preserve">)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DOM.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Utiliza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Style w:val="HTMLCode"/>
          <w:rFonts w:asciiTheme="minorHAnsi" w:hAnsiTheme="minorHAnsi" w:cstheme="minorHAnsi"/>
          <w:sz w:val="22"/>
          <w:szCs w:val="22"/>
        </w:rPr>
        <w:t>React.StrictMode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ayudar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detectar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problemas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.</w:t>
      </w:r>
    </w:p>
    <w:p w14:paraId="41BE0F3C" w14:textId="6902FA72" w:rsidR="007109E2" w:rsidRPr="005F77BB" w:rsidRDefault="00BF43CD" w:rsidP="00BF43C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24ECF7E" wp14:editId="2BBE9939">
            <wp:extent cx="5939790" cy="2451100"/>
            <wp:effectExtent l="63500" t="63500" r="130810" b="127000"/>
            <wp:docPr id="1780327701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27701" name="Picture 24" descr="A screen 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BA04C" w14:textId="4B82BE26" w:rsidR="005907DC" w:rsidRPr="005F77BB" w:rsidRDefault="007109E2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React.StrictMode</w:t>
      </w:r>
      <w:proofErr w:type="spellEnd"/>
      <w:r w:rsidRPr="005F77BB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5F77BB">
        <w:rPr>
          <w:rFonts w:asciiTheme="minorHAnsi" w:hAnsiTheme="minorHAnsi" w:cstheme="minorHAnsi"/>
          <w:sz w:val="22"/>
          <w:szCs w:val="22"/>
        </w:rPr>
        <w:t xml:space="preserve">es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herramienta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útil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React que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ayuda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5F77BB">
        <w:rPr>
          <w:rFonts w:asciiTheme="minorHAnsi" w:hAnsiTheme="minorHAnsi" w:cstheme="minorHAnsi"/>
          <w:sz w:val="22"/>
          <w:szCs w:val="22"/>
        </w:rPr>
        <w:t>a</w:t>
      </w:r>
      <w:proofErr w:type="gram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identificar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problemas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potenciales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. 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utiliza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principalmente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durante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desarrollo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y no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afecta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funcionamiento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producción</w:t>
      </w:r>
      <w:proofErr w:type="spellEnd"/>
      <w:r w:rsidR="005907DC">
        <w:rPr>
          <w:rFonts w:asciiTheme="minorHAnsi" w:hAnsiTheme="minorHAnsi" w:cstheme="minorHAnsi"/>
          <w:sz w:val="22"/>
          <w:szCs w:val="22"/>
        </w:rPr>
        <w:t>.</w:t>
      </w:r>
    </w:p>
    <w:p w14:paraId="4D9037FF" w14:textId="199C8094" w:rsidR="007109E2" w:rsidRPr="00795634" w:rsidRDefault="007109E2" w:rsidP="00C3409D">
      <w:pPr>
        <w:pStyle w:val="Heading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795634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App.js</w:t>
      </w:r>
      <w:r w:rsidRPr="00795634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</w:p>
    <w:p w14:paraId="476158B9" w14:textId="173EE32B" w:rsidR="007D190F" w:rsidRPr="00FF279C" w:rsidRDefault="00FF279C" w:rsidP="00FF279C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FF279C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Es</w:t>
      </w:r>
      <w:r w:rsidRPr="00FF279C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corazón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. En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este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vamos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definir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componentes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principales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verán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usuarios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r w:rsidRPr="00FF279C">
        <w:rPr>
          <w:rStyle w:val="Strong"/>
          <w:rFonts w:asciiTheme="minorHAnsi" w:hAnsiTheme="minorHAnsi" w:cstheme="minorHAnsi"/>
          <w:sz w:val="22"/>
          <w:szCs w:val="22"/>
        </w:rPr>
        <w:t>Header</w:t>
      </w:r>
      <w:r w:rsidRPr="00FF279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B366D9" w:rsidRPr="00B366D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B366D9" w:rsidRPr="00B366D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366D9" w:rsidRPr="00B366D9">
        <w:rPr>
          <w:rFonts w:asciiTheme="minorHAnsi" w:hAnsiTheme="minorHAnsi" w:cstheme="minorHAnsi"/>
          <w:b/>
          <w:bCs/>
          <w:sz w:val="22"/>
          <w:szCs w:val="22"/>
        </w:rPr>
        <w:t>CharacterLis</w:t>
      </w:r>
      <w:r w:rsidR="00B366D9" w:rsidRPr="00B366D9">
        <w:rPr>
          <w:rFonts w:asciiTheme="minorHAnsi" w:hAnsiTheme="minorHAnsi" w:cstheme="minorHAnsi"/>
          <w:b/>
          <w:bCs/>
          <w:i/>
          <w:iCs/>
          <w:sz w:val="22"/>
          <w:szCs w:val="22"/>
        </w:rPr>
        <w:t>t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</w:t>
      </w:r>
      <w:r w:rsidRPr="00FF279C">
        <w:rPr>
          <w:rStyle w:val="Strong"/>
          <w:rFonts w:asciiTheme="minorHAnsi" w:hAnsiTheme="minorHAnsi" w:cstheme="minorHAnsi"/>
          <w:sz w:val="22"/>
          <w:szCs w:val="22"/>
        </w:rPr>
        <w:t>Footer</w:t>
      </w:r>
      <w:r w:rsidRPr="00FF279C">
        <w:rPr>
          <w:rFonts w:asciiTheme="minorHAnsi" w:hAnsiTheme="minorHAnsi" w:cstheme="minorHAnsi"/>
          <w:sz w:val="22"/>
          <w:szCs w:val="22"/>
        </w:rPr>
        <w:t xml:space="preserve">. Por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ahora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vamos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comenzar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con algo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sencillo</w:t>
      </w:r>
      <w:proofErr w:type="spellEnd"/>
    </w:p>
    <w:p w14:paraId="79CB3566" w14:textId="5E02F9F0" w:rsidR="00F8022E" w:rsidRPr="005F77BB" w:rsidRDefault="00F8022E" w:rsidP="00C3409D">
      <w:pPr>
        <w:pStyle w:val="NormalWeb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Strong"/>
          <w:rFonts w:asciiTheme="minorHAnsi" w:hAnsiTheme="minorHAnsi" w:cstheme="minorHAnsi"/>
          <w:sz w:val="22"/>
          <w:szCs w:val="22"/>
        </w:rPr>
        <w:t>Imports</w:t>
      </w:r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03CC9354" w14:textId="77777777" w:rsidR="00F8022E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import React from 'react</w:t>
      </w:r>
      <w:proofErr w:type="gramStart"/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';</w:t>
      </w:r>
      <w:r w:rsidRPr="005F77BB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proofErr w:type="gram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Importa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React para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poder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usar JSX.</w:t>
      </w:r>
    </w:p>
    <w:p w14:paraId="0BD3834C" w14:textId="0BBF181B" w:rsidR="00B8200A" w:rsidRPr="005F77BB" w:rsidRDefault="00B8200A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I</w:t>
      </w:r>
      <w:r w:rsidRPr="00B8200A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mport </w:t>
      </w:r>
      <w:r w:rsidR="007D190F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App</w:t>
      </w:r>
      <w:r w:rsidR="005A075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.css</w:t>
      </w:r>
      <w:r w:rsidRPr="00B8200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: </w:t>
      </w:r>
      <w:proofErr w:type="spellStart"/>
      <w:r>
        <w:rPr>
          <w:rFonts w:asciiTheme="minorHAnsi" w:hAnsiTheme="minorHAnsi" w:cstheme="minorHAnsi"/>
          <w:sz w:val="22"/>
          <w:szCs w:val="22"/>
        </w:rPr>
        <w:t>Importa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los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 w:rsidR="007D190F">
        <w:rPr>
          <w:rFonts w:asciiTheme="minorHAnsi" w:hAnsiTheme="minorHAnsi" w:cstheme="minorHAnsi"/>
          <w:sz w:val="22"/>
          <w:szCs w:val="22"/>
        </w:rPr>
        <w:t>.</w:t>
      </w:r>
    </w:p>
    <w:p w14:paraId="6405E176" w14:textId="333B4461" w:rsidR="00F8022E" w:rsidRPr="005F77BB" w:rsidRDefault="00F8022E" w:rsidP="00C3409D">
      <w:pPr>
        <w:pStyle w:val="NormalWeb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Style w:val="Strong"/>
          <w:rFonts w:asciiTheme="minorHAnsi" w:hAnsiTheme="minorHAnsi" w:cstheme="minorHAnsi"/>
          <w:sz w:val="22"/>
          <w:szCs w:val="22"/>
        </w:rPr>
        <w:t>Estructura</w:t>
      </w:r>
      <w:proofErr w:type="spellEnd"/>
      <w:r w:rsidRPr="005F77BB">
        <w:rPr>
          <w:rStyle w:val="Strong"/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5F77BB">
        <w:rPr>
          <w:rStyle w:val="Strong"/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50A7676C" w14:textId="77777777" w:rsidR="00F8022E" w:rsidRPr="005F77BB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function </w:t>
      </w:r>
      <w:proofErr w:type="gramStart"/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App(</w:t>
      </w:r>
      <w:proofErr w:type="gramEnd"/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) { ... }</w:t>
      </w:r>
      <w:r w:rsidRPr="005F77BB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5F77BB">
        <w:rPr>
          <w:rFonts w:asciiTheme="minorHAnsi" w:hAnsiTheme="minorHAnsi" w:cstheme="minorHAnsi"/>
          <w:sz w:val="22"/>
          <w:szCs w:val="22"/>
        </w:rPr>
        <w:t xml:space="preserve"> Define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funcional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r w:rsidRPr="005F77BB">
        <w:rPr>
          <w:rStyle w:val="HTMLCode"/>
          <w:rFonts w:asciiTheme="minorHAnsi" w:hAnsiTheme="minorHAnsi" w:cstheme="minorHAnsi"/>
          <w:sz w:val="22"/>
          <w:szCs w:val="22"/>
        </w:rPr>
        <w:t>App</w:t>
      </w:r>
      <w:r w:rsidRPr="005F77BB">
        <w:rPr>
          <w:rFonts w:asciiTheme="minorHAnsi" w:hAnsiTheme="minorHAnsi" w:cstheme="minorHAnsi"/>
          <w:sz w:val="22"/>
          <w:szCs w:val="22"/>
        </w:rPr>
        <w:t>.</w:t>
      </w:r>
    </w:p>
    <w:p w14:paraId="11D64186" w14:textId="575C1FD1" w:rsidR="00F8022E" w:rsidRPr="005A0751" w:rsidRDefault="00F8022E" w:rsidP="00040D7B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Dentro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devuelve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JSX, que es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mezcla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 HTML y JavaScript</w:t>
      </w:r>
    </w:p>
    <w:p w14:paraId="0A720BCA" w14:textId="03BB0F10" w:rsidR="00F8022E" w:rsidRPr="005F77BB" w:rsidRDefault="00F8022E" w:rsidP="00C3409D">
      <w:pPr>
        <w:pStyle w:val="NormalWeb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Style w:val="Strong"/>
          <w:rFonts w:asciiTheme="minorHAnsi" w:hAnsiTheme="minorHAnsi" w:cstheme="minorHAnsi"/>
          <w:sz w:val="22"/>
          <w:szCs w:val="22"/>
        </w:rPr>
        <w:t>Encabezado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79300577" w14:textId="7026BDE5" w:rsidR="00F8022E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utiliza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un </w:t>
      </w: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&lt;header&gt;</w:t>
      </w:r>
      <w:r w:rsidRPr="005F77BB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título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>.</w:t>
      </w:r>
    </w:p>
    <w:p w14:paraId="3800E747" w14:textId="7AC39E91" w:rsidR="005A0751" w:rsidRPr="005A0751" w:rsidRDefault="005A0751" w:rsidP="005A0751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5A0751">
        <w:rPr>
          <w:rFonts w:asciiTheme="minorHAnsi" w:hAnsiTheme="minorHAnsi" w:cstheme="minorHAnsi"/>
          <w:b/>
          <w:bCs/>
          <w:i/>
          <w:iCs/>
          <w:sz w:val="22"/>
          <w:szCs w:val="22"/>
        </w:rPr>
        <w:t>Cuerpo:</w:t>
      </w:r>
    </w:p>
    <w:p w14:paraId="60D8E49E" w14:textId="7EF85245" w:rsidR="005A0751" w:rsidRPr="005A0751" w:rsidRDefault="005A0751" w:rsidP="005A0751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utiliza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un </w:t>
      </w: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&lt;</w:t>
      </w: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main</w:t>
      </w: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&gt;</w:t>
      </w:r>
      <w:r w:rsidRPr="005F77BB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contenido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>
        <w:rPr>
          <w:rFonts w:asciiTheme="minorHAnsi" w:hAnsiTheme="minorHAnsi" w:cstheme="minorHAnsi"/>
          <w:sz w:val="22"/>
          <w:szCs w:val="22"/>
        </w:rPr>
        <w:t>pagina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4B21A7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B21A7">
        <w:rPr>
          <w:rFonts w:asciiTheme="minorHAnsi" w:hAnsiTheme="minorHAnsi" w:cstheme="minorHAnsi"/>
          <w:sz w:val="22"/>
          <w:szCs w:val="22"/>
        </w:rPr>
        <w:t>este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B21A7">
        <w:rPr>
          <w:rFonts w:asciiTheme="minorHAnsi" w:hAnsiTheme="minorHAnsi" w:cstheme="minorHAnsi"/>
          <w:sz w:val="22"/>
          <w:szCs w:val="22"/>
        </w:rPr>
        <w:t>caso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B21A7">
        <w:rPr>
          <w:rFonts w:asciiTheme="minorHAnsi" w:hAnsiTheme="minorHAnsi" w:cstheme="minorHAnsi"/>
          <w:sz w:val="22"/>
          <w:szCs w:val="22"/>
        </w:rPr>
        <w:t>nuestro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B21A7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="004B21A7">
        <w:rPr>
          <w:rFonts w:asciiTheme="minorHAnsi" w:hAnsiTheme="minorHAnsi" w:cstheme="minorHAnsi"/>
          <w:sz w:val="22"/>
          <w:szCs w:val="22"/>
        </w:rPr>
        <w:t xml:space="preserve"> </w:t>
      </w:r>
      <w:r w:rsidR="004B21A7" w:rsidRPr="00764C65">
        <w:rPr>
          <w:rFonts w:asciiTheme="minorHAnsi" w:hAnsiTheme="minorHAnsi" w:cstheme="minorHAnsi"/>
          <w:b/>
          <w:bCs/>
          <w:i/>
          <w:iCs/>
          <w:sz w:val="22"/>
          <w:szCs w:val="22"/>
        </w:rPr>
        <w:t>&lt;</w:t>
      </w:r>
      <w:proofErr w:type="spellStart"/>
      <w:r w:rsidR="00CC60EC">
        <w:rPr>
          <w:rFonts w:asciiTheme="minorHAnsi" w:hAnsiTheme="minorHAnsi" w:cstheme="minorHAnsi"/>
          <w:b/>
          <w:bCs/>
          <w:i/>
          <w:iCs/>
          <w:sz w:val="22"/>
          <w:szCs w:val="22"/>
        </w:rPr>
        <w:t>CharacterList</w:t>
      </w:r>
      <w:proofErr w:type="spellEnd"/>
      <w:r w:rsidR="00764C65" w:rsidRPr="00764C65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/</w:t>
      </w:r>
      <w:proofErr w:type="gramStart"/>
      <w:r w:rsidR="00764C65" w:rsidRPr="00764C65">
        <w:rPr>
          <w:rFonts w:asciiTheme="minorHAnsi" w:hAnsiTheme="minorHAnsi" w:cstheme="minorHAnsi"/>
          <w:b/>
          <w:bCs/>
          <w:i/>
          <w:iCs/>
          <w:sz w:val="22"/>
          <w:szCs w:val="22"/>
        </w:rPr>
        <w:t>&gt;</w:t>
      </w:r>
      <w:r w:rsidR="00764C65">
        <w:rPr>
          <w:rFonts w:asciiTheme="minorHAnsi" w:hAnsiTheme="minorHAnsi" w:cstheme="minorHAnsi"/>
          <w:sz w:val="22"/>
          <w:szCs w:val="22"/>
        </w:rPr>
        <w:t xml:space="preserve"> ,</w:t>
      </w:r>
      <w:proofErr w:type="gramEnd"/>
      <w:r w:rsidR="00764C65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="00764C65">
        <w:rPr>
          <w:rFonts w:asciiTheme="minorHAnsi" w:hAnsiTheme="minorHAnsi" w:cstheme="minorHAnsi"/>
          <w:sz w:val="22"/>
          <w:szCs w:val="22"/>
        </w:rPr>
        <w:t>crearemos</w:t>
      </w:r>
      <w:proofErr w:type="spellEnd"/>
      <w:r w:rsidR="00764C65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="00764C65">
        <w:rPr>
          <w:rFonts w:asciiTheme="minorHAnsi" w:hAnsiTheme="minorHAnsi" w:cstheme="minorHAnsi"/>
          <w:sz w:val="22"/>
          <w:szCs w:val="22"/>
        </w:rPr>
        <w:t>continuación</w:t>
      </w:r>
      <w:proofErr w:type="spellEnd"/>
      <w:r w:rsidR="00764C65">
        <w:rPr>
          <w:rFonts w:asciiTheme="minorHAnsi" w:hAnsiTheme="minorHAnsi" w:cstheme="minorHAnsi"/>
          <w:sz w:val="22"/>
          <w:szCs w:val="22"/>
        </w:rPr>
        <w:t>.</w:t>
      </w:r>
    </w:p>
    <w:p w14:paraId="424EAC6D" w14:textId="68412D46" w:rsidR="00F8022E" w:rsidRPr="005F77BB" w:rsidRDefault="00F8022E" w:rsidP="00C3409D">
      <w:pPr>
        <w:pStyle w:val="NormalWeb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Strong"/>
          <w:rFonts w:asciiTheme="minorHAnsi" w:hAnsiTheme="minorHAnsi" w:cstheme="minorHAnsi"/>
          <w:sz w:val="22"/>
          <w:szCs w:val="22"/>
        </w:rPr>
        <w:t xml:space="preserve">Pie de </w:t>
      </w:r>
      <w:proofErr w:type="spellStart"/>
      <w:r w:rsidRPr="005F77BB">
        <w:rPr>
          <w:rStyle w:val="Strong"/>
          <w:rFonts w:asciiTheme="minorHAnsi" w:hAnsiTheme="minorHAnsi" w:cstheme="minorHAnsi"/>
          <w:sz w:val="22"/>
          <w:szCs w:val="22"/>
        </w:rPr>
        <w:t>Página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2EB15C8A" w14:textId="66320FDF" w:rsidR="005F77BB" w:rsidRPr="00833619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incluye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un </w:t>
      </w:r>
      <w:r w:rsidRPr="005F77B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&lt;footer&gt;</w:t>
      </w:r>
      <w:r w:rsidRPr="005F77BB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donde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podemos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poner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cualquier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tipo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información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nombre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desarrolladores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="002C48B4" w:rsidRPr="002C48B4">
        <w:rPr>
          <w:rFonts w:asciiTheme="minorHAnsi" w:hAnsiTheme="minorHAnsi" w:cstheme="minorHAnsi"/>
          <w:sz w:val="22"/>
          <w:szCs w:val="22"/>
        </w:rPr>
        <w:t>algún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="002C48B4" w:rsidRPr="002C48B4">
        <w:rPr>
          <w:rFonts w:asciiTheme="minorHAnsi" w:hAnsiTheme="minorHAnsi" w:cstheme="minorHAnsi"/>
          <w:sz w:val="22"/>
          <w:szCs w:val="22"/>
        </w:rPr>
        <w:t>mensaje</w:t>
      </w:r>
      <w:proofErr w:type="spellEnd"/>
      <w:r w:rsidR="002C48B4" w:rsidRPr="002C48B4">
        <w:rPr>
          <w:rFonts w:asciiTheme="minorHAnsi" w:hAnsiTheme="minorHAnsi" w:cstheme="minorHAnsi"/>
          <w:sz w:val="22"/>
          <w:szCs w:val="22"/>
        </w:rPr>
        <w:t>.</w:t>
      </w:r>
      <w:r w:rsidRPr="002C48B4">
        <w:rPr>
          <w:rFonts w:asciiTheme="minorHAnsi" w:hAnsiTheme="minorHAnsi" w:cstheme="minorHAnsi"/>
          <w:sz w:val="22"/>
          <w:szCs w:val="22"/>
        </w:rPr>
        <w:t>.</w:t>
      </w:r>
      <w:proofErr w:type="gramEnd"/>
    </w:p>
    <w:p w14:paraId="2BE233CD" w14:textId="7782D86E" w:rsidR="00833619" w:rsidRPr="00833619" w:rsidRDefault="0040091F" w:rsidP="00CA51AE">
      <w:pPr>
        <w:spacing w:before="100" w:beforeAutospacing="1" w:after="100" w:afterAutospacing="1" w:line="360" w:lineRule="auto"/>
      </w:pPr>
      <w:r>
        <w:rPr>
          <w:noProof/>
          <w14:ligatures w14:val="standardContextual"/>
        </w:rPr>
        <w:drawing>
          <wp:inline distT="0" distB="0" distL="0" distR="0" wp14:anchorId="71B5EADF" wp14:editId="37941550">
            <wp:extent cx="5939790" cy="3487420"/>
            <wp:effectExtent l="0" t="0" r="3810" b="5080"/>
            <wp:docPr id="1626743229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3229" name="Picture 25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D9F" w14:textId="1AE91DD2" w:rsidR="00901079" w:rsidRPr="00901079" w:rsidRDefault="00D37B86" w:rsidP="00901079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bCs/>
          <w:i/>
          <w:iCs/>
          <w:color w:val="FF5700" w:themeColor="accent1"/>
        </w:rPr>
        <w:t>Styles</w:t>
      </w:r>
      <w:r w:rsidR="00901079" w:rsidRPr="00901079">
        <w:rPr>
          <w:rFonts w:asciiTheme="minorHAnsi" w:hAnsiTheme="minorHAnsi" w:cstheme="minorHAnsi"/>
          <w:b/>
          <w:bCs/>
          <w:i/>
          <w:iCs/>
          <w:color w:val="FF5700" w:themeColor="accent1"/>
        </w:rPr>
        <w:t>.css</w:t>
      </w:r>
      <w:r w:rsidR="00833619" w:rsidRPr="00833619">
        <w:rPr>
          <w:rStyle w:val="HTMLCode"/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añadir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las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reglas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CSS que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desees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Si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necesitas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aplicar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generales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toda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resetear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fuentes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833619" w:rsidRPr="00833619">
        <w:rPr>
          <w:rFonts w:asciiTheme="minorHAnsi" w:hAnsiTheme="minorHAnsi" w:cstheme="minorHAnsi"/>
          <w:sz w:val="22"/>
          <w:szCs w:val="22"/>
        </w:rPr>
        <w:t>colores</w:t>
      </w:r>
      <w:proofErr w:type="spellEnd"/>
      <w:r w:rsidR="00833619" w:rsidRPr="00833619">
        <w:rPr>
          <w:rFonts w:asciiTheme="minorHAnsi" w:hAnsiTheme="minorHAnsi" w:cstheme="minorHAnsi"/>
          <w:sz w:val="22"/>
          <w:szCs w:val="22"/>
        </w:rPr>
        <w:t xml:space="preserve"> base)</w:t>
      </w:r>
      <w:r w:rsidR="00833619" w:rsidRPr="008F3D62">
        <w:rPr>
          <w:rFonts w:asciiTheme="minorHAnsi" w:hAnsiTheme="minorHAnsi" w:cstheme="minorHAnsi"/>
          <w:sz w:val="22"/>
          <w:szCs w:val="22"/>
        </w:rPr>
        <w:t>.</w:t>
      </w:r>
      <w:r w:rsidR="00FF6E9E" w:rsidRPr="008F3D62">
        <w:rPr>
          <w:rFonts w:asciiTheme="minorHAnsi" w:hAnsiTheme="minorHAnsi" w:cstheme="minorHAnsi"/>
          <w:sz w:val="22"/>
          <w:szCs w:val="22"/>
        </w:rPr>
        <w:t xml:space="preserve"> </w:t>
      </w:r>
      <w:r w:rsidR="008F3D62" w:rsidRPr="008F3D62">
        <w:rPr>
          <w:rFonts w:asciiTheme="minorHAnsi" w:hAnsiTheme="minorHAnsi" w:cstheme="minorHAnsi"/>
          <w:sz w:val="22"/>
          <w:szCs w:val="22"/>
        </w:rPr>
        <w:t xml:space="preserve">Que se </w:t>
      </w:r>
      <w:proofErr w:type="spellStart"/>
      <w:r w:rsidR="008F3D62" w:rsidRPr="008F3D62">
        <w:rPr>
          <w:rFonts w:asciiTheme="minorHAnsi" w:hAnsiTheme="minorHAnsi" w:cstheme="minorHAnsi"/>
          <w:sz w:val="22"/>
          <w:szCs w:val="22"/>
        </w:rPr>
        <w:t>reen</w:t>
      </w:r>
      <w:r w:rsidR="008F3D62">
        <w:rPr>
          <w:rFonts w:asciiTheme="minorHAnsi" w:hAnsiTheme="minorHAnsi" w:cstheme="minorHAnsi"/>
          <w:sz w:val="22"/>
          <w:szCs w:val="22"/>
        </w:rPr>
        <w:t>d</w:t>
      </w:r>
      <w:r w:rsidR="008F3D62" w:rsidRPr="008F3D62">
        <w:rPr>
          <w:rFonts w:asciiTheme="minorHAnsi" w:hAnsiTheme="minorHAnsi" w:cstheme="minorHAnsi"/>
          <w:sz w:val="22"/>
          <w:szCs w:val="22"/>
        </w:rPr>
        <w:t>erizar</w:t>
      </w:r>
      <w:r w:rsidR="008F3D62">
        <w:rPr>
          <w:rFonts w:asciiTheme="minorHAnsi" w:hAnsiTheme="minorHAnsi" w:cstheme="minorHAnsi"/>
          <w:sz w:val="22"/>
          <w:szCs w:val="22"/>
        </w:rPr>
        <w:t>á</w:t>
      </w:r>
      <w:proofErr w:type="spellEnd"/>
      <w:r w:rsidR="008F3D62" w:rsidRPr="008F3D6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F3D62" w:rsidRPr="008F3D62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="008F3D62" w:rsidRPr="008F3D62">
        <w:rPr>
          <w:rFonts w:asciiTheme="minorHAnsi" w:hAnsiTheme="minorHAnsi" w:cstheme="minorHAnsi"/>
          <w:sz w:val="22"/>
          <w:szCs w:val="22"/>
        </w:rPr>
        <w:t xml:space="preserve"> </w:t>
      </w:r>
      <w:r w:rsidR="008F3D62" w:rsidRPr="008F3D62">
        <w:rPr>
          <w:rFonts w:asciiTheme="minorHAnsi" w:hAnsiTheme="minorHAnsi" w:cstheme="minorHAnsi"/>
          <w:b/>
          <w:bCs/>
          <w:i/>
          <w:iCs/>
          <w:sz w:val="22"/>
          <w:szCs w:val="22"/>
        </w:rPr>
        <w:t>App.js</w:t>
      </w:r>
      <w:r w:rsidR="008F3D62">
        <w:rPr>
          <w:rFonts w:asciiTheme="minorHAnsi" w:hAnsiTheme="minorHAnsi" w:cstheme="minorHAnsi"/>
          <w:sz w:val="22"/>
          <w:szCs w:val="22"/>
        </w:rPr>
        <w:t>.</w:t>
      </w:r>
    </w:p>
    <w:p w14:paraId="0EBEE4FA" w14:textId="1CA01300" w:rsidR="001A463C" w:rsidRPr="00901079" w:rsidRDefault="001A463C" w:rsidP="00901079">
      <w:pPr>
        <w:pStyle w:val="ListParagraph"/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</w:rPr>
      </w:pPr>
      <w:r w:rsidRPr="00901079">
        <w:rPr>
          <w:rFonts w:asciiTheme="minorHAnsi" w:hAnsiTheme="minorHAnsi" w:cstheme="minorHAnsi"/>
          <w:sz w:val="22"/>
          <w:szCs w:val="22"/>
        </w:rPr>
        <w:t xml:space="preserve">Aca un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ejemplo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algunos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agregar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01079">
        <w:rPr>
          <w:rFonts w:asciiTheme="minorHAnsi" w:hAnsiTheme="minorHAnsi" w:cstheme="minorHAnsi"/>
          <w:sz w:val="22"/>
          <w:szCs w:val="22"/>
        </w:rPr>
        <w:t>p</w:t>
      </w:r>
      <w:r w:rsidR="00620C2D" w:rsidRPr="00901079">
        <w:rPr>
          <w:rFonts w:asciiTheme="minorHAnsi" w:hAnsiTheme="minorHAnsi" w:cstheme="minorHAnsi"/>
          <w:sz w:val="22"/>
          <w:szCs w:val="22"/>
        </w:rPr>
        <w:t>á</w:t>
      </w:r>
      <w:r w:rsidRPr="00901079">
        <w:rPr>
          <w:rFonts w:asciiTheme="minorHAnsi" w:hAnsiTheme="minorHAnsi" w:cstheme="minorHAnsi"/>
          <w:sz w:val="22"/>
          <w:szCs w:val="22"/>
        </w:rPr>
        <w:t>gina</w:t>
      </w:r>
      <w:proofErr w:type="spellEnd"/>
      <w:r w:rsidRPr="00901079">
        <w:rPr>
          <w:rFonts w:asciiTheme="minorHAnsi" w:hAnsiTheme="minorHAnsi" w:cstheme="minorHAnsi"/>
          <w:sz w:val="22"/>
          <w:szCs w:val="22"/>
        </w:rPr>
        <w:t>.</w:t>
      </w:r>
    </w:p>
    <w:p w14:paraId="299610B4" w14:textId="2D7EA302" w:rsidR="00131FBE" w:rsidRPr="00131FBE" w:rsidRDefault="007825B1" w:rsidP="007825B1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E404C68" wp14:editId="734BD2AB">
            <wp:extent cx="5939790" cy="5227320"/>
            <wp:effectExtent l="63500" t="63500" r="130810" b="132080"/>
            <wp:docPr id="514185885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85885" name="Picture 29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7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05652" w14:textId="4F5E9960" w:rsidR="00E939FC" w:rsidRPr="003934D5" w:rsidRDefault="00E939FC" w:rsidP="003934D5">
      <w:pPr>
        <w:pStyle w:val="NormalWeb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proofErr w:type="spellStart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>Crear</w:t>
      </w:r>
      <w:proofErr w:type="spellEnd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>Componente</w:t>
      </w:r>
      <w:proofErr w:type="spellEnd"/>
      <w:r w:rsidRPr="003934D5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r w:rsidR="001745AF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CharacterList</w:t>
      </w:r>
      <w:r w:rsidRPr="003934D5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.js</w:t>
      </w:r>
      <w:r w:rsidRPr="003934D5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 xml:space="preserve">: </w:t>
      </w:r>
      <w:r w:rsidR="003934D5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 xml:space="preserve"> </w:t>
      </w:r>
      <w:r w:rsidRPr="003934D5">
        <w:rPr>
          <w:rFonts w:asciiTheme="minorHAnsi" w:hAnsiTheme="minorHAnsi" w:cstheme="minorHAnsi"/>
          <w:sz w:val="22"/>
          <w:szCs w:val="22"/>
        </w:rPr>
        <w:t xml:space="preserve">El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1745AF">
        <w:rPr>
          <w:rStyle w:val="Strong"/>
          <w:rFonts w:asciiTheme="minorHAnsi" w:hAnsiTheme="minorHAnsi" w:cstheme="minorHAnsi"/>
          <w:sz w:val="22"/>
          <w:szCs w:val="22"/>
        </w:rPr>
        <w:t>Character</w:t>
      </w:r>
      <w:r w:rsidRPr="003934D5">
        <w:rPr>
          <w:rStyle w:val="Strong"/>
          <w:rFonts w:asciiTheme="minorHAnsi" w:hAnsiTheme="minorHAnsi" w:cstheme="minorHAnsi"/>
          <w:sz w:val="22"/>
          <w:szCs w:val="22"/>
        </w:rPr>
        <w:t>List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encargado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imágenes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1745AF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="001745AF">
        <w:rPr>
          <w:rFonts w:asciiTheme="minorHAnsi" w:hAnsiTheme="minorHAnsi" w:cstheme="minorHAnsi"/>
          <w:sz w:val="22"/>
          <w:szCs w:val="22"/>
        </w:rPr>
        <w:t xml:space="preserve"> de Rick and Morty</w:t>
      </w:r>
      <w:r w:rsidRPr="003934D5">
        <w:rPr>
          <w:rFonts w:asciiTheme="minorHAnsi" w:hAnsiTheme="minorHAnsi" w:cstheme="minorHAnsi"/>
          <w:sz w:val="22"/>
          <w:szCs w:val="22"/>
        </w:rPr>
        <w:t>.</w:t>
      </w:r>
    </w:p>
    <w:p w14:paraId="377753CD" w14:textId="741904A9" w:rsidR="00E939FC" w:rsidRPr="003934D5" w:rsidRDefault="00E939FC" w:rsidP="003934D5">
      <w:pPr>
        <w:pStyle w:val="ListParagraph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useState</w:t>
      </w:r>
      <w:proofErr w:type="spellEnd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(</w:t>
      </w:r>
      <w:proofErr w:type="gramEnd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[])</w:t>
      </w:r>
      <w:r w:rsidRPr="003934D5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Guardamos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vacía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perros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al principio.</w:t>
      </w:r>
    </w:p>
    <w:p w14:paraId="77D6B7A9" w14:textId="41DB82AD" w:rsidR="00E939FC" w:rsidRPr="003934D5" w:rsidRDefault="00E939FC" w:rsidP="003934D5">
      <w:pPr>
        <w:pStyle w:val="ListParagraph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useEffect</w:t>
      </w:r>
      <w:proofErr w:type="spellEnd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(</w:t>
      </w:r>
      <w:proofErr w:type="gramEnd"/>
      <w:r w:rsidRPr="003934D5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() =&gt; {}, [])</w:t>
      </w:r>
      <w:r w:rsidRPr="003934D5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3934D5">
        <w:rPr>
          <w:rFonts w:asciiTheme="minorHAnsi" w:hAnsiTheme="minorHAnsi" w:cstheme="minorHAnsi"/>
          <w:sz w:val="22"/>
          <w:szCs w:val="22"/>
        </w:rPr>
        <w:t xml:space="preserve"> Esta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vez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cuando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se carga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por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primera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vez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. En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este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caso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estamos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llamando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a la </w:t>
      </w:r>
      <w:r w:rsidRPr="00392D3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API</w:t>
      </w:r>
      <w:r w:rsidRPr="003934D5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obtener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l</w:t>
      </w:r>
      <w:r w:rsidR="00ED7920">
        <w:rPr>
          <w:rFonts w:asciiTheme="minorHAnsi" w:hAnsiTheme="minorHAnsi" w:cstheme="minorHAnsi"/>
          <w:sz w:val="22"/>
          <w:szCs w:val="22"/>
        </w:rPr>
        <w:t>os</w:t>
      </w:r>
      <w:proofErr w:type="spellEnd"/>
      <w:r w:rsidR="00ED792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ED792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="00ED7920">
        <w:rPr>
          <w:rFonts w:asciiTheme="minorHAnsi" w:hAnsiTheme="minorHAnsi" w:cstheme="minorHAnsi"/>
          <w:sz w:val="22"/>
          <w:szCs w:val="22"/>
        </w:rPr>
        <w:t xml:space="preserve"> de Rick and Morty</w:t>
      </w:r>
      <w:r w:rsidRPr="003934D5">
        <w:rPr>
          <w:rFonts w:asciiTheme="minorHAnsi" w:hAnsiTheme="minorHAnsi" w:cstheme="minorHAnsi"/>
          <w:sz w:val="22"/>
          <w:szCs w:val="22"/>
        </w:rPr>
        <w:t>.</w:t>
      </w:r>
    </w:p>
    <w:p w14:paraId="0350C695" w14:textId="0B4AF38E" w:rsidR="00E939FC" w:rsidRDefault="00E939FC" w:rsidP="003934D5">
      <w:pPr>
        <w:pStyle w:val="ListParagraph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 w:rsidRPr="00392D3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getAll</w:t>
      </w:r>
      <w:r w:rsidR="00872D8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</w:t>
      </w:r>
      <w:r w:rsidRPr="00392D3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</w:t>
      </w:r>
      <w:proofErr w:type="spellEnd"/>
      <w:r w:rsidRPr="00392D3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(</w:t>
      </w:r>
      <w:proofErr w:type="gramEnd"/>
      <w:r w:rsidRPr="00392D3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)</w:t>
      </w:r>
      <w:r w:rsidRPr="00392D3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3934D5">
        <w:rPr>
          <w:rFonts w:asciiTheme="minorHAnsi" w:hAnsiTheme="minorHAnsi" w:cstheme="minorHAnsi"/>
          <w:sz w:val="22"/>
          <w:szCs w:val="22"/>
        </w:rPr>
        <w:t xml:space="preserve"> Es la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obtiene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1A06C1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="001A06C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1A06C1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="001A06C1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1A06C1">
        <w:rPr>
          <w:rFonts w:asciiTheme="minorHAnsi" w:hAnsiTheme="minorHAnsi" w:cstheme="minorHAnsi"/>
          <w:sz w:val="22"/>
          <w:szCs w:val="22"/>
        </w:rPr>
        <w:t>personales</w:t>
      </w:r>
      <w:proofErr w:type="spellEnd"/>
      <w:r w:rsidR="001A06C1">
        <w:rPr>
          <w:rFonts w:asciiTheme="minorHAnsi" w:hAnsiTheme="minorHAnsi" w:cstheme="minorHAnsi"/>
          <w:sz w:val="22"/>
          <w:szCs w:val="22"/>
        </w:rPr>
        <w:t xml:space="preserve"> de </w:t>
      </w:r>
      <w:r w:rsidR="001A06C1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 and Morty</w:t>
      </w:r>
      <w:r w:rsidRPr="00392D36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3934D5">
        <w:rPr>
          <w:rFonts w:asciiTheme="minorHAnsi" w:hAnsiTheme="minorHAnsi" w:cstheme="minorHAnsi"/>
          <w:sz w:val="22"/>
          <w:szCs w:val="22"/>
        </w:rPr>
        <w:t xml:space="preserve">(la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crearemos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continuación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934D5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934D5">
        <w:rPr>
          <w:rFonts w:asciiTheme="minorHAnsi" w:hAnsiTheme="minorHAnsi" w:cstheme="minorHAnsi"/>
          <w:sz w:val="22"/>
          <w:szCs w:val="22"/>
        </w:rPr>
        <w:t xml:space="preserve"> </w:t>
      </w:r>
      <w:r w:rsidR="00A97957" w:rsidRPr="00A97957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rickAndMortyApi</w:t>
      </w:r>
      <w:r w:rsidRPr="00A97957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.js</w:t>
      </w:r>
      <w:r w:rsidRPr="003934D5">
        <w:rPr>
          <w:rFonts w:asciiTheme="minorHAnsi" w:hAnsiTheme="minorHAnsi" w:cstheme="minorHAnsi"/>
          <w:sz w:val="22"/>
          <w:szCs w:val="22"/>
        </w:rPr>
        <w:t>).</w:t>
      </w:r>
    </w:p>
    <w:p w14:paraId="61D42601" w14:textId="4DFDF671" w:rsidR="00392D36" w:rsidRDefault="006B5395" w:rsidP="006B5395">
      <w:pPr>
        <w:pStyle w:val="ListParagraph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6B5395">
        <w:rPr>
          <w:rStyle w:val="Strong"/>
          <w:rFonts w:asciiTheme="minorHAnsi" w:hAnsiTheme="minorHAnsi" w:cstheme="minorHAnsi"/>
          <w:i/>
          <w:iCs/>
          <w:sz w:val="22"/>
          <w:szCs w:val="22"/>
        </w:rPr>
        <w:t>error handling</w:t>
      </w:r>
      <w:r w:rsidRPr="006B5395">
        <w:rPr>
          <w:rStyle w:val="Strong"/>
          <w:rFonts w:asciiTheme="minorHAnsi" w:hAnsiTheme="minorHAnsi" w:cstheme="minorHAnsi"/>
          <w:sz w:val="22"/>
          <w:szCs w:val="22"/>
        </w:rPr>
        <w:t>:</w:t>
      </w:r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Muestra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mensaje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de error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si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ocurre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algún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problema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al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cargar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6B53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5395">
        <w:rPr>
          <w:rFonts w:asciiTheme="minorHAnsi" w:hAnsiTheme="minorHAnsi" w:cstheme="minorHAnsi"/>
          <w:sz w:val="22"/>
          <w:szCs w:val="22"/>
        </w:rPr>
        <w:t>datos</w:t>
      </w:r>
      <w:proofErr w:type="spellEnd"/>
      <w:r w:rsidR="00A32B4C">
        <w:rPr>
          <w:rFonts w:asciiTheme="minorHAnsi" w:hAnsiTheme="minorHAnsi" w:cstheme="minorHAnsi"/>
          <w:sz w:val="22"/>
          <w:szCs w:val="22"/>
        </w:rPr>
        <w:t>.</w:t>
      </w:r>
    </w:p>
    <w:p w14:paraId="17DB1913" w14:textId="77777777" w:rsidR="00A32B4C" w:rsidRPr="00A32B4C" w:rsidRDefault="00A32B4C" w:rsidP="00A32B4C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0BF9F6FA" w14:textId="104623D3" w:rsidR="006B5395" w:rsidRDefault="003140A1" w:rsidP="003140A1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DD909CD" wp14:editId="7605DFD1">
            <wp:extent cx="5939790" cy="5122545"/>
            <wp:effectExtent l="63500" t="63500" r="130810" b="122555"/>
            <wp:docPr id="659000035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0035" name="Picture 26" descr="A screen 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22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C2335" w14:textId="77777777" w:rsidR="006B5395" w:rsidRDefault="006B5395" w:rsidP="006B5395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33D71258" w14:textId="77777777" w:rsidR="006B5395" w:rsidRPr="006B5395" w:rsidRDefault="006B5395" w:rsidP="006B5395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15C92AEC" w14:textId="09554BBD" w:rsidR="00EF04A0" w:rsidRDefault="00E97504" w:rsidP="00EF04A0">
      <w:pPr>
        <w:pStyle w:val="Heading3"/>
        <w:numPr>
          <w:ilvl w:val="0"/>
          <w:numId w:val="35"/>
        </w:numPr>
        <w:spacing w:line="360" w:lineRule="auto"/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EF04A0">
        <w:rPr>
          <w:rFonts w:asciiTheme="minorHAnsi" w:hAnsiTheme="minorHAnsi" w:cstheme="minorHAnsi"/>
          <w:b/>
          <w:bCs/>
          <w:i/>
          <w:iCs/>
          <w:color w:val="FF5700" w:themeColor="accent1"/>
        </w:rPr>
        <w:t>E</w:t>
      </w:r>
      <w:r w:rsidRPr="00EF04A0">
        <w:rPr>
          <w:rFonts w:asciiTheme="minorHAnsi" w:hAnsiTheme="minorHAnsi" w:cstheme="minorHAnsi"/>
          <w:b/>
          <w:bCs/>
          <w:i/>
          <w:iCs/>
          <w:color w:val="FF5700" w:themeColor="accent1"/>
        </w:rPr>
        <w:t>stilos</w:t>
      </w:r>
      <w:proofErr w:type="spellEnd"/>
      <w:r w:rsidRPr="00EF04A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de </w:t>
      </w:r>
      <w:r w:rsidR="0027583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Characters</w:t>
      </w:r>
      <w:r w:rsidRPr="00EF04A0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List.css</w:t>
      </w:r>
      <w:r w:rsidRPr="00EF04A0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  <w:r w:rsidRPr="00EF04A0">
        <w:rPr>
          <w:rStyle w:val="HTMLCode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42509B" w:rsidRPr="00EF04A0">
        <w:rPr>
          <w:rStyle w:val="HTMLCode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Agrega</w:t>
      </w:r>
      <w:proofErr w:type="spellEnd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estilos</w:t>
      </w:r>
      <w:proofErr w:type="spellEnd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que </w:t>
      </w:r>
      <w:proofErr w:type="spellStart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deseas</w:t>
      </w:r>
      <w:proofErr w:type="spellEnd"/>
      <w:r w:rsidR="0042509B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para</w:t>
      </w:r>
      <w:r w:rsidR="00EF04A0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EF04A0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mejorar</w:t>
      </w:r>
      <w:proofErr w:type="spellEnd"/>
      <w:r w:rsidR="00EF04A0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EF04A0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t</w:t>
      </w:r>
      <w:r w:rsidR="0027583C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u</w:t>
      </w:r>
      <w:proofErr w:type="spellEnd"/>
      <w:r w:rsidR="0027583C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B41DF6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renderizado</w:t>
      </w:r>
      <w:proofErr w:type="spellEnd"/>
      <w:r w:rsidR="00EF04A0" w:rsidRPr="00EF04A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14C81742" w14:textId="77777777" w:rsidR="00EF04A0" w:rsidRDefault="00EF04A0" w:rsidP="000F703C">
      <w:pPr>
        <w:pStyle w:val="Heading3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37115708" w14:textId="527D9E3F" w:rsidR="00383377" w:rsidRPr="00D14DFD" w:rsidRDefault="00383377" w:rsidP="00383377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proofErr w:type="spellStart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>Crear</w:t>
      </w:r>
      <w:proofErr w:type="spellEnd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>Servicio</w:t>
      </w:r>
      <w:proofErr w:type="spellEnd"/>
      <w:r w:rsidRPr="00D14DF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r w:rsidR="00A22FDB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rickAndMorty</w:t>
      </w:r>
      <w:r w:rsidRPr="00D14DFD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Api.js</w:t>
      </w:r>
      <w:r w:rsidR="00D14DFD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 xml:space="preserve">: </w:t>
      </w:r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E</w:t>
      </w:r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n la </w:t>
      </w:r>
      <w:proofErr w:type="spellStart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>carpeta</w:t>
      </w:r>
      <w:proofErr w:type="spellEnd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="002E7B12" w:rsidRPr="0066354F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sevices</w:t>
      </w:r>
      <w:proofErr w:type="spellEnd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</w:t>
      </w:r>
      <w:proofErr w:type="spellStart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>creamos</w:t>
      </w:r>
      <w:proofErr w:type="spellEnd"/>
      <w:proofErr w:type="gramEnd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archive </w:t>
      </w:r>
      <w:r w:rsidR="00A22FDB" w:rsidRPr="008D243C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rickAndMorty</w:t>
      </w:r>
      <w:r w:rsidR="002E7B12" w:rsidRPr="008D243C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Api.js</w:t>
      </w:r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="002E7B12">
        <w:rPr>
          <w:rFonts w:asciiTheme="minorHAnsi" w:hAnsiTheme="minorHAnsi" w:cstheme="minorHAnsi"/>
          <w:color w:val="000000" w:themeColor="text1"/>
          <w:sz w:val="22"/>
          <w:szCs w:val="22"/>
        </w:rPr>
        <w:t>e</w:t>
      </w:r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ste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archivo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se </w:t>
      </w:r>
      <w:proofErr w:type="spellStart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encarga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conectarse a la API y </w:t>
      </w:r>
      <w:proofErr w:type="spellStart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obtener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información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Pr="00D14DF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8D243C">
        <w:rPr>
          <w:rFonts w:asciiTheme="minorHAnsi" w:hAnsiTheme="minorHAnsi" w:cstheme="minorHAnsi"/>
          <w:color w:val="000000" w:themeColor="text1"/>
          <w:sz w:val="22"/>
          <w:szCs w:val="22"/>
        </w:rPr>
        <w:t>personajes</w:t>
      </w:r>
      <w:proofErr w:type="spellEnd"/>
      <w:r w:rsidR="008D243C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732BFE94" w14:textId="0525EBBF" w:rsidR="00383377" w:rsidRPr="00D14DFD" w:rsidRDefault="00383377" w:rsidP="00D14DFD">
      <w:pPr>
        <w:pStyle w:val="ListParagraph"/>
        <w:numPr>
          <w:ilvl w:val="0"/>
          <w:numId w:val="53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D14DFD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axios.get</w:t>
      </w:r>
      <w:proofErr w:type="spellEnd"/>
      <w:r w:rsidRPr="00D14DFD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D14DF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14DFD">
        <w:rPr>
          <w:rFonts w:asciiTheme="minorHAnsi" w:hAnsiTheme="minorHAnsi" w:cstheme="minorHAnsi"/>
          <w:sz w:val="22"/>
          <w:szCs w:val="22"/>
        </w:rPr>
        <w:t>Hacemos</w:t>
      </w:r>
      <w:proofErr w:type="spellEnd"/>
      <w:r w:rsidRPr="00D14DF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14DFD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D14DF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14DFD">
        <w:rPr>
          <w:rFonts w:asciiTheme="minorHAnsi" w:hAnsiTheme="minorHAnsi" w:cstheme="minorHAnsi"/>
          <w:sz w:val="22"/>
          <w:szCs w:val="22"/>
        </w:rPr>
        <w:t>solicitud</w:t>
      </w:r>
      <w:proofErr w:type="spellEnd"/>
      <w:r w:rsidRPr="00D14DFD">
        <w:rPr>
          <w:rFonts w:asciiTheme="minorHAnsi" w:hAnsiTheme="minorHAnsi" w:cstheme="minorHAnsi"/>
          <w:sz w:val="22"/>
          <w:szCs w:val="22"/>
        </w:rPr>
        <w:t xml:space="preserve"> a la API para </w:t>
      </w:r>
      <w:proofErr w:type="spellStart"/>
      <w:r w:rsidRPr="00D14DFD">
        <w:rPr>
          <w:rFonts w:asciiTheme="minorHAnsi" w:hAnsiTheme="minorHAnsi" w:cstheme="minorHAnsi"/>
          <w:sz w:val="22"/>
          <w:szCs w:val="22"/>
        </w:rPr>
        <w:t>obtener</w:t>
      </w:r>
      <w:proofErr w:type="spellEnd"/>
      <w:r w:rsidRPr="00D14DF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E5DD2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="00AE5DD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E5DD2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="00AE5DD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E5DD2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="00A8139E">
        <w:rPr>
          <w:rFonts w:asciiTheme="minorHAnsi" w:hAnsiTheme="minorHAnsi" w:cstheme="minorHAnsi"/>
          <w:sz w:val="22"/>
          <w:szCs w:val="22"/>
        </w:rPr>
        <w:t>.</w:t>
      </w:r>
    </w:p>
    <w:p w14:paraId="04A72175" w14:textId="7B1F9054" w:rsidR="00553BCE" w:rsidRDefault="00383377" w:rsidP="00D14DFD">
      <w:pPr>
        <w:pStyle w:val="NormalWeb"/>
        <w:numPr>
          <w:ilvl w:val="0"/>
          <w:numId w:val="53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A8139E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getAll</w:t>
      </w:r>
      <w:r w:rsidR="004E41E3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Characters</w:t>
      </w:r>
      <w:proofErr w:type="spellEnd"/>
      <w:r w:rsidRPr="00A8139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383377">
        <w:rPr>
          <w:rFonts w:asciiTheme="minorHAnsi" w:hAnsiTheme="minorHAnsi" w:cstheme="minorHAnsi"/>
          <w:sz w:val="22"/>
          <w:szCs w:val="22"/>
        </w:rPr>
        <w:t xml:space="preserve"> Es la </w:t>
      </w:r>
      <w:proofErr w:type="spellStart"/>
      <w:r w:rsidRPr="00383377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383377">
        <w:rPr>
          <w:rFonts w:asciiTheme="minorHAnsi" w:hAnsiTheme="minorHAnsi" w:cstheme="minorHAnsi"/>
          <w:sz w:val="22"/>
          <w:szCs w:val="22"/>
        </w:rPr>
        <w:t>utilizamos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83377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 xml:space="preserve"> </w:t>
      </w:r>
      <w:r w:rsidR="007161E3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Character</w:t>
      </w:r>
      <w:r w:rsidRPr="00A8139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List.js</w:t>
      </w:r>
      <w:r w:rsidRPr="00A8139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383377">
        <w:rPr>
          <w:rFonts w:asciiTheme="minorHAnsi" w:hAnsiTheme="minorHAnsi" w:cstheme="minorHAnsi"/>
          <w:sz w:val="22"/>
          <w:szCs w:val="22"/>
        </w:rPr>
        <w:t xml:space="preserve">para </w:t>
      </w:r>
      <w:proofErr w:type="spellStart"/>
      <w:r w:rsidRPr="00383377">
        <w:rPr>
          <w:rFonts w:asciiTheme="minorHAnsi" w:hAnsiTheme="minorHAnsi" w:cstheme="minorHAnsi"/>
          <w:sz w:val="22"/>
          <w:szCs w:val="22"/>
        </w:rPr>
        <w:t>obtener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383377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7161E3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383377">
        <w:rPr>
          <w:rFonts w:asciiTheme="minorHAnsi" w:hAnsiTheme="minorHAnsi" w:cstheme="minorHAnsi"/>
          <w:sz w:val="22"/>
          <w:szCs w:val="22"/>
        </w:rPr>
        <w:t>.</w:t>
      </w:r>
    </w:p>
    <w:p w14:paraId="23235133" w14:textId="222D610A" w:rsidR="0066354F" w:rsidRPr="00383377" w:rsidRDefault="000F006A" w:rsidP="000F006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1F07A86" wp14:editId="686DE325">
            <wp:extent cx="5939790" cy="3546475"/>
            <wp:effectExtent l="63500" t="63500" r="130810" b="123825"/>
            <wp:docPr id="1253820017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0017" name="Picture 27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45A159" w14:textId="0E2FEDCA" w:rsidR="00F8022E" w:rsidRPr="0005073A" w:rsidRDefault="00F8022E" w:rsidP="0005073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05073A">
        <w:rPr>
          <w:rFonts w:asciiTheme="minorHAnsi" w:hAnsiTheme="minorHAnsi" w:cstheme="minorHAnsi"/>
          <w:sz w:val="22"/>
          <w:szCs w:val="22"/>
        </w:rPr>
        <w:t>Inicia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deberías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poder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ver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073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073A">
        <w:rPr>
          <w:rFonts w:asciiTheme="minorHAnsi" w:hAnsiTheme="minorHAnsi" w:cstheme="minorHAnsi"/>
          <w:sz w:val="22"/>
          <w:szCs w:val="22"/>
        </w:rPr>
        <w:t>cambios</w:t>
      </w:r>
      <w:proofErr w:type="spellEnd"/>
      <w:r w:rsidR="00695170">
        <w:rPr>
          <w:rFonts w:asciiTheme="minorHAnsi" w:hAnsiTheme="minorHAnsi" w:cstheme="minorHAnsi"/>
          <w:sz w:val="22"/>
          <w:szCs w:val="22"/>
        </w:rPr>
        <w:t>.</w:t>
      </w:r>
    </w:p>
    <w:p w14:paraId="2C4B88D5" w14:textId="77777777" w:rsidR="00F8022E" w:rsidRPr="00695170" w:rsidRDefault="00F8022E" w:rsidP="00695170">
      <w:pPr>
        <w:pStyle w:val="NormalWeb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Para </w:t>
      </w:r>
      <w:proofErr w:type="spellStart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iniciar</w:t>
      </w:r>
      <w:proofErr w:type="spellEnd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la </w:t>
      </w:r>
      <w:proofErr w:type="spellStart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aplicación</w:t>
      </w:r>
      <w:proofErr w:type="spellEnd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68CD2161" w14:textId="77777777" w:rsidR="00F8022E" w:rsidRPr="005F77BB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Fonts w:asciiTheme="minorHAnsi" w:hAnsiTheme="minorHAnsi" w:cstheme="minorHAnsi"/>
          <w:sz w:val="22"/>
          <w:szCs w:val="22"/>
        </w:rPr>
        <w:t xml:space="preserve">Abre la terminal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raíz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proyecto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.</w:t>
      </w:r>
    </w:p>
    <w:p w14:paraId="5576A6A1" w14:textId="3C896C4E" w:rsidR="00F8022E" w:rsidRPr="005F77BB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comando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:  </w:t>
      </w:r>
      <w:proofErr w:type="spellStart"/>
      <w:r w:rsidRPr="005F77BB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5F77BB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start</w:t>
      </w:r>
    </w:p>
    <w:p w14:paraId="43E35A4F" w14:textId="4DF23200" w:rsidR="00F8022E" w:rsidRPr="005F77BB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Esto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lanzará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aplicación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navegador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, y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deberías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ver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cambios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aplicados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.</w:t>
      </w:r>
    </w:p>
    <w:p w14:paraId="59FC1222" w14:textId="77777777" w:rsidR="00EA42A6" w:rsidRDefault="00EA42A6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B8236AA" w14:textId="246152C9" w:rsidR="00F8022E" w:rsidRPr="00F8022E" w:rsidRDefault="00FB6063" w:rsidP="00FB6063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4B1AD94" wp14:editId="473DEF94">
            <wp:extent cx="5939790" cy="2366645"/>
            <wp:effectExtent l="63500" t="63500" r="130810" b="122555"/>
            <wp:docPr id="271282004" name="Picture 3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82004" name="Picture 31" descr="A screenshot of a carto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6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975CA" w14:textId="77777777" w:rsidR="00EA42A6" w:rsidRDefault="00EA42A6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14FCEEEE" w14:textId="77366CBA" w:rsidR="00695170" w:rsidRDefault="00695170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</w:t>
      </w:r>
      <w:r w:rsidR="001635A2">
        <w:rPr>
          <w:rFonts w:asciiTheme="minorHAnsi" w:hAnsiTheme="minorHAnsi" w:cstheme="minorHAnsi"/>
          <w:sz w:val="22"/>
          <w:szCs w:val="22"/>
        </w:rPr>
        <w:t>.</w:t>
      </w:r>
    </w:p>
    <w:p w14:paraId="1ACC78C4" w14:textId="7DF60B49" w:rsidR="00695170" w:rsidRDefault="007D0D48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F74B3B6" wp14:editId="40994F49">
            <wp:simplePos x="0" y="0"/>
            <wp:positionH relativeFrom="column">
              <wp:posOffset>-86995</wp:posOffset>
            </wp:positionH>
            <wp:positionV relativeFrom="paragraph">
              <wp:posOffset>196783</wp:posOffset>
            </wp:positionV>
            <wp:extent cx="5939790" cy="3690620"/>
            <wp:effectExtent l="0" t="0" r="3810" b="5080"/>
            <wp:wrapSquare wrapText="bothSides"/>
            <wp:docPr id="18739480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48028" name="Picture 1873948028" descr="movie::/Users/sofia/Desktop/Screen Recording 2024-10-16 at 8.17.04 PM.mov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9265E" w14:textId="5EE3A0A9" w:rsidR="00695170" w:rsidRDefault="00695170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3CE3A5BA" w14:textId="38E0A0C0" w:rsidR="009B364A" w:rsidRPr="00637763" w:rsidRDefault="009B364A" w:rsidP="00040D7B">
      <w:pPr>
        <w:spacing w:line="360" w:lineRule="auto"/>
        <w:jc w:val="both"/>
        <w:rPr>
          <w:rFonts w:asciiTheme="minorHAnsi" w:hAnsiTheme="minorHAnsi" w:cstheme="minorHAnsi"/>
          <w:color w:val="FF5700" w:themeColor="accent1"/>
          <w:sz w:val="22"/>
          <w:szCs w:val="22"/>
        </w:rPr>
      </w:pPr>
    </w:p>
    <w:p w14:paraId="390700D2" w14:textId="5791B669" w:rsidR="00873258" w:rsidRPr="00637763" w:rsidRDefault="00873258" w:rsidP="00637763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proofErr w:type="spellStart"/>
      <w:r w:rsidRPr="00637763">
        <w:rPr>
          <w:rStyle w:val="Strong"/>
          <w:rFonts w:asciiTheme="minorHAnsi" w:hAnsiTheme="minorHAnsi" w:cstheme="minorHAnsi"/>
          <w:i/>
          <w:iCs/>
          <w:color w:val="FF5700" w:themeColor="accent1"/>
        </w:rPr>
        <w:t>Crear</w:t>
      </w:r>
      <w:proofErr w:type="spellEnd"/>
      <w:r w:rsidRPr="00637763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637763">
        <w:rPr>
          <w:rStyle w:val="Strong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Pr="00637763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637763">
        <w:rPr>
          <w:rStyle w:val="Strong"/>
          <w:rFonts w:asciiTheme="minorHAnsi" w:hAnsiTheme="minorHAnsi" w:cstheme="minorHAnsi"/>
          <w:i/>
          <w:iCs/>
          <w:color w:val="FF5700" w:themeColor="accent1"/>
        </w:rPr>
        <w:t>Componente</w:t>
      </w:r>
      <w:proofErr w:type="spellEnd"/>
      <w:r w:rsidRPr="00637763"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</w:rPr>
        <w:t xml:space="preserve"> </w:t>
      </w:r>
      <w:r w:rsidRPr="00637763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CharacterDetail.js</w:t>
      </w:r>
      <w:r w:rsidR="00637763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 xml:space="preserve">: </w:t>
      </w:r>
    </w:p>
    <w:p w14:paraId="5CB741B8" w14:textId="77777777" w:rsidR="00873258" w:rsidRPr="00637763" w:rsidRDefault="00873258" w:rsidP="00637763">
      <w:pPr>
        <w:pStyle w:val="NormalWeb"/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Primero,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creamos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nuevo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componente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llamado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637763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CharacterDetail.js</w:t>
      </w:r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que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será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encargado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mostrar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detalles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un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específico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cuando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usuario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haga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clic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una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tarjeta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7D6109FB" w14:textId="77777777" w:rsidR="00873258" w:rsidRPr="00637763" w:rsidRDefault="00873258" w:rsidP="00637763">
      <w:pPr>
        <w:pStyle w:val="Heading4"/>
        <w:spacing w:line="360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¿</w:t>
      </w:r>
      <w:proofErr w:type="spellStart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Qué</w:t>
      </w:r>
      <w:proofErr w:type="spellEnd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hace</w:t>
      </w:r>
      <w:proofErr w:type="spellEnd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este</w:t>
      </w:r>
      <w:proofErr w:type="spellEnd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componente</w:t>
      </w:r>
      <w:proofErr w:type="spellEnd"/>
      <w:r w:rsidRPr="00637763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?</w:t>
      </w:r>
    </w:p>
    <w:p w14:paraId="0EC8CFBB" w14:textId="77777777" w:rsidR="00873258" w:rsidRPr="00637763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Muestra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información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detallada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un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(imagen,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nombre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especie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género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origen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estado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).</w:t>
      </w:r>
    </w:p>
    <w:p w14:paraId="48D601FD" w14:textId="77777777" w:rsidR="00873258" w:rsidRPr="00637763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Incluye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</w:t>
      </w:r>
      <w:proofErr w:type="spellStart"/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botón</w:t>
      </w:r>
      <w:proofErr w:type="spellEnd"/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 "Volver"</w:t>
      </w:r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que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lleva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al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usuario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regreso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la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lista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personajes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5172492" w14:textId="77777777" w:rsidR="00873258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Toma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ID</w:t>
      </w:r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del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desde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URL </w:t>
      </w:r>
      <w:proofErr w:type="spellStart"/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usando</w:t>
      </w:r>
      <w:proofErr w:type="spellEnd"/>
      <w:r w:rsidRPr="00637763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useParams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r w:rsidRPr="00637763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react-router-</w:t>
      </w:r>
      <w:proofErr w:type="spellStart"/>
      <w:r w:rsidRPr="00637763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dom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lo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busca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lista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personajes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 luego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muestra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información</w:t>
      </w:r>
      <w:proofErr w:type="spellEnd"/>
      <w:r w:rsidRPr="00637763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493DB43A" w14:textId="3AB7E6B8" w:rsidR="00637763" w:rsidRPr="00637763" w:rsidRDefault="00543ED5" w:rsidP="00637763">
      <w:p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  <w14:ligatures w14:val="standardContextual"/>
        </w:rPr>
        <w:drawing>
          <wp:inline distT="0" distB="0" distL="0" distR="0" wp14:anchorId="3C1AFD28" wp14:editId="3AEEE42F">
            <wp:extent cx="5939790" cy="5193030"/>
            <wp:effectExtent l="63500" t="63500" r="130810" b="128270"/>
            <wp:docPr id="482456140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6140" name="Picture 32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3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4C04" w14:textId="2238DFD9" w:rsidR="003D1763" w:rsidRPr="009B265D" w:rsidRDefault="003D1763" w:rsidP="009B265D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>Crear</w:t>
      </w:r>
      <w:proofErr w:type="spellEnd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>los</w:t>
      </w:r>
      <w:proofErr w:type="spellEnd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>Estilos</w:t>
      </w:r>
      <w:proofErr w:type="spellEnd"/>
      <w:r w:rsidRPr="009B265D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para </w:t>
      </w:r>
      <w:proofErr w:type="spellStart"/>
      <w:r w:rsidRPr="009B265D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CharacterDetail</w:t>
      </w:r>
      <w:proofErr w:type="spellEnd"/>
      <w:r w:rsidR="009B265D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</w:p>
    <w:p w14:paraId="09F08F4B" w14:textId="60292A69" w:rsidR="00493756" w:rsidRPr="009B265D" w:rsidRDefault="003D1763" w:rsidP="000F703C">
      <w:pPr>
        <w:pStyle w:val="NormalWeb"/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Una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vez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creado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componente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CharacterDetail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necesitas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agregar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estilos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específicos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para que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diseño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sea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más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atractivo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Creamos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hoja de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estilos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3F2961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CharacterDetail.css</w:t>
      </w:r>
      <w:r w:rsidRPr="003F2961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para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dar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estilo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la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página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detalles</w:t>
      </w:r>
      <w:proofErr w:type="spellEnd"/>
      <w:r w:rsidRPr="009B265D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0EF19D0D" w14:textId="77777777" w:rsidR="00431FB1" w:rsidRPr="00431FB1" w:rsidRDefault="00431FB1" w:rsidP="00431FB1">
      <w:pPr>
        <w:pStyle w:val="Heading3"/>
        <w:numPr>
          <w:ilvl w:val="0"/>
          <w:numId w:val="3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</w:rPr>
      </w:pPr>
      <w:proofErr w:type="spellStart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>Definir</w:t>
      </w:r>
      <w:proofErr w:type="spellEnd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la Ruta para </w:t>
      </w:r>
      <w:proofErr w:type="spellStart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>los</w:t>
      </w:r>
      <w:proofErr w:type="spellEnd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>Detalles</w:t>
      </w:r>
      <w:proofErr w:type="spellEnd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del </w:t>
      </w:r>
      <w:proofErr w:type="spellStart"/>
      <w:r w:rsidRPr="00431FB1">
        <w:rPr>
          <w:rStyle w:val="Strong"/>
          <w:rFonts w:asciiTheme="minorHAnsi" w:hAnsiTheme="minorHAnsi" w:cstheme="minorHAnsi"/>
          <w:i/>
          <w:iCs/>
          <w:color w:val="FF5700" w:themeColor="accent1"/>
        </w:rPr>
        <w:t>Personaje</w:t>
      </w:r>
      <w:proofErr w:type="spellEnd"/>
      <w:r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: </w:t>
      </w:r>
    </w:p>
    <w:p w14:paraId="5EADF864" w14:textId="2CA34743" w:rsidR="00431FB1" w:rsidRPr="00431FB1" w:rsidRDefault="00431FB1" w:rsidP="00431FB1">
      <w:pPr>
        <w:pStyle w:val="Heading3"/>
        <w:spacing w:line="360" w:lineRule="auto"/>
        <w:ind w:left="360"/>
        <w:rPr>
          <w:rFonts w:asciiTheme="minorHAnsi" w:hAnsiTheme="minorHAnsi" w:cstheme="minorHAnsi"/>
          <w:i/>
          <w:iCs/>
          <w:color w:val="000000" w:themeColor="text1"/>
        </w:rPr>
      </w:pPr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En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archivo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donde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defines las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rutas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principales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la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aplicación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431FB1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App.js</w:t>
      </w:r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donde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uses </w:t>
      </w:r>
      <w:r w:rsidRPr="00431FB1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react-router-</w:t>
      </w:r>
      <w:proofErr w:type="spellStart"/>
      <w:r w:rsidRPr="00431FB1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dom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),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necesitas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agregar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una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ruta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para que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cuando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usuario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haga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clic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sea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dirigido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la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página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detalles</w:t>
      </w:r>
      <w:proofErr w:type="spellEnd"/>
      <w:r w:rsidRPr="00431FB1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AADF473" w14:textId="77777777" w:rsidR="00431FB1" w:rsidRDefault="00431FB1" w:rsidP="00431FB1">
      <w:pPr>
        <w:pStyle w:val="Heading4"/>
        <w:spacing w:line="360" w:lineRule="auto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</w:p>
    <w:p w14:paraId="6E87DEE3" w14:textId="77777777" w:rsidR="000F703C" w:rsidRPr="000F703C" w:rsidRDefault="000F703C" w:rsidP="000F703C"/>
    <w:p w14:paraId="531EEE04" w14:textId="6622A8AD" w:rsidR="00431FB1" w:rsidRPr="00431FB1" w:rsidRDefault="00431FB1" w:rsidP="00431FB1">
      <w:pPr>
        <w:pStyle w:val="Heading4"/>
        <w:spacing w:line="360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proofErr w:type="gramStart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>Pasos</w:t>
      </w:r>
      <w:proofErr w:type="gramEnd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 xml:space="preserve"> para </w:t>
      </w:r>
      <w:proofErr w:type="spellStart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>agregar</w:t>
      </w:r>
      <w:proofErr w:type="spellEnd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 xml:space="preserve"> la </w:t>
      </w:r>
      <w:proofErr w:type="spellStart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>ruta</w:t>
      </w:r>
      <w:proofErr w:type="spellEnd"/>
      <w:r w:rsidRPr="00431FB1">
        <w:rPr>
          <w:rStyle w:val="Strong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</w:rPr>
        <w:t>:</w:t>
      </w:r>
    </w:p>
    <w:p w14:paraId="649DF98D" w14:textId="77777777" w:rsidR="00431FB1" w:rsidRPr="00431FB1" w:rsidRDefault="00431FB1" w:rsidP="00431FB1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431FB1">
        <w:rPr>
          <w:rFonts w:asciiTheme="minorHAnsi" w:hAnsiTheme="minorHAnsi" w:cstheme="minorHAnsi"/>
          <w:sz w:val="22"/>
          <w:szCs w:val="22"/>
        </w:rPr>
        <w:t>Importa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CharacterDetail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r w:rsidRPr="00431FB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App.js</w:t>
      </w:r>
      <w:r w:rsidRPr="00431FB1">
        <w:rPr>
          <w:rFonts w:asciiTheme="minorHAnsi" w:hAnsiTheme="minorHAnsi" w:cstheme="minorHAnsi"/>
          <w:b/>
          <w:bCs/>
          <w:i/>
          <w:iCs/>
          <w:sz w:val="22"/>
          <w:szCs w:val="22"/>
        </w:rPr>
        <w:t>.</w:t>
      </w:r>
    </w:p>
    <w:p w14:paraId="1B7B77DB" w14:textId="77777777" w:rsidR="00431FB1" w:rsidRDefault="00431FB1" w:rsidP="00431FB1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431FB1">
        <w:rPr>
          <w:rFonts w:asciiTheme="minorHAnsi" w:hAnsiTheme="minorHAnsi" w:cstheme="minorHAnsi"/>
          <w:sz w:val="22"/>
          <w:szCs w:val="22"/>
        </w:rPr>
        <w:t>Agrega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nueva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ruta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apunte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detalles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431FB1">
        <w:rPr>
          <w:rFonts w:asciiTheme="minorHAnsi" w:hAnsiTheme="minorHAnsi" w:cstheme="minorHAnsi"/>
          <w:b/>
          <w:bCs/>
          <w:i/>
          <w:iCs/>
          <w:sz w:val="22"/>
          <w:szCs w:val="22"/>
        </w:rPr>
        <w:t>usando</w:t>
      </w:r>
      <w:proofErr w:type="spellEnd"/>
      <w:r w:rsidRPr="00431FB1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Pr="00431FB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:id</w:t>
      </w:r>
      <w:proofErr w:type="gramEnd"/>
      <w:r w:rsidRPr="00431FB1">
        <w:rPr>
          <w:rFonts w:asciiTheme="minorHAnsi" w:hAnsiTheme="minorHAnsi" w:cstheme="minorHAnsi"/>
          <w:sz w:val="22"/>
          <w:szCs w:val="22"/>
        </w:rPr>
        <w:t xml:space="preserve"> para pasar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ID del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431FB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31FB1">
        <w:rPr>
          <w:rFonts w:asciiTheme="minorHAnsi" w:hAnsiTheme="minorHAnsi" w:cstheme="minorHAnsi"/>
          <w:sz w:val="22"/>
          <w:szCs w:val="22"/>
        </w:rPr>
        <w:t>seleccionado</w:t>
      </w:r>
      <w:proofErr w:type="spellEnd"/>
    </w:p>
    <w:p w14:paraId="099B7B6B" w14:textId="5BA8CEC9" w:rsidR="00431FB1" w:rsidRPr="00431FB1" w:rsidRDefault="00CC76AB" w:rsidP="00CC76AB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7611E76F" wp14:editId="35C1DCB3">
            <wp:extent cx="5939790" cy="5207635"/>
            <wp:effectExtent l="63500" t="63500" r="130810" b="126365"/>
            <wp:docPr id="912801862" name="Picture 3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01862" name="Picture 34" descr="A screen 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07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BF0BC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335AAC52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4172A587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01F0F5EA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486F3A0C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6230CBAB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4316329B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2F940871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33B37DB0" w14:textId="77777777" w:rsidR="004A6EB2" w:rsidRDefault="004A6EB2" w:rsidP="004A6EB2">
      <w:pPr>
        <w:pStyle w:val="Heading3"/>
        <w:rPr>
          <w:rStyle w:val="Strong"/>
          <w:b w:val="0"/>
          <w:bCs w:val="0"/>
        </w:rPr>
      </w:pPr>
    </w:p>
    <w:p w14:paraId="137D54F5" w14:textId="77777777" w:rsidR="00FC6C50" w:rsidRPr="00FC6C50" w:rsidRDefault="004A6EB2" w:rsidP="00FC6C50">
      <w:pPr>
        <w:pStyle w:val="Heading3"/>
        <w:numPr>
          <w:ilvl w:val="0"/>
          <w:numId w:val="3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</w:rPr>
      </w:pP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Hacer</w:t>
      </w:r>
      <w:proofErr w:type="spellEnd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que </w:t>
      </w: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Botón</w:t>
      </w:r>
      <w:proofErr w:type="spellEnd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"Ver Más" </w:t>
      </w: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Lleve</w:t>
      </w:r>
      <w:proofErr w:type="spellEnd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a </w:t>
      </w: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los</w:t>
      </w:r>
      <w:proofErr w:type="spellEnd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FC6C50">
        <w:rPr>
          <w:rStyle w:val="Strong"/>
          <w:rFonts w:asciiTheme="minorHAnsi" w:hAnsiTheme="minorHAnsi" w:cstheme="minorHAnsi"/>
          <w:i/>
          <w:iCs/>
          <w:color w:val="FF5700" w:themeColor="accent1"/>
        </w:rPr>
        <w:t>Detalles</w:t>
      </w:r>
      <w:proofErr w:type="spellEnd"/>
    </w:p>
    <w:p w14:paraId="251D3306" w14:textId="6003F93C" w:rsidR="004A6EB2" w:rsidRPr="00FC6C50" w:rsidRDefault="004A6EB2" w:rsidP="00FC6C50">
      <w:pPr>
        <w:pStyle w:val="Heading3"/>
        <w:spacing w:line="360" w:lineRule="auto"/>
        <w:ind w:left="360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Ahora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componente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CharacterList.js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necesitas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asegurarte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que al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hacer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clic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botón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"Ver Más", 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se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redirija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la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página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detalles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37740FC2" w14:textId="77777777" w:rsidR="004A6EB2" w:rsidRPr="00FC6C50" w:rsidRDefault="004A6EB2" w:rsidP="00FC6C50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Importa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Link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r w:rsidRPr="00FC6C5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react-router-</w:t>
      </w:r>
      <w:proofErr w:type="spellStart"/>
      <w:r w:rsidRPr="00FC6C50">
        <w:rPr>
          <w:rStyle w:val="HTMLCode"/>
          <w:rFonts w:asciiTheme="minorHAnsi" w:hAnsiTheme="minorHAnsi" w:cstheme="minorHAnsi"/>
          <w:color w:val="000000" w:themeColor="text1"/>
          <w:sz w:val="22"/>
          <w:szCs w:val="22"/>
        </w:rPr>
        <w:t>dom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CharacterList.js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70BC122C" w14:textId="2E974308" w:rsidR="00FC6C50" w:rsidRDefault="004A6EB2" w:rsidP="00FC6C50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Añade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Link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dentro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cada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tarjeta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para que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botón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"Ver Más" o la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tarjeta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completa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lleven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la </w:t>
      </w:r>
      <w:proofErr w:type="spellStart"/>
      <w:r w:rsidRPr="00FC6C50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ruta</w:t>
      </w:r>
      <w:proofErr w:type="spellEnd"/>
      <w:r w:rsidRPr="00FC6C50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 </w:t>
      </w:r>
      <w:r w:rsidRPr="00FC6C50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/character/{id}</w:t>
      </w:r>
      <w:r w:rsidRPr="00FC6C50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,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pasando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ID del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seleccionado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41A59AD0" w14:textId="3411D8CD" w:rsidR="00320C85" w:rsidRPr="00320C85" w:rsidRDefault="00320C85" w:rsidP="00320C85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  <w14:ligatures w14:val="standardContextual"/>
        </w:rPr>
        <w:drawing>
          <wp:inline distT="0" distB="0" distL="0" distR="0" wp14:anchorId="2BB70405" wp14:editId="7C274121">
            <wp:extent cx="5939790" cy="5220970"/>
            <wp:effectExtent l="63500" t="63500" r="130810" b="125730"/>
            <wp:docPr id="1689445274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5274" name="Picture 35" descr="A screen 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0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47665" w14:textId="73E2D0D3" w:rsidR="009A69F9" w:rsidRPr="001253D6" w:rsidRDefault="009A69F9" w:rsidP="001253D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3BFBFC67" w14:textId="4FB70C13" w:rsidR="006B019B" w:rsidRPr="006B019B" w:rsidRDefault="006B019B" w:rsidP="006B019B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6B019B">
        <w:rPr>
          <w:rStyle w:val="Strong"/>
          <w:rFonts w:asciiTheme="minorHAnsi" w:hAnsiTheme="minorHAnsi" w:cstheme="minorHAnsi"/>
          <w:i/>
          <w:iCs/>
          <w:color w:val="FF5700" w:themeColor="accent1"/>
        </w:rPr>
        <w:t>Verificar</w:t>
      </w:r>
      <w:proofErr w:type="spellEnd"/>
      <w:r w:rsidRPr="006B019B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la </w:t>
      </w:r>
      <w:proofErr w:type="spellStart"/>
      <w:r w:rsidRPr="006B019B">
        <w:rPr>
          <w:rStyle w:val="Strong"/>
          <w:rFonts w:asciiTheme="minorHAnsi" w:hAnsiTheme="minorHAnsi" w:cstheme="minorHAnsi"/>
          <w:i/>
          <w:iCs/>
          <w:color w:val="FF5700" w:themeColor="accent1"/>
        </w:rPr>
        <w:t>Navegación</w:t>
      </w:r>
      <w:proofErr w:type="spellEnd"/>
      <w:r w:rsidRPr="006B019B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4D0ECBE4" w14:textId="77777777" w:rsidR="006B019B" w:rsidRPr="006B019B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6B019B">
        <w:rPr>
          <w:rFonts w:asciiTheme="minorHAnsi" w:hAnsiTheme="minorHAnsi" w:cstheme="minorHAnsi"/>
          <w:sz w:val="22"/>
          <w:szCs w:val="22"/>
        </w:rPr>
        <w:t>Desde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principal </w:t>
      </w:r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(</w:t>
      </w:r>
      <w:proofErr w:type="spellStart"/>
      <w:r w:rsidRPr="006B019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CharacterList</w:t>
      </w:r>
      <w:proofErr w:type="spellEnd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),</w:t>
      </w:r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ve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con un </w:t>
      </w:r>
      <w:proofErr w:type="spellStart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botón</w:t>
      </w:r>
      <w:proofErr w:type="spellEnd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"Ver Más"</w:t>
      </w:r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tarjeta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>.</w:t>
      </w:r>
    </w:p>
    <w:p w14:paraId="4BB0C6D0" w14:textId="77777777" w:rsidR="006B019B" w:rsidRPr="006B019B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6B019B">
        <w:rPr>
          <w:rFonts w:asciiTheme="minorHAnsi" w:hAnsiTheme="minorHAnsi" w:cstheme="minorHAnsi"/>
          <w:sz w:val="22"/>
          <w:szCs w:val="22"/>
        </w:rPr>
        <w:t xml:space="preserve">Al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hacer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clic</w:t>
      </w:r>
      <w:proofErr w:type="spellEnd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en</w:t>
      </w:r>
      <w:proofErr w:type="spellEnd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"Ver Más",</w:t>
      </w:r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redirigido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a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detalles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correspondiente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>.</w:t>
      </w:r>
    </w:p>
    <w:p w14:paraId="57C8035C" w14:textId="77777777" w:rsidR="006B019B" w:rsidRPr="006B019B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6B019B">
        <w:rPr>
          <w:rFonts w:asciiTheme="minorHAnsi" w:hAnsiTheme="minorHAnsi" w:cstheme="minorHAnsi"/>
          <w:sz w:val="22"/>
          <w:szCs w:val="22"/>
        </w:rPr>
        <w:t xml:space="preserve">En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detalles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(</w:t>
      </w:r>
      <w:proofErr w:type="spellStart"/>
      <w:r w:rsidRPr="006B019B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CharacterDetail</w:t>
      </w:r>
      <w:proofErr w:type="spellEnd"/>
      <w:r w:rsidRPr="006B019B">
        <w:rPr>
          <w:rFonts w:asciiTheme="minorHAnsi" w:hAnsiTheme="minorHAnsi" w:cstheme="minorHAnsi"/>
          <w:b/>
          <w:bCs/>
          <w:i/>
          <w:iCs/>
          <w:sz w:val="22"/>
          <w:szCs w:val="22"/>
        </w:rPr>
        <w:t>),</w:t>
      </w:r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puede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ver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la imagen y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información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, y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"Volver" les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lleva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 xml:space="preserve">regreso a 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>.</w:t>
      </w:r>
    </w:p>
    <w:p w14:paraId="2F35CC8B" w14:textId="44577B74" w:rsidR="006B019B" w:rsidRDefault="006B019B" w:rsidP="0097603F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6B019B">
        <w:rPr>
          <w:rFonts w:asciiTheme="minorHAnsi" w:hAnsiTheme="minorHAnsi" w:cstheme="minorHAnsi"/>
          <w:sz w:val="22"/>
          <w:szCs w:val="22"/>
        </w:rPr>
        <w:t xml:space="preserve">Con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estos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pasos,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ya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tienes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flujo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completo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detalles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uno de forma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organizada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6B019B">
        <w:rPr>
          <w:rFonts w:asciiTheme="minorHAnsi" w:hAnsiTheme="minorHAnsi" w:cstheme="minorHAnsi"/>
          <w:sz w:val="22"/>
          <w:szCs w:val="22"/>
        </w:rPr>
        <w:t>estilizada</w:t>
      </w:r>
      <w:proofErr w:type="spellEnd"/>
      <w:r w:rsidRPr="006B019B">
        <w:rPr>
          <w:rFonts w:asciiTheme="minorHAnsi" w:hAnsiTheme="minorHAnsi" w:cstheme="minorHAnsi"/>
          <w:sz w:val="22"/>
          <w:szCs w:val="22"/>
        </w:rPr>
        <w:t>.</w:t>
      </w:r>
      <w:r w:rsidR="0097603F">
        <w:rPr>
          <w:rFonts w:asciiTheme="minorHAnsi" w:hAnsiTheme="minorHAnsi" w:cstheme="minorHAnsi"/>
          <w:sz w:val="22"/>
          <w:szCs w:val="22"/>
        </w:rPr>
        <w:br/>
      </w:r>
      <w:r w:rsidR="0097603F">
        <w:rPr>
          <w:rFonts w:asciiTheme="minorHAnsi" w:hAnsiTheme="minorHAnsi" w:cstheme="minorHAnsi"/>
          <w:sz w:val="22"/>
          <w:szCs w:val="22"/>
        </w:rPr>
        <w:br/>
      </w:r>
      <w:r w:rsidR="0097603F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B27F877" wp14:editId="619586C3">
            <wp:extent cx="5939790" cy="3712210"/>
            <wp:effectExtent l="63500" t="63500" r="130810" b="123190"/>
            <wp:docPr id="1418416153" name="Picture 36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6153" name="Picture 36" descr="A screenshot of a carto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F4696" w14:textId="1BB1DD85" w:rsidR="006B019B" w:rsidRPr="006B019B" w:rsidRDefault="0097603F" w:rsidP="0097603F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BFC38E8" wp14:editId="15185585">
            <wp:extent cx="5939790" cy="3712210"/>
            <wp:effectExtent l="63500" t="63500" r="130810" b="123190"/>
            <wp:docPr id="834053446" name="Picture 37" descr="A screen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3446" name="Picture 37" descr="A screenshot of a cartoon charac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02CF" w14:textId="77777777" w:rsidR="00EA42A6" w:rsidRP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5554119" w14:textId="118BF596" w:rsidR="0097603F" w:rsidRDefault="0097603F" w:rsidP="0097603F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72167682" wp14:editId="41592CCC">
            <wp:simplePos x="0" y="0"/>
            <wp:positionH relativeFrom="column">
              <wp:posOffset>63500</wp:posOffset>
            </wp:positionH>
            <wp:positionV relativeFrom="paragraph">
              <wp:posOffset>335780</wp:posOffset>
            </wp:positionV>
            <wp:extent cx="5939790" cy="3690620"/>
            <wp:effectExtent l="0" t="0" r="3810" b="5080"/>
            <wp:wrapSquare wrapText="bothSides"/>
            <wp:docPr id="3449571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57106" name="Picture 344957106" descr="movie::/Users/sofia/Desktop/Screen Recording 2024-10-16 at 9.20.25 PM.mov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15342DD4" w14:textId="6A30EE98" w:rsidR="00E13ACD" w:rsidRDefault="00E13ACD" w:rsidP="0097603F">
      <w:pPr>
        <w:spacing w:line="276" w:lineRule="auto"/>
        <w:jc w:val="both"/>
      </w:pPr>
    </w:p>
    <w:p w14:paraId="7F6D2631" w14:textId="7A955844" w:rsidR="0097603F" w:rsidRDefault="0097603F" w:rsidP="0097603F">
      <w:pPr>
        <w:spacing w:line="276" w:lineRule="auto"/>
        <w:jc w:val="both"/>
      </w:pPr>
    </w:p>
    <w:p w14:paraId="63CFCC01" w14:textId="77C6A3FF" w:rsidR="00EA42A6" w:rsidRDefault="00EA42A6" w:rsidP="00EA42A6">
      <w:pPr>
        <w:tabs>
          <w:tab w:val="left" w:pos="2374"/>
        </w:tabs>
        <w:ind w:left="360"/>
        <w:jc w:val="center"/>
      </w:pPr>
    </w:p>
    <w:p w14:paraId="3AD0DD66" w14:textId="63E2D5C9" w:rsidR="009A1560" w:rsidRPr="00AB3803" w:rsidRDefault="009A1560" w:rsidP="00D53782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b/>
          <w:bCs/>
          <w:i/>
          <w:iCs/>
        </w:rPr>
      </w:pPr>
      <w:r>
        <w:rPr>
          <w:b/>
          <w:bCs/>
          <w:sz w:val="27"/>
          <w:szCs w:val="27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Crear</w:t>
      </w:r>
      <w:proofErr w:type="spellEnd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Componente</w:t>
      </w:r>
      <w:proofErr w:type="spellEnd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CharacterFilter</w:t>
      </w:r>
      <w:proofErr w:type="spellEnd"/>
      <w:r w:rsid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79CA667F" w14:textId="77777777" w:rsidR="009A1560" w:rsidRPr="00054734" w:rsidRDefault="009A1560" w:rsidP="00054734">
      <w:pPr>
        <w:pStyle w:val="ListParagraph"/>
        <w:numPr>
          <w:ilvl w:val="1"/>
          <w:numId w:val="6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Crea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nuevo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llamado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r w:rsidRPr="00054734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CharacterFilters.js</w:t>
      </w:r>
      <w:r w:rsidRPr="00054734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dentro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carpeta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componentes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>.</w:t>
      </w:r>
    </w:p>
    <w:p w14:paraId="411B8AF8" w14:textId="0C41F0B3" w:rsidR="00054734" w:rsidRPr="00054734" w:rsidRDefault="00054734" w:rsidP="00054734">
      <w:pPr>
        <w:pStyle w:val="ListParagraph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054734">
        <w:rPr>
          <w:rFonts w:asciiTheme="minorHAnsi" w:hAnsiTheme="minorHAnsi" w:cstheme="minorHAnsi"/>
          <w:sz w:val="22"/>
          <w:szCs w:val="22"/>
        </w:rPr>
        <w:t xml:space="preserve">El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Style w:val="HTMLCode"/>
          <w:rFonts w:asciiTheme="minorHAnsi" w:hAnsiTheme="minorHAnsi" w:cstheme="minorHAnsi"/>
          <w:sz w:val="22"/>
          <w:szCs w:val="22"/>
        </w:rPr>
        <w:t>CharacterFilters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usuarios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seleccionar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diferentes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criterios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especie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género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estatus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) para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filtrar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>.</w:t>
      </w:r>
    </w:p>
    <w:p w14:paraId="58AF2FAC" w14:textId="0F7C3B4F" w:rsidR="00054734" w:rsidRPr="00054734" w:rsidRDefault="00054734" w:rsidP="00054734">
      <w:pPr>
        <w:pStyle w:val="ListParagraph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Contiene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tres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elementos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r w:rsidRPr="0005473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&lt;select&gt;</w:t>
      </w:r>
      <w:r w:rsidRPr="00054734">
        <w:rPr>
          <w:rFonts w:asciiTheme="minorHAnsi" w:hAnsiTheme="minorHAnsi" w:cstheme="minorHAnsi"/>
          <w:b/>
          <w:bCs/>
          <w:i/>
          <w:iCs/>
          <w:sz w:val="22"/>
          <w:szCs w:val="22"/>
        </w:rPr>
        <w:t>,</w:t>
      </w:r>
      <w:r w:rsidRPr="00054734">
        <w:rPr>
          <w:rFonts w:asciiTheme="minorHAnsi" w:hAnsiTheme="minorHAnsi" w:cstheme="minorHAnsi"/>
          <w:sz w:val="22"/>
          <w:szCs w:val="22"/>
        </w:rPr>
        <w:t xml:space="preserve"> uno para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: </w:t>
      </w:r>
      <w:r w:rsidRPr="00054734">
        <w:rPr>
          <w:rStyle w:val="Strong"/>
          <w:rFonts w:asciiTheme="minorHAnsi" w:hAnsiTheme="minorHAnsi" w:cstheme="minorHAnsi"/>
          <w:sz w:val="22"/>
          <w:szCs w:val="22"/>
        </w:rPr>
        <w:t>species</w:t>
      </w:r>
      <w:r w:rsidRPr="00054734">
        <w:rPr>
          <w:rFonts w:asciiTheme="minorHAnsi" w:hAnsiTheme="minorHAnsi" w:cstheme="minorHAnsi"/>
          <w:sz w:val="22"/>
          <w:szCs w:val="22"/>
        </w:rPr>
        <w:t xml:space="preserve">, </w:t>
      </w:r>
      <w:r w:rsidRPr="00054734">
        <w:rPr>
          <w:rStyle w:val="Strong"/>
          <w:rFonts w:asciiTheme="minorHAnsi" w:hAnsiTheme="minorHAnsi" w:cstheme="minorHAnsi"/>
          <w:sz w:val="22"/>
          <w:szCs w:val="22"/>
        </w:rPr>
        <w:t>gender</w:t>
      </w:r>
      <w:r w:rsidRPr="00054734">
        <w:rPr>
          <w:rFonts w:asciiTheme="minorHAnsi" w:hAnsiTheme="minorHAnsi" w:cstheme="minorHAnsi"/>
          <w:sz w:val="22"/>
          <w:szCs w:val="22"/>
        </w:rPr>
        <w:t xml:space="preserve">, y </w:t>
      </w:r>
      <w:r w:rsidRPr="00054734">
        <w:rPr>
          <w:rStyle w:val="Strong"/>
          <w:rFonts w:asciiTheme="minorHAnsi" w:hAnsiTheme="minorHAnsi" w:cstheme="minorHAnsi"/>
          <w:sz w:val="22"/>
          <w:szCs w:val="22"/>
        </w:rPr>
        <w:t>status</w:t>
      </w:r>
      <w:r w:rsidRPr="00054734">
        <w:rPr>
          <w:rFonts w:asciiTheme="minorHAnsi" w:hAnsiTheme="minorHAnsi" w:cstheme="minorHAnsi"/>
          <w:sz w:val="22"/>
          <w:szCs w:val="22"/>
        </w:rPr>
        <w:t>.</w:t>
      </w:r>
    </w:p>
    <w:p w14:paraId="53C4C2AF" w14:textId="570AEECC" w:rsidR="00054734" w:rsidRPr="00054734" w:rsidRDefault="00054734" w:rsidP="00054734">
      <w:pPr>
        <w:pStyle w:val="ListParagraph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054734">
        <w:rPr>
          <w:rFonts w:asciiTheme="minorHAnsi" w:hAnsiTheme="minorHAnsi" w:cstheme="minorHAnsi"/>
          <w:sz w:val="22"/>
          <w:szCs w:val="22"/>
        </w:rPr>
        <w:t xml:space="preserve"> Al ca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mbiar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selección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cualquiera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campos, se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actualizan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54734">
        <w:rPr>
          <w:rStyle w:val="HTMLCode"/>
          <w:rFonts w:asciiTheme="minorHAnsi" w:hAnsiTheme="minorHAnsi" w:cstheme="minorHAnsi"/>
          <w:sz w:val="22"/>
          <w:szCs w:val="22"/>
        </w:rPr>
        <w:t>CharacterList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usando</w:t>
      </w:r>
      <w:proofErr w:type="spellEnd"/>
      <w:r w:rsidRPr="0005473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05473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setFilters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, lo que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mantiene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valor actual de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>.</w:t>
      </w:r>
    </w:p>
    <w:p w14:paraId="4D5532B8" w14:textId="6770C8F6" w:rsidR="00054734" w:rsidRPr="00054734" w:rsidRDefault="00054734" w:rsidP="00054734">
      <w:pPr>
        <w:pStyle w:val="ListParagraph"/>
        <w:numPr>
          <w:ilvl w:val="0"/>
          <w:numId w:val="69"/>
        </w:numPr>
        <w:tabs>
          <w:tab w:val="left" w:pos="2374"/>
        </w:tabs>
        <w:spacing w:line="360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054734">
        <w:rPr>
          <w:rFonts w:asciiTheme="minorHAnsi" w:hAnsiTheme="minorHAnsi" w:cstheme="minorHAnsi"/>
          <w:sz w:val="22"/>
          <w:szCs w:val="22"/>
        </w:rPr>
        <w:t xml:space="preserve">El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"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Filtrar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"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dispara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Style w:val="HTMLCode"/>
          <w:rFonts w:asciiTheme="minorHAnsi" w:hAnsiTheme="minorHAnsi" w:cstheme="minorHAnsi"/>
          <w:sz w:val="22"/>
          <w:szCs w:val="22"/>
        </w:rPr>
        <w:t>onFilter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, que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aplica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haciendo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nueva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54734">
        <w:rPr>
          <w:rFonts w:asciiTheme="minorHAnsi" w:hAnsiTheme="minorHAnsi" w:cstheme="minorHAnsi"/>
          <w:sz w:val="22"/>
          <w:szCs w:val="22"/>
        </w:rPr>
        <w:t>llamada</w:t>
      </w:r>
      <w:proofErr w:type="spellEnd"/>
      <w:r w:rsidRPr="00054734">
        <w:rPr>
          <w:rFonts w:asciiTheme="minorHAnsi" w:hAnsiTheme="minorHAnsi" w:cstheme="minorHAnsi"/>
          <w:sz w:val="22"/>
          <w:szCs w:val="22"/>
        </w:rPr>
        <w:t xml:space="preserve"> a la API.</w:t>
      </w:r>
    </w:p>
    <w:p w14:paraId="60AF84D7" w14:textId="77777777" w:rsidR="00054734" w:rsidRDefault="00054734" w:rsidP="00054734">
      <w:pPr>
        <w:tabs>
          <w:tab w:val="left" w:pos="2374"/>
        </w:tabs>
        <w:rPr>
          <w:noProof/>
          <w14:ligatures w14:val="standardContextual"/>
        </w:rPr>
      </w:pPr>
    </w:p>
    <w:p w14:paraId="2A42DAB8" w14:textId="236DE960" w:rsidR="00054734" w:rsidRPr="00054734" w:rsidRDefault="00054734" w:rsidP="00054734">
      <w:pPr>
        <w:tabs>
          <w:tab w:val="left" w:pos="2374"/>
        </w:tabs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A9ED2BA" wp14:editId="6CDA6533">
            <wp:extent cx="5939790" cy="5265420"/>
            <wp:effectExtent l="63500" t="63500" r="130810" b="132080"/>
            <wp:docPr id="961438028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8028" name="Picture 40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6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BD157" w14:textId="07FB21F8" w:rsidR="000F703C" w:rsidRPr="00054734" w:rsidRDefault="000F703C" w:rsidP="00054734">
      <w:pPr>
        <w:pStyle w:val="ListParagraph"/>
        <w:tabs>
          <w:tab w:val="left" w:pos="2374"/>
        </w:tabs>
        <w:rPr>
          <w:noProof/>
          <w14:ligatures w14:val="standardContextual"/>
        </w:rPr>
      </w:pPr>
    </w:p>
    <w:p w14:paraId="1DBE5C27" w14:textId="77777777" w:rsidR="007E630A" w:rsidRPr="007E630A" w:rsidRDefault="007E630A" w:rsidP="007E630A"/>
    <w:p w14:paraId="3EC5CE7C" w14:textId="77777777" w:rsidR="007E630A" w:rsidRDefault="007E630A" w:rsidP="007E630A">
      <w:pPr>
        <w:rPr>
          <w:noProof/>
          <w14:ligatures w14:val="standardContextual"/>
        </w:rPr>
      </w:pPr>
    </w:p>
    <w:p w14:paraId="66B4B174" w14:textId="77777777" w:rsidR="007E630A" w:rsidRDefault="007E630A" w:rsidP="007E630A">
      <w:pPr>
        <w:tabs>
          <w:tab w:val="left" w:pos="1851"/>
        </w:tabs>
      </w:pPr>
    </w:p>
    <w:p w14:paraId="353B4126" w14:textId="7D444636" w:rsidR="004D1128" w:rsidRPr="004D1128" w:rsidRDefault="00192073" w:rsidP="004D1128">
      <w:pPr>
        <w:pStyle w:val="Heading3"/>
        <w:numPr>
          <w:ilvl w:val="0"/>
          <w:numId w:val="35"/>
        </w:numPr>
        <w:rPr>
          <w:rFonts w:asciiTheme="minorHAnsi" w:hAnsiTheme="minorHAnsi" w:cstheme="minorHAnsi"/>
          <w:i/>
          <w:iCs/>
        </w:rPr>
      </w:pPr>
      <w:r>
        <w:t xml:space="preserve"> </w:t>
      </w:r>
      <w:proofErr w:type="spellStart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>Modificar</w:t>
      </w:r>
      <w:proofErr w:type="spellEnd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>archivo</w:t>
      </w:r>
      <w:proofErr w:type="spellEnd"/>
      <w:r w:rsidR="004D1128" w:rsidRPr="004D1128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r w:rsidR="004D1128" w:rsidRPr="004D1128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CharacterList.js</w:t>
      </w:r>
      <w:r w:rsidR="004D1128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</w:p>
    <w:p w14:paraId="3D3F0D25" w14:textId="1D35C426" w:rsidR="004D1128" w:rsidRPr="004D11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Añade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CharacterFilter</w:t>
      </w:r>
      <w:proofErr w:type="spellEnd"/>
      <w:r w:rsidRPr="004D1128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justo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antes de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>.</w:t>
      </w:r>
    </w:p>
    <w:p w14:paraId="36E82314" w14:textId="77777777" w:rsidR="004D1128" w:rsidRPr="004D11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4D1128">
        <w:rPr>
          <w:rFonts w:asciiTheme="minorHAnsi" w:hAnsiTheme="minorHAnsi" w:cstheme="minorHAnsi"/>
          <w:sz w:val="22"/>
          <w:szCs w:val="22"/>
        </w:rPr>
        <w:t xml:space="preserve">El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Style w:val="HTMLCode"/>
          <w:rFonts w:asciiTheme="minorHAnsi" w:hAnsiTheme="minorHAnsi" w:cstheme="minorHAnsi"/>
          <w:sz w:val="22"/>
          <w:szCs w:val="22"/>
        </w:rPr>
        <w:t>CharacterList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maneja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También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controla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lógica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obtención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desde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la API.</w:t>
      </w:r>
    </w:p>
    <w:p w14:paraId="0296798E" w14:textId="77777777" w:rsidR="004D1128" w:rsidRPr="004D11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4D1128">
        <w:rPr>
          <w:rFonts w:asciiTheme="minorHAnsi" w:hAnsiTheme="minorHAnsi" w:cstheme="minorHAnsi"/>
          <w:sz w:val="22"/>
          <w:szCs w:val="22"/>
        </w:rPr>
        <w:t xml:space="preserve">En </w:t>
      </w:r>
      <w:proofErr w:type="spellStart"/>
      <w:r w:rsidRPr="004D1128">
        <w:rPr>
          <w:rStyle w:val="HTMLCode"/>
          <w:rFonts w:asciiTheme="minorHAnsi" w:hAnsiTheme="minorHAnsi" w:cstheme="minorHAnsi"/>
          <w:sz w:val="22"/>
          <w:szCs w:val="22"/>
        </w:rPr>
        <w:t>CharacterList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r w:rsidRPr="004D1128">
        <w:rPr>
          <w:rStyle w:val="HTMLCode"/>
          <w:rFonts w:asciiTheme="minorHAnsi" w:hAnsiTheme="minorHAnsi" w:cstheme="minorHAnsi"/>
          <w:sz w:val="22"/>
          <w:szCs w:val="22"/>
        </w:rPr>
        <w:t>filters</w:t>
      </w:r>
      <w:r w:rsidRPr="004D1128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inicializa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con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valores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vacíos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para las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propiedades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de </w:t>
      </w:r>
      <w:r w:rsidRPr="004D1128">
        <w:rPr>
          <w:rStyle w:val="Strong"/>
          <w:rFonts w:asciiTheme="minorHAnsi" w:hAnsiTheme="minorHAnsi" w:cstheme="minorHAnsi"/>
          <w:sz w:val="22"/>
          <w:szCs w:val="22"/>
        </w:rPr>
        <w:t>species</w:t>
      </w:r>
      <w:r w:rsidRPr="004D1128">
        <w:rPr>
          <w:rFonts w:asciiTheme="minorHAnsi" w:hAnsiTheme="minorHAnsi" w:cstheme="minorHAnsi"/>
          <w:sz w:val="22"/>
          <w:szCs w:val="22"/>
        </w:rPr>
        <w:t xml:space="preserve">, </w:t>
      </w:r>
      <w:r w:rsidRPr="004D1128">
        <w:rPr>
          <w:rStyle w:val="Strong"/>
          <w:rFonts w:asciiTheme="minorHAnsi" w:hAnsiTheme="minorHAnsi" w:cstheme="minorHAnsi"/>
          <w:sz w:val="22"/>
          <w:szCs w:val="22"/>
        </w:rPr>
        <w:t>gender</w:t>
      </w:r>
      <w:r w:rsidRPr="004D1128">
        <w:rPr>
          <w:rFonts w:asciiTheme="minorHAnsi" w:hAnsiTheme="minorHAnsi" w:cstheme="minorHAnsi"/>
          <w:sz w:val="22"/>
          <w:szCs w:val="22"/>
        </w:rPr>
        <w:t xml:space="preserve">, y </w:t>
      </w:r>
      <w:r w:rsidRPr="004D1128">
        <w:rPr>
          <w:rStyle w:val="Strong"/>
          <w:rFonts w:asciiTheme="minorHAnsi" w:hAnsiTheme="minorHAnsi" w:cstheme="minorHAnsi"/>
          <w:sz w:val="22"/>
          <w:szCs w:val="22"/>
        </w:rPr>
        <w:t>status</w:t>
      </w:r>
      <w:r w:rsidRPr="004D1128">
        <w:rPr>
          <w:rFonts w:asciiTheme="minorHAnsi" w:hAnsiTheme="minorHAnsi" w:cstheme="minorHAnsi"/>
          <w:sz w:val="22"/>
          <w:szCs w:val="22"/>
        </w:rPr>
        <w:t>.</w:t>
      </w:r>
    </w:p>
    <w:p w14:paraId="61C1F468" w14:textId="32B2A99E" w:rsidR="004D11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Style w:val="HTMLCode"/>
          <w:rFonts w:asciiTheme="minorHAnsi" w:hAnsiTheme="minorHAnsi" w:cstheme="minorHAnsi"/>
          <w:sz w:val="22"/>
          <w:szCs w:val="22"/>
        </w:rPr>
      </w:pPr>
      <w:r w:rsidRPr="004D1128">
        <w:rPr>
          <w:rFonts w:asciiTheme="minorHAnsi" w:hAnsiTheme="minorHAnsi" w:cstheme="minorHAnsi"/>
          <w:sz w:val="22"/>
          <w:szCs w:val="22"/>
        </w:rPr>
        <w:t xml:space="preserve">Al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renderizar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pasa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r w:rsidRPr="004D1128">
        <w:rPr>
          <w:rStyle w:val="HTMLCode"/>
          <w:rFonts w:asciiTheme="minorHAnsi" w:hAnsiTheme="minorHAnsi" w:cstheme="minorHAnsi"/>
          <w:sz w:val="22"/>
          <w:szCs w:val="22"/>
        </w:rPr>
        <w:t>filters</w:t>
      </w:r>
      <w:r w:rsidRPr="004D1128">
        <w:rPr>
          <w:rFonts w:asciiTheme="minorHAnsi" w:hAnsiTheme="minorHAnsi" w:cstheme="minorHAnsi"/>
          <w:sz w:val="22"/>
          <w:szCs w:val="22"/>
        </w:rPr>
        <w:t xml:space="preserve"> y la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Style w:val="HTMLCode"/>
          <w:rFonts w:asciiTheme="minorHAnsi" w:hAnsiTheme="minorHAnsi" w:cstheme="minorHAnsi"/>
          <w:sz w:val="22"/>
          <w:szCs w:val="22"/>
        </w:rPr>
        <w:t>setFilters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D1128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4D1128">
        <w:rPr>
          <w:rFonts w:asciiTheme="minorHAnsi" w:hAnsiTheme="minorHAnsi" w:cstheme="minorHAnsi"/>
          <w:sz w:val="22"/>
          <w:szCs w:val="22"/>
        </w:rPr>
        <w:t xml:space="preserve"> props a </w:t>
      </w:r>
      <w:proofErr w:type="spellStart"/>
      <w:r w:rsidRPr="004D1128">
        <w:rPr>
          <w:rStyle w:val="HTMLCode"/>
          <w:rFonts w:asciiTheme="minorHAnsi" w:hAnsiTheme="minorHAnsi" w:cstheme="minorHAnsi"/>
          <w:sz w:val="22"/>
          <w:szCs w:val="22"/>
        </w:rPr>
        <w:t>CharacterFilters</w:t>
      </w:r>
      <w:proofErr w:type="spellEnd"/>
      <w:r>
        <w:rPr>
          <w:rStyle w:val="HTMLCode"/>
          <w:rFonts w:asciiTheme="minorHAnsi" w:hAnsiTheme="minorHAnsi" w:cstheme="minorHAnsi"/>
          <w:sz w:val="22"/>
          <w:szCs w:val="22"/>
        </w:rPr>
        <w:t>.</w:t>
      </w:r>
    </w:p>
    <w:p w14:paraId="2BE73A92" w14:textId="2783BCFA" w:rsidR="004D1128" w:rsidRPr="004D1128" w:rsidRDefault="00816FC5" w:rsidP="00AC6079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3F59DDD" wp14:editId="1160F6EF">
            <wp:extent cx="5626100" cy="4191000"/>
            <wp:effectExtent l="63500" t="63500" r="127000" b="127000"/>
            <wp:docPr id="1646944340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4340" name="Picture 42" descr="A screen 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19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298ED" w14:textId="5435A559" w:rsidR="008E5918" w:rsidRPr="002A17DC" w:rsidRDefault="008E5918" w:rsidP="00945E72">
      <w:pPr>
        <w:numPr>
          <w:ilvl w:val="0"/>
          <w:numId w:val="74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2A17D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applyFilters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es la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realiza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llamada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a la API con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actuales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>.</w:t>
      </w:r>
      <w:r w:rsidR="00AB04FC" w:rsidRPr="00AB04FC">
        <w:rPr>
          <w:rStyle w:val="Titulo2ckb"/>
          <w:b/>
          <w:bCs/>
        </w:rPr>
        <w:t xml:space="preserve"> </w:t>
      </w:r>
      <w:r w:rsidR="00945E72" w:rsidRPr="00945E72">
        <w:rPr>
          <w:rStyle w:val="HTMLCode"/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cuando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hace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"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Filtrar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". Llama a </w:t>
      </w:r>
      <w:proofErr w:type="spellStart"/>
      <w:r w:rsidR="00AB04FC" w:rsidRPr="00945E7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fetchCharacters</w:t>
      </w:r>
      <w:proofErr w:type="spellEnd"/>
      <w:r w:rsidR="00AB04FC" w:rsidRPr="00945E72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="00AB04FC" w:rsidRPr="00945E72">
        <w:rPr>
          <w:rFonts w:asciiTheme="minorHAnsi" w:hAnsiTheme="minorHAnsi" w:cstheme="minorHAnsi"/>
          <w:sz w:val="22"/>
          <w:szCs w:val="22"/>
        </w:rPr>
        <w:t xml:space="preserve">con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aplicados</w:t>
      </w:r>
      <w:proofErr w:type="spellEnd"/>
      <w:r w:rsidR="00AB04FC">
        <w:t>.</w:t>
      </w:r>
    </w:p>
    <w:p w14:paraId="15419783" w14:textId="4A4BA327" w:rsidR="008E5918" w:rsidRPr="002A17DC" w:rsidRDefault="008E5918" w:rsidP="002A17DC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</w:rPr>
      </w:pPr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>Función</w:t>
      </w:r>
      <w:proofErr w:type="spellEnd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para </w:t>
      </w:r>
      <w:proofErr w:type="spellStart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>obtener</w:t>
      </w:r>
      <w:proofErr w:type="spellEnd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>personajes</w:t>
      </w:r>
      <w:proofErr w:type="spellEnd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>filtrados</w:t>
      </w:r>
      <w:proofErr w:type="spellEnd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(</w:t>
      </w:r>
      <w:proofErr w:type="spellStart"/>
      <w:r w:rsidRPr="002A17DC">
        <w:rPr>
          <w:rStyle w:val="HTMLCode"/>
          <w:rFonts w:asciiTheme="minorHAnsi" w:hAnsiTheme="minorHAnsi" w:cstheme="minorHAnsi"/>
          <w:i/>
          <w:iCs/>
          <w:color w:val="FF5700" w:themeColor="accent1"/>
          <w:sz w:val="24"/>
          <w:szCs w:val="24"/>
        </w:rPr>
        <w:t>getAllCharacters</w:t>
      </w:r>
      <w:proofErr w:type="spellEnd"/>
      <w:r w:rsidRPr="002A17DC">
        <w:rPr>
          <w:rStyle w:val="Strong"/>
          <w:rFonts w:asciiTheme="minorHAnsi" w:hAnsiTheme="minorHAnsi" w:cstheme="minorHAnsi"/>
          <w:i/>
          <w:iCs/>
          <w:color w:val="FF5700" w:themeColor="accent1"/>
        </w:rPr>
        <w:t>)</w:t>
      </w:r>
    </w:p>
    <w:p w14:paraId="105E4726" w14:textId="77777777" w:rsidR="008E5918" w:rsidRPr="002A17DC" w:rsidRDefault="008E5918" w:rsidP="002A17DC">
      <w:pPr>
        <w:numPr>
          <w:ilvl w:val="0"/>
          <w:numId w:val="75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2A17DC">
        <w:rPr>
          <w:rFonts w:asciiTheme="minorHAnsi" w:hAnsiTheme="minorHAnsi" w:cstheme="minorHAnsi"/>
          <w:sz w:val="22"/>
          <w:szCs w:val="22"/>
        </w:rPr>
        <w:t xml:space="preserve">En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archivo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r w:rsidRPr="002A17DC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rickAndMortyApi.js</w:t>
      </w:r>
      <w:r w:rsidRPr="002A17DC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,</w:t>
      </w:r>
      <w:r w:rsidRPr="002A17D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2A17DC">
        <w:rPr>
          <w:rFonts w:asciiTheme="minorHAnsi" w:hAnsiTheme="minorHAnsi" w:cstheme="minorHAnsi"/>
          <w:sz w:val="22"/>
          <w:szCs w:val="22"/>
        </w:rPr>
        <w:t xml:space="preserve">la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Style w:val="HTMLCode"/>
          <w:rFonts w:asciiTheme="minorHAnsi" w:hAnsiTheme="minorHAnsi" w:cstheme="minorHAnsi"/>
          <w:sz w:val="22"/>
          <w:szCs w:val="22"/>
        </w:rPr>
        <w:t>getAllCharacters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fue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modificada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aceptar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parámetros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>.</w:t>
      </w:r>
    </w:p>
    <w:p w14:paraId="0BDC2605" w14:textId="33DE2B8F" w:rsidR="008E5918" w:rsidRPr="002A17DC" w:rsidRDefault="008E5918" w:rsidP="002A17DC">
      <w:pPr>
        <w:numPr>
          <w:ilvl w:val="0"/>
          <w:numId w:val="75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2A17DC">
        <w:rPr>
          <w:rFonts w:asciiTheme="minorHAnsi" w:hAnsiTheme="minorHAnsi" w:cstheme="minorHAnsi"/>
          <w:sz w:val="22"/>
          <w:szCs w:val="22"/>
        </w:rPr>
        <w:t xml:space="preserve">Los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convierten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cadena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de consulta que se </w:t>
      </w:r>
      <w:proofErr w:type="spellStart"/>
      <w:r w:rsidRPr="002A17DC">
        <w:rPr>
          <w:rFonts w:asciiTheme="minorHAnsi" w:hAnsiTheme="minorHAnsi" w:cstheme="minorHAnsi"/>
          <w:sz w:val="22"/>
          <w:szCs w:val="22"/>
        </w:rPr>
        <w:t>envía</w:t>
      </w:r>
      <w:proofErr w:type="spellEnd"/>
      <w:r w:rsidRPr="002A17DC">
        <w:rPr>
          <w:rFonts w:asciiTheme="minorHAnsi" w:hAnsiTheme="minorHAnsi" w:cstheme="minorHAnsi"/>
          <w:sz w:val="22"/>
          <w:szCs w:val="22"/>
        </w:rPr>
        <w:t xml:space="preserve"> a la API de Rick and Morty.</w:t>
      </w:r>
    </w:p>
    <w:p w14:paraId="408A3FE6" w14:textId="5F718D1D" w:rsidR="002A17DC" w:rsidRDefault="002A17DC" w:rsidP="002A17DC">
      <w:pPr>
        <w:tabs>
          <w:tab w:val="left" w:pos="2105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23F77E4" wp14:editId="45CCBAA4">
            <wp:extent cx="5939790" cy="2893060"/>
            <wp:effectExtent l="63500" t="63500" r="130810" b="129540"/>
            <wp:docPr id="6774951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95185" name="Picture 6774951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1A2578" w14:textId="77777777" w:rsidR="00BD40F8" w:rsidRDefault="00BD40F8" w:rsidP="00BD40F8">
      <w:pPr>
        <w:rPr>
          <w:noProof/>
          <w14:ligatures w14:val="standardContextual"/>
        </w:rPr>
      </w:pPr>
    </w:p>
    <w:p w14:paraId="49CA3017" w14:textId="6D39D002" w:rsidR="00BD40F8" w:rsidRDefault="001B2D99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E05D8C6" wp14:editId="35E822F0">
            <wp:simplePos x="0" y="0"/>
            <wp:positionH relativeFrom="column">
              <wp:posOffset>63500</wp:posOffset>
            </wp:positionH>
            <wp:positionV relativeFrom="paragraph">
              <wp:posOffset>381482</wp:posOffset>
            </wp:positionV>
            <wp:extent cx="5939790" cy="3690620"/>
            <wp:effectExtent l="0" t="0" r="3810" b="5080"/>
            <wp:wrapSquare wrapText="bothSides"/>
            <wp:docPr id="7818935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93536" name="Picture 781893536" descr="movie::/Users/sofia/Desktop/Screen Recording 2024-10-17 at 12.48.04 AM.mov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40F8">
        <w:rPr>
          <w:rFonts w:asciiTheme="minorHAnsi" w:hAnsiTheme="minorHAnsi" w:cstheme="minorHAnsi"/>
          <w:sz w:val="22"/>
          <w:szCs w:val="22"/>
        </w:rPr>
        <w:t>V</w:t>
      </w:r>
      <w:r w:rsidR="00BD40F8">
        <w:rPr>
          <w:rFonts w:asciiTheme="minorHAnsi" w:hAnsiTheme="minorHAnsi" w:cstheme="minorHAnsi"/>
          <w:sz w:val="22"/>
          <w:szCs w:val="22"/>
        </w:rPr>
        <w:t xml:space="preserve">ideo </w:t>
      </w:r>
      <w:proofErr w:type="spellStart"/>
      <w:r w:rsidR="00BD40F8"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 w:rsidR="00BD40F8"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72A5F892" w14:textId="149E4396" w:rsidR="001B2D99" w:rsidRDefault="001B2D99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75CDA041" w14:textId="77777777" w:rsidR="00BD40F8" w:rsidRDefault="00BD40F8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7EC67CE" w14:textId="77777777" w:rsidR="003D420B" w:rsidRDefault="003D420B" w:rsidP="005A44A3">
      <w:pPr>
        <w:spacing w:line="360" w:lineRule="auto"/>
      </w:pPr>
    </w:p>
    <w:p w14:paraId="066617EB" w14:textId="3EA8AC72" w:rsidR="00FD402A" w:rsidRDefault="00C66C0F" w:rsidP="005A44A3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A44A3">
        <w:rPr>
          <w:rFonts w:asciiTheme="minorHAnsi" w:hAnsiTheme="minorHAnsi" w:cstheme="minorHAnsi"/>
          <w:sz w:val="22"/>
          <w:szCs w:val="22"/>
        </w:rPr>
        <w:t xml:space="preserve">Si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deseas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generar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major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experiencia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crea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bot</w:t>
      </w:r>
      <w:r w:rsidR="005A44A3">
        <w:rPr>
          <w:rFonts w:asciiTheme="minorHAnsi" w:hAnsiTheme="minorHAnsi" w:cstheme="minorHAnsi"/>
          <w:sz w:val="22"/>
          <w:szCs w:val="22"/>
        </w:rPr>
        <w:t>ó</w:t>
      </w:r>
      <w:r w:rsidRPr="005A44A3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limpie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lo</w:t>
      </w:r>
      <w:r w:rsidR="005A44A3">
        <w:rPr>
          <w:rFonts w:asciiTheme="minorHAnsi" w:hAnsiTheme="minorHAnsi" w:cstheme="minorHAnsi"/>
          <w:sz w:val="22"/>
          <w:szCs w:val="22"/>
        </w:rPr>
        <w:t>s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="005A44A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A44A3">
        <w:rPr>
          <w:rFonts w:asciiTheme="minorHAnsi" w:hAnsiTheme="minorHAnsi" w:cstheme="minorHAnsi"/>
          <w:sz w:val="22"/>
          <w:szCs w:val="22"/>
        </w:rPr>
        <w:t>aplicados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, y vuelvan a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5A44A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A44A3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="005A44A3" w:rsidRPr="005A44A3">
        <w:rPr>
          <w:rFonts w:asciiTheme="minorHAnsi" w:hAnsiTheme="minorHAnsi" w:cstheme="minorHAnsi"/>
          <w:sz w:val="22"/>
          <w:szCs w:val="22"/>
        </w:rPr>
        <w:t xml:space="preserve"> </w:t>
      </w:r>
      <w:r w:rsidR="005A44A3">
        <w:rPr>
          <w:rFonts w:asciiTheme="minorHAnsi" w:hAnsiTheme="minorHAnsi" w:cstheme="minorHAnsi"/>
          <w:sz w:val="22"/>
          <w:szCs w:val="22"/>
        </w:rPr>
        <w:t>o</w:t>
      </w:r>
      <w:r w:rsidR="005A44A3" w:rsidRPr="005A44A3">
        <w:rPr>
          <w:rFonts w:asciiTheme="minorHAnsi" w:hAnsiTheme="minorHAnsi" w:cstheme="minorHAnsi"/>
          <w:sz w:val="22"/>
          <w:szCs w:val="22"/>
        </w:rPr>
        <w:t>riginal.</w:t>
      </w:r>
    </w:p>
    <w:p w14:paraId="55E9601F" w14:textId="77777777" w:rsidR="00FD402A" w:rsidRDefault="00FD402A" w:rsidP="005A44A3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15F7B84C" w14:textId="77777777" w:rsidR="003D420B" w:rsidRDefault="00FD402A" w:rsidP="005F5474">
      <w:pPr>
        <w:pStyle w:val="Heading3"/>
        <w:numPr>
          <w:ilvl w:val="0"/>
          <w:numId w:val="35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</w:pPr>
      <w:proofErr w:type="spellStart"/>
      <w:r w:rsidRPr="005F5474">
        <w:rPr>
          <w:rStyle w:val="Strong"/>
          <w:rFonts w:asciiTheme="minorHAnsi" w:hAnsiTheme="minorHAnsi" w:cstheme="minorHAnsi"/>
          <w:i/>
          <w:iCs/>
          <w:color w:val="FF5700" w:themeColor="accent1"/>
        </w:rPr>
        <w:t>Crear</w:t>
      </w:r>
      <w:proofErr w:type="spellEnd"/>
      <w:r w:rsidRPr="005F5474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5F5474">
        <w:rPr>
          <w:rStyle w:val="Strong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Pr="005F5474">
        <w:rPr>
          <w:rStyle w:val="Strong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5F5474">
        <w:rPr>
          <w:rStyle w:val="Strong"/>
          <w:rFonts w:asciiTheme="minorHAnsi" w:hAnsiTheme="minorHAnsi" w:cstheme="minorHAnsi"/>
          <w:i/>
          <w:iCs/>
          <w:color w:val="FF5700" w:themeColor="accent1"/>
        </w:rPr>
        <w:t>componente</w:t>
      </w:r>
      <w:proofErr w:type="spellEnd"/>
      <w:r w:rsidRPr="005F5474"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</w:rPr>
        <w:t xml:space="preserve"> </w:t>
      </w:r>
      <w:proofErr w:type="spellStart"/>
      <w:r w:rsidRPr="005F5474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CharacterSearch</w:t>
      </w:r>
      <w:r w:rsidR="003D420B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</w:p>
    <w:p w14:paraId="06B74679" w14:textId="2EE4AE19" w:rsidR="00BB1081" w:rsidRPr="003D420B" w:rsidRDefault="00BB1081" w:rsidP="003D420B">
      <w:pPr>
        <w:pStyle w:val="Heading3"/>
        <w:spacing w:line="360" w:lineRule="auto"/>
        <w:ind w:left="360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Este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componente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tendrá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un campo de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texto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donde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usuarios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podrán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escribir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nombre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un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personaje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 se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aplicará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búsqueda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cuando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hagan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clic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botón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presionen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>tecla</w:t>
      </w:r>
      <w:proofErr w:type="spellEnd"/>
      <w:r w:rsidRPr="003D420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Enter.</w:t>
      </w:r>
    </w:p>
    <w:p w14:paraId="21900D08" w14:textId="36FBAFF9" w:rsidR="005F5474" w:rsidRDefault="005F5474" w:rsidP="00E97270">
      <w:pPr>
        <w:pStyle w:val="NormalWeb"/>
        <w:numPr>
          <w:ilvl w:val="0"/>
          <w:numId w:val="77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E9727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Estado (</w:t>
      </w:r>
      <w:proofErr w:type="spellStart"/>
      <w:r w:rsidRPr="00E97270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useState</w:t>
      </w:r>
      <w:proofErr w:type="spellEnd"/>
      <w:r w:rsidRPr="00E9727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)</w:t>
      </w:r>
      <w:r w:rsidRPr="00E97270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2E50C0BA" w14:textId="77777777" w:rsidR="005F5474" w:rsidRPr="00E97270" w:rsidRDefault="005F5474" w:rsidP="00E97270">
      <w:pPr>
        <w:pStyle w:val="NormalWeb"/>
        <w:numPr>
          <w:ilvl w:val="0"/>
          <w:numId w:val="80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 w:rsidRPr="00E97270">
        <w:rPr>
          <w:rStyle w:val="HTMLCode"/>
          <w:rFonts w:asciiTheme="minorHAnsi" w:hAnsiTheme="minorHAnsi" w:cstheme="minorHAnsi"/>
          <w:sz w:val="22"/>
          <w:szCs w:val="22"/>
        </w:rPr>
        <w:t>searchTerm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variable que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guarda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lo que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escribe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campo de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búsqueda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>.</w:t>
      </w:r>
    </w:p>
    <w:p w14:paraId="6AFE6AB9" w14:textId="77777777" w:rsidR="005F5474" w:rsidRPr="00E97270" w:rsidRDefault="005F5474" w:rsidP="00E97270">
      <w:pPr>
        <w:pStyle w:val="NormalWeb"/>
        <w:numPr>
          <w:ilvl w:val="0"/>
          <w:numId w:val="80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 w:rsidRPr="00E97270">
        <w:rPr>
          <w:rFonts w:asciiTheme="minorHAnsi" w:hAnsiTheme="minorHAnsi" w:cstheme="minorHAnsi"/>
          <w:sz w:val="22"/>
          <w:szCs w:val="22"/>
        </w:rPr>
        <w:t>Usamos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Style w:val="HTMLCode"/>
          <w:rFonts w:asciiTheme="minorHAnsi" w:hAnsiTheme="minorHAnsi" w:cstheme="minorHAnsi"/>
          <w:sz w:val="22"/>
          <w:szCs w:val="22"/>
        </w:rPr>
        <w:t>useState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crear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actualizar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Style w:val="HTMLCode"/>
          <w:rFonts w:asciiTheme="minorHAnsi" w:hAnsiTheme="minorHAnsi" w:cstheme="minorHAnsi"/>
          <w:sz w:val="22"/>
          <w:szCs w:val="22"/>
        </w:rPr>
        <w:t>searchTerm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>.</w:t>
      </w:r>
    </w:p>
    <w:p w14:paraId="3D511C2A" w14:textId="709AAAA3" w:rsidR="005F5474" w:rsidRDefault="005F5474" w:rsidP="00E97270">
      <w:pPr>
        <w:pStyle w:val="NormalWeb"/>
        <w:numPr>
          <w:ilvl w:val="0"/>
          <w:numId w:val="78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5474">
        <w:rPr>
          <w:rStyle w:val="Strong"/>
          <w:rFonts w:asciiTheme="minorHAnsi" w:hAnsiTheme="minorHAnsi" w:cstheme="minorHAnsi"/>
          <w:sz w:val="22"/>
          <w:szCs w:val="22"/>
        </w:rPr>
        <w:t>Funciones</w:t>
      </w:r>
      <w:proofErr w:type="spellEnd"/>
      <w:r w:rsidRPr="005F5474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5474">
        <w:rPr>
          <w:rStyle w:val="Strong"/>
          <w:rFonts w:asciiTheme="minorHAnsi" w:hAnsiTheme="minorHAnsi" w:cstheme="minorHAnsi"/>
          <w:sz w:val="22"/>
          <w:szCs w:val="22"/>
        </w:rPr>
        <w:t>principales</w:t>
      </w:r>
      <w:proofErr w:type="spellEnd"/>
      <w:r w:rsidRPr="005F5474">
        <w:rPr>
          <w:rFonts w:asciiTheme="minorHAnsi" w:hAnsiTheme="minorHAnsi" w:cstheme="minorHAnsi"/>
          <w:sz w:val="22"/>
          <w:szCs w:val="22"/>
        </w:rPr>
        <w:t>:</w:t>
      </w:r>
    </w:p>
    <w:p w14:paraId="3322FAA7" w14:textId="12ED3CA3" w:rsidR="005F5474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E97270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handleInputChange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: Esta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vez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escribe algo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 campo de </w:t>
      </w:r>
      <w:proofErr w:type="spellStart"/>
      <w:r w:rsidRPr="00E97270">
        <w:rPr>
          <w:rFonts w:asciiTheme="minorHAnsi" w:hAnsiTheme="minorHAnsi" w:cstheme="minorHAnsi"/>
          <w:sz w:val="22"/>
          <w:szCs w:val="22"/>
        </w:rPr>
        <w:t>texto</w:t>
      </w:r>
      <w:proofErr w:type="spellEnd"/>
      <w:r w:rsidRPr="00E97270">
        <w:rPr>
          <w:rFonts w:asciiTheme="minorHAnsi" w:hAnsiTheme="minorHAnsi" w:cstheme="minorHAnsi"/>
          <w:sz w:val="22"/>
          <w:szCs w:val="22"/>
        </w:rPr>
        <w:t xml:space="preserve">. </w:t>
      </w:r>
      <w:r w:rsidR="00C82222" w:rsidRPr="00C82222">
        <w:rPr>
          <w:rFonts w:asciiTheme="minorHAnsi" w:hAnsiTheme="minorHAnsi" w:cstheme="minorHAnsi"/>
          <w:sz w:val="22"/>
          <w:szCs w:val="22"/>
        </w:rPr>
        <w:t xml:space="preserve">Lo que </w:t>
      </w:r>
      <w:proofErr w:type="spellStart"/>
      <w:r w:rsidR="00C82222" w:rsidRPr="00C82222">
        <w:rPr>
          <w:rFonts w:asciiTheme="minorHAnsi" w:hAnsiTheme="minorHAnsi" w:cstheme="minorHAnsi"/>
          <w:sz w:val="22"/>
          <w:szCs w:val="22"/>
        </w:rPr>
        <w:t>hace</w:t>
      </w:r>
      <w:proofErr w:type="spellEnd"/>
      <w:r w:rsidR="00C82222" w:rsidRPr="00C82222">
        <w:rPr>
          <w:rFonts w:asciiTheme="minorHAnsi" w:hAnsiTheme="minorHAnsi" w:cstheme="minorHAnsi"/>
          <w:sz w:val="22"/>
          <w:szCs w:val="22"/>
        </w:rPr>
        <w:t xml:space="preserve"> es</w:t>
      </w:r>
      <w:r w:rsid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C82222">
        <w:rPr>
          <w:rFonts w:asciiTheme="minorHAnsi" w:hAnsiTheme="minorHAnsi" w:cstheme="minorHAnsi"/>
          <w:sz w:val="22"/>
          <w:szCs w:val="22"/>
        </w:rPr>
        <w:t>a</w:t>
      </w:r>
      <w:r w:rsidRPr="00C82222">
        <w:rPr>
          <w:rFonts w:asciiTheme="minorHAnsi" w:hAnsiTheme="minorHAnsi" w:cstheme="minorHAnsi"/>
          <w:sz w:val="22"/>
          <w:szCs w:val="22"/>
        </w:rPr>
        <w:t>ctualiza</w:t>
      </w:r>
      <w:r w:rsidR="00C82222">
        <w:rPr>
          <w:rFonts w:asciiTheme="minorHAnsi" w:hAnsiTheme="minorHAnsi" w:cstheme="minorHAnsi"/>
          <w:sz w:val="22"/>
          <w:szCs w:val="22"/>
        </w:rPr>
        <w:t>r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valor de </w:t>
      </w:r>
      <w:proofErr w:type="spellStart"/>
      <w:r w:rsidRPr="00C82222">
        <w:rPr>
          <w:rStyle w:val="HTMLCode"/>
          <w:rFonts w:asciiTheme="minorHAnsi" w:hAnsiTheme="minorHAnsi" w:cstheme="minorHAnsi"/>
          <w:sz w:val="22"/>
          <w:szCs w:val="22"/>
        </w:rPr>
        <w:t>searchTerm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con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texto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que se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escribiendo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>.</w:t>
      </w:r>
    </w:p>
    <w:p w14:paraId="12CC9DB3" w14:textId="670F0D21" w:rsidR="005F5474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C82222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handleSearch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: Esta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cuando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hace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"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Buscar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". Lo que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hace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es</w:t>
      </w:r>
      <w:r w:rsid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C82222">
        <w:rPr>
          <w:rFonts w:asciiTheme="minorHAnsi" w:hAnsiTheme="minorHAnsi" w:cstheme="minorHAnsi"/>
          <w:sz w:val="22"/>
          <w:szCs w:val="22"/>
        </w:rPr>
        <w:t>ll</w:t>
      </w:r>
      <w:r w:rsidRPr="00C82222">
        <w:rPr>
          <w:rFonts w:asciiTheme="minorHAnsi" w:hAnsiTheme="minorHAnsi" w:cstheme="minorHAnsi"/>
          <w:sz w:val="22"/>
          <w:szCs w:val="22"/>
        </w:rPr>
        <w:t>amar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a la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Style w:val="HTMLCode"/>
          <w:rFonts w:asciiTheme="minorHAnsi" w:hAnsiTheme="minorHAnsi" w:cstheme="minorHAnsi"/>
          <w:sz w:val="22"/>
          <w:szCs w:val="22"/>
        </w:rPr>
        <w:t>onSearch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que se le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pasó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prop,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enviándole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texto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proofErr w:type="gram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="00C82222">
        <w:rPr>
          <w:rFonts w:asciiTheme="minorHAnsi" w:hAnsiTheme="minorHAnsi" w:cstheme="minorHAnsi"/>
          <w:sz w:val="22"/>
          <w:szCs w:val="22"/>
        </w:rPr>
        <w:t xml:space="preserve"> </w:t>
      </w:r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proofErr w:type="gram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escribió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valor de </w:t>
      </w:r>
      <w:proofErr w:type="spellStart"/>
      <w:r w:rsidRPr="00C82222">
        <w:rPr>
          <w:rStyle w:val="HTMLCode"/>
          <w:rFonts w:asciiTheme="minorHAnsi" w:hAnsiTheme="minorHAnsi" w:cstheme="minorHAnsi"/>
          <w:sz w:val="22"/>
          <w:szCs w:val="22"/>
        </w:rPr>
        <w:t>searchTerm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>).</w:t>
      </w:r>
    </w:p>
    <w:p w14:paraId="4ECA97BF" w14:textId="3173F916" w:rsidR="005F5474" w:rsidRPr="00C82222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C82222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handleKey</w:t>
      </w:r>
      <w:r w:rsidR="00476FE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Down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: Esta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cuando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presiona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tecla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dentro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del campo de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búsqueda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. Si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presiona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"Enter", la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búsqueda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también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C82222">
        <w:rPr>
          <w:rFonts w:asciiTheme="minorHAnsi" w:hAnsiTheme="minorHAnsi" w:cstheme="minorHAnsi"/>
          <w:sz w:val="22"/>
          <w:szCs w:val="22"/>
        </w:rPr>
        <w:t>llamando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C82222">
        <w:rPr>
          <w:rStyle w:val="HTMLCode"/>
          <w:rFonts w:asciiTheme="minorHAnsi" w:hAnsiTheme="minorHAnsi" w:cstheme="minorHAnsi"/>
          <w:sz w:val="22"/>
          <w:szCs w:val="22"/>
        </w:rPr>
        <w:t>handleSearch</w:t>
      </w:r>
      <w:proofErr w:type="spellEnd"/>
      <w:r w:rsidRPr="00C82222">
        <w:rPr>
          <w:rFonts w:asciiTheme="minorHAnsi" w:hAnsiTheme="minorHAnsi" w:cstheme="minorHAnsi"/>
          <w:sz w:val="22"/>
          <w:szCs w:val="22"/>
        </w:rPr>
        <w:t>)</w:t>
      </w:r>
    </w:p>
    <w:p w14:paraId="40175557" w14:textId="39572A1F" w:rsidR="00BB1081" w:rsidRDefault="00F206F2" w:rsidP="00A26371">
      <w:pPr>
        <w:spacing w:before="100" w:beforeAutospacing="1" w:after="100" w:afterAutospacing="1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5FF7A84C" wp14:editId="53262618">
            <wp:extent cx="5939790" cy="4914265"/>
            <wp:effectExtent l="63500" t="63500" r="130810" b="127635"/>
            <wp:docPr id="1445556681" name="Picture 5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6681" name="Picture 54" descr="A computer screen shot of a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4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690AA" w14:textId="77777777" w:rsidR="00F0159D" w:rsidRPr="00F0159D" w:rsidRDefault="003D420B" w:rsidP="00F0159D">
      <w:pPr>
        <w:pStyle w:val="Heading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proofErr w:type="spellStart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>Integrar</w:t>
      </w:r>
      <w:proofErr w:type="spellEnd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>componente</w:t>
      </w:r>
      <w:proofErr w:type="spellEnd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de </w:t>
      </w:r>
      <w:proofErr w:type="spellStart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>búsqueda</w:t>
      </w:r>
      <w:proofErr w:type="spellEnd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>en</w:t>
      </w:r>
      <w:proofErr w:type="spellEnd"/>
      <w:r w:rsidRP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CharacterList.js</w:t>
      </w:r>
      <w:r w:rsidR="00F0159D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: </w:t>
      </w:r>
    </w:p>
    <w:p w14:paraId="56DBF957" w14:textId="77777777" w:rsidR="00160E86" w:rsidRDefault="003D420B" w:rsidP="00F0159D">
      <w:pPr>
        <w:pStyle w:val="Heading3"/>
        <w:spacing w:line="360" w:lineRule="auto"/>
        <w:ind w:left="360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Ahora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que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tenemos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componente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búsqueda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vamos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gram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</w:t>
      </w:r>
      <w:proofErr w:type="gram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integrarlo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lista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personajes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Modifica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archivo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CharacterList.js para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agregarlo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junto a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filtros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06C433D2" w14:textId="131D7E35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D401E9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characters</w:t>
      </w:r>
      <w:r w:rsidRPr="00D401E9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Almacena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.</w:t>
      </w:r>
    </w:p>
    <w:p w14:paraId="3004BC22" w14:textId="77777777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D401E9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loading</w:t>
      </w:r>
      <w:r w:rsidRPr="00D401E9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D401E9">
        <w:rPr>
          <w:rFonts w:asciiTheme="minorHAnsi" w:hAnsiTheme="minorHAnsi" w:cstheme="minorHAnsi"/>
          <w:sz w:val="22"/>
          <w:szCs w:val="22"/>
        </w:rPr>
        <w:t xml:space="preserve"> Indica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si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datos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están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cargando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.</w:t>
      </w:r>
    </w:p>
    <w:p w14:paraId="40B22AB6" w14:textId="77777777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D401E9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error</w:t>
      </w:r>
      <w:r w:rsidRPr="00D401E9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Guarda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errores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la carga.</w:t>
      </w:r>
    </w:p>
    <w:p w14:paraId="59E5A834" w14:textId="77777777" w:rsid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D401E9">
        <w:rPr>
          <w:rStyle w:val="HTMLCode"/>
          <w:rFonts w:asciiTheme="minorHAnsi" w:hAnsiTheme="minorHAnsi" w:cstheme="minorHAnsi"/>
          <w:sz w:val="22"/>
          <w:szCs w:val="22"/>
        </w:rPr>
        <w:t>filters</w:t>
      </w:r>
      <w:r w:rsidRPr="00D401E9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Incluye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criterios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filtrado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especie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género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nombre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.</w:t>
      </w:r>
    </w:p>
    <w:p w14:paraId="5E489AE8" w14:textId="77777777" w:rsidR="00D401E9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15F76ABE" w14:textId="77777777" w:rsidR="00D401E9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15BD02C7" w14:textId="226BA075" w:rsidR="00D401E9" w:rsidRPr="00D401E9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</w:rPr>
      </w:pPr>
      <w:proofErr w:type="spellStart"/>
      <w:r w:rsidRPr="00D401E9">
        <w:rPr>
          <w:rStyle w:val="Strong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D401E9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fetchCharacters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:</w:t>
      </w:r>
    </w:p>
    <w:p w14:paraId="0F2045D7" w14:textId="77777777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D401E9">
        <w:rPr>
          <w:rFonts w:asciiTheme="minorHAnsi" w:hAnsiTheme="minorHAnsi" w:cstheme="minorHAnsi"/>
          <w:sz w:val="22"/>
          <w:szCs w:val="22"/>
        </w:rPr>
        <w:t>Obtiene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la API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utilizando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actualiza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Maneja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errores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muestra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indicador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carga.</w:t>
      </w:r>
    </w:p>
    <w:p w14:paraId="64240FC3" w14:textId="68A6F235" w:rsidR="00D401E9" w:rsidRPr="00D401E9" w:rsidRDefault="00D401E9" w:rsidP="00D401E9">
      <w:pPr>
        <w:pStyle w:val="NormalWeb"/>
        <w:spacing w:line="360" w:lineRule="auto"/>
        <w:ind w:left="360"/>
        <w:rPr>
          <w:rFonts w:asciiTheme="minorHAnsi" w:hAnsiTheme="minorHAnsi" w:cstheme="minorHAnsi"/>
          <w:sz w:val="22"/>
          <w:szCs w:val="22"/>
        </w:rPr>
      </w:pPr>
      <w:proofErr w:type="spellStart"/>
      <w:r w:rsidRPr="00D401E9">
        <w:rPr>
          <w:rStyle w:val="Strong"/>
          <w:rFonts w:asciiTheme="minorHAnsi" w:hAnsiTheme="minorHAnsi" w:cstheme="minorHAnsi"/>
          <w:sz w:val="22"/>
          <w:szCs w:val="22"/>
        </w:rPr>
        <w:t>Manejo</w:t>
      </w:r>
      <w:proofErr w:type="spellEnd"/>
      <w:r w:rsidRPr="00D401E9">
        <w:rPr>
          <w:rStyle w:val="Strong"/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Style w:val="Strong"/>
          <w:rFonts w:asciiTheme="minorHAnsi" w:hAnsiTheme="minorHAnsi" w:cstheme="minorHAnsi"/>
          <w:sz w:val="22"/>
          <w:szCs w:val="22"/>
        </w:rPr>
        <w:t>Eventos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:</w:t>
      </w:r>
    </w:p>
    <w:p w14:paraId="567D90B1" w14:textId="77777777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C24FA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handleSearch</w:t>
      </w:r>
      <w:proofErr w:type="spellEnd"/>
      <w:r w:rsidRPr="00C24FA4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Actualiza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filtro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nombre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y llama a </w:t>
      </w:r>
      <w:proofErr w:type="spellStart"/>
      <w:r w:rsidRPr="00D401E9">
        <w:rPr>
          <w:rStyle w:val="HTMLCode"/>
          <w:rFonts w:asciiTheme="minorHAnsi" w:hAnsiTheme="minorHAnsi" w:cstheme="minorHAnsi"/>
          <w:sz w:val="22"/>
          <w:szCs w:val="22"/>
        </w:rPr>
        <w:t>fetchCharacters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buscar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.</w:t>
      </w:r>
    </w:p>
    <w:p w14:paraId="4B0161D3" w14:textId="29F655C1" w:rsidR="005A44A3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C24FA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applyFilters</w:t>
      </w:r>
      <w:proofErr w:type="spellEnd"/>
      <w:r w:rsidRPr="00C24FA4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D401E9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al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hacer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filtrado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aplicar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seleccionado</w:t>
      </w:r>
      <w:proofErr w:type="spellEnd"/>
      <w:r w:rsidR="00C24FA4">
        <w:rPr>
          <w:rFonts w:asciiTheme="minorHAnsi" w:hAnsiTheme="minorHAnsi" w:cstheme="minorHAnsi"/>
          <w:sz w:val="22"/>
          <w:szCs w:val="22"/>
        </w:rPr>
        <w:t>.</w:t>
      </w:r>
    </w:p>
    <w:p w14:paraId="632DD9B2" w14:textId="1ABC5E1E" w:rsidR="00C24FA4" w:rsidRDefault="00C24FA4" w:rsidP="00C24FA4">
      <w:p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</w:p>
    <w:p w14:paraId="4C5E5145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6D14C23E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2D31E38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0268F40F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165D5986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336967B0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52C9F6AC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58930D83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1B56424D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34ADBF5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0BF6EEAD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9D4102C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01046BE9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0A5074E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1A9445D6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2A0F51B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14570B28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2BB6DD7D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5B92789F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79FF13A4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3143ACEC" w14:textId="77777777" w:rsidR="00C24FA4" w:rsidRPr="00C24FA4" w:rsidRDefault="00C24FA4" w:rsidP="00C24FA4">
      <w:pPr>
        <w:rPr>
          <w:rFonts w:asciiTheme="minorHAnsi" w:hAnsiTheme="minorHAnsi" w:cstheme="minorHAnsi"/>
          <w:sz w:val="22"/>
          <w:szCs w:val="22"/>
        </w:rPr>
      </w:pPr>
    </w:p>
    <w:p w14:paraId="36969B0D" w14:textId="5C643EF8" w:rsidR="00AA4654" w:rsidRPr="00AA4654" w:rsidRDefault="00D401E9" w:rsidP="00AA4654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CD0939A" wp14:editId="05E181E2">
            <wp:extent cx="5939790" cy="6859270"/>
            <wp:effectExtent l="63500" t="63500" r="130810" b="125730"/>
            <wp:docPr id="1171195940" name="Picture 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5940" name="Picture 52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59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27FE2" w14:textId="7A812D68" w:rsidR="005A44A3" w:rsidRDefault="004E6F58" w:rsidP="004E6F58">
      <w:pPr>
        <w:pStyle w:val="ListParagraph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Agregar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archivos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css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>
        <w:rPr>
          <w:rFonts w:asciiTheme="minorHAnsi" w:hAnsiTheme="minorHAnsi" w:cstheme="minorHAnsi"/>
          <w:sz w:val="22"/>
          <w:szCs w:val="22"/>
        </w:rPr>
        <w:t>cada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>
        <w:rPr>
          <w:rFonts w:asciiTheme="minorHAnsi" w:hAnsiTheme="minorHAnsi" w:cstheme="minorHAnsi"/>
          <w:sz w:val="22"/>
          <w:szCs w:val="22"/>
        </w:rPr>
        <w:t>agregar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>
        <w:rPr>
          <w:rFonts w:asciiTheme="minorHAnsi" w:hAnsiTheme="minorHAnsi" w:cstheme="minorHAnsi"/>
          <w:sz w:val="22"/>
          <w:szCs w:val="22"/>
        </w:rPr>
        <w:t>tu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14:paraId="4512C8BA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0584A1AE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171F59F1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05512DD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207D98E" w14:textId="754DBFF6" w:rsidR="00CD103B" w:rsidRPr="00CD103B" w:rsidRDefault="00201626" w:rsidP="00CD103B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42CA3D1F" wp14:editId="3381C5D8">
            <wp:simplePos x="0" y="0"/>
            <wp:positionH relativeFrom="column">
              <wp:posOffset>0</wp:posOffset>
            </wp:positionH>
            <wp:positionV relativeFrom="paragraph">
              <wp:posOffset>4702175</wp:posOffset>
            </wp:positionV>
            <wp:extent cx="5939790" cy="3690620"/>
            <wp:effectExtent l="0" t="0" r="3810" b="5080"/>
            <wp:wrapSquare wrapText="bothSides"/>
            <wp:docPr id="82307583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830" name="Picture 823075830" descr="movie::/Users/sofia/Desktop/Busquedad.mov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03B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7B48DD67" wp14:editId="083E8186">
            <wp:extent cx="5939790" cy="3712210"/>
            <wp:effectExtent l="63500" t="63500" r="130810" b="123190"/>
            <wp:docPr id="2006288204" name="Picture 5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88204" name="Picture 51" descr="A screenshot of a carto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57C4A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E30BCA8" w14:textId="4208AEA1" w:rsidR="00201626" w:rsidRDefault="00201626" w:rsidP="00201626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V</w:t>
      </w:r>
      <w:r>
        <w:rPr>
          <w:rFonts w:asciiTheme="minorHAnsi" w:hAnsiTheme="minorHAnsi" w:cstheme="minorHAnsi"/>
          <w:sz w:val="22"/>
          <w:szCs w:val="22"/>
        </w:rPr>
        <w:t xml:space="preserve">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1B694FD0" w14:textId="77777777" w:rsidR="00201626" w:rsidRDefault="00201626" w:rsidP="00201626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F68A529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AAC3AB9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D385FD9" w14:textId="27679F1D" w:rsidR="00DC76D6" w:rsidRDefault="00A67465" w:rsidP="00EB4F9C">
      <w:pPr>
        <w:pStyle w:val="ListParagraph"/>
        <w:numPr>
          <w:ilvl w:val="0"/>
          <w:numId w:val="35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</w:pP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Agregamos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la </w:t>
      </w: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funcionalidad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de </w:t>
      </w: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favoritos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en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>componente</w:t>
      </w:r>
      <w:proofErr w:type="spellEnd"/>
      <w:r w:rsidRPr="00EB4F9C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proofErr w:type="gramStart"/>
      <w:r w:rsidRPr="00EB4F9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CharacterList</w:t>
      </w:r>
      <w:proofErr w:type="spellEnd"/>
      <w:r w:rsidR="00EB4F9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;</w:t>
      </w:r>
      <w:proofErr w:type="gramEnd"/>
    </w:p>
    <w:p w14:paraId="6F813EC4" w14:textId="77777777" w:rsidR="00253A6A" w:rsidRDefault="00D926CD" w:rsidP="00465281">
      <w:pPr>
        <w:pStyle w:val="ListParagraph"/>
        <w:numPr>
          <w:ilvl w:val="0"/>
          <w:numId w:val="95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</w:pPr>
      <w:r w:rsidRPr="00465281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Estado para </w:t>
      </w:r>
      <w:proofErr w:type="spellStart"/>
      <w:r w:rsidRPr="00465281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favoritos</w:t>
      </w:r>
      <w:proofErr w:type="spellEnd"/>
      <w:r w:rsidR="00465281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:</w:t>
      </w:r>
    </w:p>
    <w:p w14:paraId="3A153E3F" w14:textId="5E8F13A4" w:rsidR="00465281" w:rsidRPr="00253A6A" w:rsidRDefault="00465281" w:rsidP="00253A6A">
      <w:pPr>
        <w:pStyle w:val="ListParagraph"/>
        <w:numPr>
          <w:ilvl w:val="0"/>
          <w:numId w:val="97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</w:pPr>
      <w:proofErr w:type="spellStart"/>
      <w:r>
        <w:rPr>
          <w:rStyle w:val="Strong"/>
        </w:rPr>
        <w:t>Añadimos</w:t>
      </w:r>
      <w:proofErr w:type="spellEnd"/>
      <w:r>
        <w:t xml:space="preserve"> un </w:t>
      </w:r>
      <w:proofErr w:type="spellStart"/>
      <w:r>
        <w:t>estado</w:t>
      </w:r>
      <w:proofErr w:type="spellEnd"/>
      <w:r>
        <w:t xml:space="preserve"> </w:t>
      </w:r>
      <w:r>
        <w:rPr>
          <w:rStyle w:val="HTMLCode"/>
        </w:rPr>
        <w:t>favorites</w:t>
      </w:r>
      <w:r>
        <w:t xml:space="preserve">, que es un </w:t>
      </w:r>
      <w:proofErr w:type="spellStart"/>
      <w:r>
        <w:t>arreglo</w:t>
      </w:r>
      <w:proofErr w:type="spellEnd"/>
      <w:r>
        <w:t xml:space="preserve"> que </w:t>
      </w:r>
      <w:proofErr w:type="spellStart"/>
      <w:r>
        <w:t>almacenará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personajes</w:t>
      </w:r>
      <w:proofErr w:type="spellEnd"/>
      <w:r>
        <w:t xml:space="preserve"> que </w:t>
      </w:r>
      <w:proofErr w:type="spellStart"/>
      <w:r>
        <w:t>el</w:t>
      </w:r>
      <w:proofErr w:type="spellEnd"/>
      <w:r>
        <w:t xml:space="preserve"> </w:t>
      </w:r>
      <w:proofErr w:type="spellStart"/>
      <w:r>
        <w:t>usuario</w:t>
      </w:r>
      <w:proofErr w:type="spellEnd"/>
      <w:r>
        <w:t xml:space="preserve"> ha </w:t>
      </w:r>
      <w:proofErr w:type="spellStart"/>
      <w:r>
        <w:t>marcado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favoritos</w:t>
      </w:r>
      <w:proofErr w:type="spellEnd"/>
      <w:r>
        <w:t>.</w:t>
      </w:r>
    </w:p>
    <w:p w14:paraId="73AF7567" w14:textId="71C6B520" w:rsidR="00465281" w:rsidRPr="00253A6A" w:rsidRDefault="00465281" w:rsidP="00253A6A">
      <w:pPr>
        <w:pStyle w:val="ListParagraph"/>
        <w:numPr>
          <w:ilvl w:val="0"/>
          <w:numId w:val="96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</w:pPr>
      <w:proofErr w:type="spellStart"/>
      <w:r>
        <w:rPr>
          <w:rStyle w:val="Strong"/>
        </w:rPr>
        <w:t>Función</w:t>
      </w:r>
      <w:proofErr w:type="spellEnd"/>
      <w:r>
        <w:t xml:space="preserve">: Este </w:t>
      </w:r>
      <w:proofErr w:type="spellStart"/>
      <w:r>
        <w:t>estado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realizar</w:t>
      </w:r>
      <w:proofErr w:type="spellEnd"/>
      <w:r>
        <w:t xml:space="preserve"> un </w:t>
      </w:r>
      <w:proofErr w:type="spellStart"/>
      <w:r>
        <w:t>seguimiento</w:t>
      </w:r>
      <w:proofErr w:type="spellEnd"/>
      <w:r>
        <w:t xml:space="preserve"> de </w:t>
      </w:r>
      <w:proofErr w:type="spellStart"/>
      <w:r>
        <w:t>qué</w:t>
      </w:r>
      <w:proofErr w:type="spellEnd"/>
      <w:r>
        <w:t xml:space="preserve"> </w:t>
      </w:r>
      <w:proofErr w:type="spellStart"/>
      <w:r>
        <w:t>personajes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seleccionados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favoritos</w:t>
      </w:r>
      <w:proofErr w:type="spellEnd"/>
      <w:r>
        <w:t>.</w:t>
      </w:r>
    </w:p>
    <w:p w14:paraId="52CDE628" w14:textId="35AA6581" w:rsidR="00EB4F9C" w:rsidRPr="00C87EF4" w:rsidRDefault="00EB4F9C" w:rsidP="00EB4F9C">
      <w:pPr>
        <w:pStyle w:val="ListParagraph"/>
        <w:numPr>
          <w:ilvl w:val="0"/>
          <w:numId w:val="95"/>
        </w:numPr>
        <w:spacing w:line="360" w:lineRule="auto"/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253A6A">
        <w:rPr>
          <w:rStyle w:val="Strong"/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Función</w:t>
      </w:r>
      <w:proofErr w:type="spellEnd"/>
      <w:r w:rsidRPr="00253A6A">
        <w:rPr>
          <w:rStyle w:val="Strong"/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53A6A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toggleFavorite</w:t>
      </w:r>
      <w:proofErr w:type="spellEnd"/>
      <w:r w:rsidR="00C87EF4">
        <w:rPr>
          <w:rStyle w:val="HTMLCode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:</w:t>
      </w:r>
    </w:p>
    <w:p w14:paraId="28C0ABAC" w14:textId="77777777" w:rsidR="00EB4F9C" w:rsidRPr="00C87EF4" w:rsidRDefault="00EB4F9C" w:rsidP="00C87EF4">
      <w:pPr>
        <w:pStyle w:val="ListParagraph"/>
        <w:numPr>
          <w:ilvl w:val="0"/>
          <w:numId w:val="96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C87EF4">
        <w:rPr>
          <w:rStyle w:val="Strong"/>
          <w:rFonts w:asciiTheme="minorHAnsi" w:hAnsiTheme="minorHAnsi" w:cstheme="minorHAnsi"/>
          <w:sz w:val="22"/>
          <w:szCs w:val="22"/>
        </w:rPr>
        <w:t>Descripción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: Esta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encarga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activar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desactivar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87EF4">
        <w:rPr>
          <w:rFonts w:asciiTheme="minorHAnsi" w:hAnsiTheme="minorHAnsi" w:cstheme="minorHAnsi"/>
          <w:sz w:val="22"/>
          <w:szCs w:val="22"/>
        </w:rPr>
        <w:t>favorito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>.</w:t>
      </w:r>
    </w:p>
    <w:p w14:paraId="0286A507" w14:textId="77777777" w:rsidR="00EB4F9C" w:rsidRPr="0002639F" w:rsidRDefault="00EB4F9C" w:rsidP="00C87EF4">
      <w:pPr>
        <w:pStyle w:val="ListParagraph"/>
        <w:numPr>
          <w:ilvl w:val="0"/>
          <w:numId w:val="96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C87EF4">
        <w:rPr>
          <w:rStyle w:val="Strong"/>
          <w:rFonts w:asciiTheme="minorHAnsi" w:hAnsiTheme="minorHAnsi" w:cstheme="minorHAnsi"/>
          <w:sz w:val="22"/>
          <w:szCs w:val="22"/>
        </w:rPr>
        <w:t>Detalles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>:</w:t>
      </w:r>
    </w:p>
    <w:p w14:paraId="0275B239" w14:textId="77777777" w:rsidR="00EB4F9C" w:rsidRPr="0002639F" w:rsidRDefault="00EB4F9C" w:rsidP="0002639F">
      <w:pPr>
        <w:pStyle w:val="ListParagraph"/>
        <w:numPr>
          <w:ilvl w:val="0"/>
          <w:numId w:val="9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02639F">
        <w:rPr>
          <w:rStyle w:val="Strong"/>
          <w:rFonts w:asciiTheme="minorHAnsi" w:hAnsiTheme="minorHAnsi" w:cstheme="minorHAnsi"/>
          <w:sz w:val="22"/>
          <w:szCs w:val="22"/>
        </w:rPr>
        <w:t>Activar</w:t>
      </w:r>
      <w:proofErr w:type="spellEnd"/>
      <w:r w:rsidRPr="0002639F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Style w:val="Strong"/>
          <w:rFonts w:asciiTheme="minorHAnsi" w:hAnsiTheme="minorHAnsi" w:cstheme="minorHAnsi"/>
          <w:sz w:val="22"/>
          <w:szCs w:val="22"/>
        </w:rPr>
        <w:t>Favorito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: Si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ya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r w:rsidRPr="0002639F">
        <w:rPr>
          <w:rStyle w:val="HTMLCode"/>
          <w:rFonts w:asciiTheme="minorHAnsi" w:hAnsiTheme="minorHAnsi" w:cstheme="minorHAnsi"/>
          <w:sz w:val="22"/>
          <w:szCs w:val="22"/>
        </w:rPr>
        <w:t>favorites</w:t>
      </w:r>
      <w:r w:rsidRPr="0002639F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usando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r w:rsidRPr="0002639F">
        <w:rPr>
          <w:rStyle w:val="HTMLCode"/>
          <w:rFonts w:asciiTheme="minorHAnsi" w:hAnsiTheme="minorHAnsi" w:cstheme="minorHAnsi"/>
          <w:sz w:val="22"/>
          <w:szCs w:val="22"/>
        </w:rPr>
        <w:t>some</w:t>
      </w:r>
      <w:r w:rsidRPr="0002639F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verificar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), se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elimina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utilizando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r w:rsidRPr="0002639F">
        <w:rPr>
          <w:rStyle w:val="HTMLCode"/>
          <w:rFonts w:asciiTheme="minorHAnsi" w:hAnsiTheme="minorHAnsi" w:cstheme="minorHAnsi"/>
          <w:sz w:val="22"/>
          <w:szCs w:val="22"/>
        </w:rPr>
        <w:t>filter</w:t>
      </w:r>
      <w:r w:rsidRPr="0002639F">
        <w:rPr>
          <w:rFonts w:asciiTheme="minorHAnsi" w:hAnsiTheme="minorHAnsi" w:cstheme="minorHAnsi"/>
          <w:sz w:val="22"/>
          <w:szCs w:val="22"/>
        </w:rPr>
        <w:t>.</w:t>
      </w:r>
    </w:p>
    <w:p w14:paraId="7842DC6B" w14:textId="43494E70" w:rsidR="00EB4F9C" w:rsidRDefault="00EB4F9C" w:rsidP="0002639F">
      <w:pPr>
        <w:pStyle w:val="ListParagraph"/>
        <w:numPr>
          <w:ilvl w:val="0"/>
          <w:numId w:val="9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02639F">
        <w:rPr>
          <w:rStyle w:val="Strong"/>
          <w:rFonts w:asciiTheme="minorHAnsi" w:hAnsiTheme="minorHAnsi" w:cstheme="minorHAnsi"/>
          <w:sz w:val="22"/>
          <w:szCs w:val="22"/>
        </w:rPr>
        <w:t>Desactivar</w:t>
      </w:r>
      <w:proofErr w:type="spellEnd"/>
      <w:r w:rsidRPr="0002639F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Style w:val="Strong"/>
          <w:rFonts w:asciiTheme="minorHAnsi" w:hAnsiTheme="minorHAnsi" w:cstheme="minorHAnsi"/>
          <w:sz w:val="22"/>
          <w:szCs w:val="22"/>
        </w:rPr>
        <w:t>Favorito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: Si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no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r w:rsidRPr="0002639F">
        <w:rPr>
          <w:rStyle w:val="HTMLCode"/>
          <w:rFonts w:asciiTheme="minorHAnsi" w:hAnsiTheme="minorHAnsi" w:cstheme="minorHAnsi"/>
          <w:sz w:val="22"/>
          <w:szCs w:val="22"/>
        </w:rPr>
        <w:t>favorites</w:t>
      </w:r>
      <w:r w:rsidRPr="0002639F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agrega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utilizando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operador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propagación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(</w:t>
      </w:r>
      <w:r w:rsidRPr="0002639F">
        <w:rPr>
          <w:rStyle w:val="HTMLCode"/>
          <w:rFonts w:asciiTheme="minorHAnsi" w:hAnsiTheme="minorHAnsi" w:cstheme="minorHAnsi"/>
          <w:sz w:val="22"/>
          <w:szCs w:val="22"/>
        </w:rPr>
        <w:t>...</w:t>
      </w:r>
      <w:r w:rsidRPr="0002639F">
        <w:rPr>
          <w:rFonts w:asciiTheme="minorHAnsi" w:hAnsiTheme="minorHAnsi" w:cstheme="minorHAnsi"/>
          <w:sz w:val="22"/>
          <w:szCs w:val="22"/>
        </w:rPr>
        <w:t>)</w:t>
      </w:r>
      <w:r w:rsidR="0002639F" w:rsidRPr="0002639F">
        <w:rPr>
          <w:rFonts w:asciiTheme="minorHAnsi" w:hAnsiTheme="minorHAnsi" w:cstheme="minorHAnsi"/>
          <w:b/>
          <w:bCs/>
          <w:i/>
          <w:iCs/>
          <w:color w:val="000000" w:themeColor="text1"/>
        </w:rPr>
        <w:t>.</w:t>
      </w:r>
    </w:p>
    <w:p w14:paraId="380EF00D" w14:textId="77777777" w:rsidR="00EB4F9C" w:rsidRPr="00EB7D52" w:rsidRDefault="00EB4F9C" w:rsidP="0002639F">
      <w:pPr>
        <w:pStyle w:val="ListParagraph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02639F">
        <w:rPr>
          <w:rStyle w:val="Strong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que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usuarios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añadan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eliminen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al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hacer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02639F">
        <w:rPr>
          <w:rFonts w:asciiTheme="minorHAnsi" w:hAnsiTheme="minorHAnsi" w:cstheme="minorHAnsi"/>
          <w:sz w:val="22"/>
          <w:szCs w:val="22"/>
        </w:rPr>
        <w:t>corazón</w:t>
      </w:r>
      <w:proofErr w:type="spellEnd"/>
      <w:r w:rsidRPr="0002639F">
        <w:rPr>
          <w:rFonts w:asciiTheme="minorHAnsi" w:hAnsiTheme="minorHAnsi" w:cstheme="minorHAnsi"/>
          <w:sz w:val="22"/>
          <w:szCs w:val="22"/>
        </w:rPr>
        <w:t>.</w:t>
      </w:r>
    </w:p>
    <w:p w14:paraId="301BE662" w14:textId="2FFE9EE7" w:rsidR="00EB4F9C" w:rsidRPr="00EB7D52" w:rsidRDefault="00EB4F9C" w:rsidP="00EB4F9C">
      <w:pPr>
        <w:pStyle w:val="ListParagraph"/>
        <w:numPr>
          <w:ilvl w:val="0"/>
          <w:numId w:val="9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000000" w:themeColor="text1"/>
        </w:rPr>
      </w:pPr>
      <w:proofErr w:type="spellStart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>Mostrar</w:t>
      </w:r>
      <w:proofErr w:type="spellEnd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>Favoritos</w:t>
      </w:r>
      <w:proofErr w:type="spellEnd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>Otros</w:t>
      </w:r>
      <w:proofErr w:type="spellEnd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>Personajes</w:t>
      </w:r>
      <w:proofErr w:type="spellEnd"/>
      <w:r w:rsidR="00EB7D52">
        <w:rPr>
          <w:rStyle w:val="Strong"/>
          <w:rFonts w:asciiTheme="minorHAnsi" w:hAnsiTheme="minorHAnsi" w:cstheme="minorHAnsi"/>
          <w:i/>
          <w:iCs/>
          <w:sz w:val="22"/>
          <w:szCs w:val="22"/>
        </w:rPr>
        <w:t>:</w:t>
      </w:r>
    </w:p>
    <w:p w14:paraId="59D26B0A" w14:textId="77777777" w:rsidR="00EB4F9C" w:rsidRPr="00701060" w:rsidRDefault="00EB4F9C" w:rsidP="00701060">
      <w:pPr>
        <w:pStyle w:val="ListParagraph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Descripción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Esta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línea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define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qué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mostrarán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interfaz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4607FCE3" w14:textId="6EC598AB" w:rsidR="00EB4F9C" w:rsidRPr="00701060" w:rsidRDefault="00EB4F9C" w:rsidP="00701060">
      <w:pPr>
        <w:pStyle w:val="ListParagraph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Detalles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:</w:t>
      </w:r>
      <w:r w:rsidR="00701060">
        <w:rPr>
          <w:rFonts w:asciiTheme="minorHAnsi" w:hAnsiTheme="minorHAnsi" w:cstheme="minorHAnsi"/>
          <w:sz w:val="22"/>
          <w:szCs w:val="22"/>
        </w:rPr>
        <w:t xml:space="preserve"> </w:t>
      </w:r>
      <w:r w:rsidRPr="00701060">
        <w:rPr>
          <w:rFonts w:asciiTheme="minorHAnsi" w:hAnsiTheme="minorHAnsi" w:cstheme="minorHAnsi"/>
          <w:sz w:val="22"/>
          <w:szCs w:val="22"/>
        </w:rPr>
        <w:t xml:space="preserve">Si </w:t>
      </w:r>
      <w:proofErr w:type="spellStart"/>
      <w:r w:rsidRPr="00701060">
        <w:rPr>
          <w:rStyle w:val="HTMLCode"/>
          <w:rFonts w:asciiTheme="minorHAnsi" w:hAnsiTheme="minorHAnsi" w:cstheme="minorHAnsi"/>
          <w:sz w:val="22"/>
          <w:szCs w:val="22"/>
        </w:rPr>
        <w:t>showFavorites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verdadero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mostrarán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solo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. De lo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contrario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mostrarán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3B7D606A" w14:textId="77777777" w:rsidR="00EB4F9C" w:rsidRPr="00701060" w:rsidRDefault="00EB4F9C" w:rsidP="00701060">
      <w:pPr>
        <w:pStyle w:val="ListParagraph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alternar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entre la vista de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y la vista de solo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53E89514" w14:textId="280EE113" w:rsidR="00EB4F9C" w:rsidRPr="00701060" w:rsidRDefault="00EB4F9C" w:rsidP="00EB4F9C">
      <w:pPr>
        <w:pStyle w:val="ListParagraph"/>
        <w:numPr>
          <w:ilvl w:val="0"/>
          <w:numId w:val="9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Interfaz</w:t>
      </w:r>
      <w:proofErr w:type="spellEnd"/>
      <w:r w:rsidRPr="00701060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de </w:t>
      </w:r>
      <w:proofErr w:type="spellStart"/>
      <w:r w:rsidRPr="0070106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Usuario</w:t>
      </w:r>
      <w:proofErr w:type="spellEnd"/>
      <w:r w:rsidR="0070106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:</w:t>
      </w:r>
    </w:p>
    <w:p w14:paraId="0613B8C3" w14:textId="77777777" w:rsidR="00EB4F9C" w:rsidRPr="00701060" w:rsidRDefault="00EB4F9C" w:rsidP="00701060">
      <w:pPr>
        <w:pStyle w:val="ListParagraph"/>
        <w:numPr>
          <w:ilvl w:val="0"/>
          <w:numId w:val="100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Descripción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Aquí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es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donde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muestra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corazón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3DA3B28F" w14:textId="77777777" w:rsidR="00EB4F9C" w:rsidRPr="00701060" w:rsidRDefault="00EB4F9C" w:rsidP="00701060">
      <w:pPr>
        <w:pStyle w:val="ListParagraph"/>
        <w:numPr>
          <w:ilvl w:val="0"/>
          <w:numId w:val="100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Detalles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:</w:t>
      </w:r>
    </w:p>
    <w:p w14:paraId="4C05E7BF" w14:textId="77777777" w:rsidR="00EB4F9C" w:rsidRPr="00701060" w:rsidRDefault="00EB4F9C" w:rsidP="00701060">
      <w:pPr>
        <w:pStyle w:val="ListParagraph"/>
        <w:numPr>
          <w:ilvl w:val="0"/>
          <w:numId w:val="101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r w:rsidRPr="00701060">
        <w:rPr>
          <w:rStyle w:val="Strong"/>
          <w:rFonts w:asciiTheme="minorHAnsi" w:hAnsiTheme="minorHAnsi" w:cstheme="minorHAnsi"/>
          <w:sz w:val="22"/>
          <w:szCs w:val="22"/>
        </w:rPr>
        <w:t xml:space="preserve">Corazón </w:t>
      </w: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Lleno</w:t>
      </w:r>
      <w:proofErr w:type="spellEnd"/>
      <w:r w:rsidRPr="00701060">
        <w:rPr>
          <w:rStyle w:val="Strong"/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Vacío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El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muestra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corazón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lleno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(</w:t>
      </w:r>
      <w:r w:rsidRPr="00701060">
        <w:rPr>
          <w:rFonts w:ascii="Apple Color Emoji" w:hAnsi="Apple Color Emoji" w:cs="Apple Color Emoji"/>
          <w:sz w:val="22"/>
          <w:szCs w:val="22"/>
        </w:rPr>
        <w:t>❤️</w:t>
      </w:r>
      <w:r w:rsidRPr="00701060">
        <w:rPr>
          <w:rFonts w:asciiTheme="minorHAnsi" w:hAnsiTheme="minorHAnsi" w:cstheme="minorHAnsi"/>
          <w:sz w:val="22"/>
          <w:szCs w:val="22"/>
        </w:rPr>
        <w:t xml:space="preserve">)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si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marcado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favorito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y un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corazón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vacío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(</w:t>
      </w:r>
      <w:r w:rsidRPr="00701060">
        <w:rPr>
          <w:rFonts w:ascii="Apple Color Emoji" w:hAnsi="Apple Color Emoji" w:cs="Apple Color Emoji"/>
          <w:sz w:val="22"/>
          <w:szCs w:val="22"/>
        </w:rPr>
        <w:t>🤍</w:t>
      </w:r>
      <w:r w:rsidRPr="00701060">
        <w:rPr>
          <w:rFonts w:asciiTheme="minorHAnsi" w:hAnsiTheme="minorHAnsi" w:cstheme="minorHAnsi"/>
          <w:sz w:val="22"/>
          <w:szCs w:val="22"/>
        </w:rPr>
        <w:t xml:space="preserve">)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si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no lo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19987563" w14:textId="77777777" w:rsidR="00EB4F9C" w:rsidRPr="00701060" w:rsidRDefault="00EB4F9C" w:rsidP="00701060">
      <w:pPr>
        <w:pStyle w:val="ListParagraph"/>
        <w:numPr>
          <w:ilvl w:val="0"/>
          <w:numId w:val="101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Interacción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Al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hacer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, se llama a la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función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Style w:val="HTMLCode"/>
          <w:rFonts w:asciiTheme="minorHAnsi" w:hAnsiTheme="minorHAnsi" w:cstheme="minorHAnsi"/>
          <w:sz w:val="22"/>
          <w:szCs w:val="22"/>
        </w:rPr>
        <w:t>toggleFavorite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, lo que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activa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desactiva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estado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favorito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08DC1921" w14:textId="77777777" w:rsidR="00EB4F9C" w:rsidRPr="00AF2E7D" w:rsidRDefault="00EB4F9C" w:rsidP="00701060">
      <w:pPr>
        <w:pStyle w:val="ListParagraph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Strong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usuarios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marcar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directamente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desde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4CFFF85D" w14:textId="77777777" w:rsidR="00AF2E7D" w:rsidRDefault="00AF2E7D" w:rsidP="00AF2E7D">
      <w:pPr>
        <w:pStyle w:val="ListParagraph"/>
        <w:spacing w:line="360" w:lineRule="auto"/>
        <w:ind w:left="1800"/>
        <w:rPr>
          <w:rStyle w:val="Strong"/>
          <w:rFonts w:asciiTheme="minorHAnsi" w:hAnsiTheme="minorHAnsi" w:cstheme="minorHAnsi"/>
          <w:sz w:val="22"/>
          <w:szCs w:val="22"/>
        </w:rPr>
      </w:pPr>
    </w:p>
    <w:p w14:paraId="64571ACA" w14:textId="77777777" w:rsidR="00AF2E7D" w:rsidRDefault="00AF2E7D" w:rsidP="00AF2E7D">
      <w:pPr>
        <w:pStyle w:val="ListParagraph"/>
        <w:spacing w:line="360" w:lineRule="auto"/>
        <w:ind w:left="1800"/>
        <w:rPr>
          <w:rStyle w:val="Strong"/>
          <w:rFonts w:asciiTheme="minorHAnsi" w:hAnsiTheme="minorHAnsi" w:cstheme="minorHAnsi"/>
          <w:sz w:val="22"/>
          <w:szCs w:val="22"/>
        </w:rPr>
      </w:pPr>
    </w:p>
    <w:p w14:paraId="5FEBA6FA" w14:textId="77777777" w:rsidR="00AF2E7D" w:rsidRDefault="00AF2E7D" w:rsidP="00AF2E7D">
      <w:pPr>
        <w:pStyle w:val="ListParagraph"/>
        <w:spacing w:line="360" w:lineRule="auto"/>
        <w:ind w:left="1800"/>
        <w:rPr>
          <w:rStyle w:val="Strong"/>
          <w:rFonts w:asciiTheme="minorHAnsi" w:hAnsiTheme="minorHAnsi" w:cstheme="minorHAnsi"/>
          <w:sz w:val="22"/>
          <w:szCs w:val="22"/>
        </w:rPr>
      </w:pPr>
    </w:p>
    <w:p w14:paraId="63908B95" w14:textId="77777777" w:rsidR="00AF2E7D" w:rsidRPr="00AF2E7D" w:rsidRDefault="00AF2E7D" w:rsidP="00AF2E7D">
      <w:pPr>
        <w:pStyle w:val="ListParagraph"/>
        <w:spacing w:line="360" w:lineRule="auto"/>
        <w:ind w:left="1800"/>
        <w:rPr>
          <w:rFonts w:asciiTheme="minorHAnsi" w:hAnsiTheme="minorHAnsi" w:cstheme="minorHAnsi"/>
          <w:i/>
          <w:iCs/>
          <w:color w:val="000000" w:themeColor="text1"/>
        </w:rPr>
      </w:pPr>
    </w:p>
    <w:p w14:paraId="7EBCC95F" w14:textId="34362AEC" w:rsidR="00EB4F9C" w:rsidRPr="00AF2E7D" w:rsidRDefault="00EB4F9C" w:rsidP="00EB4F9C">
      <w:pPr>
        <w:pStyle w:val="ListParagraph"/>
        <w:numPr>
          <w:ilvl w:val="0"/>
          <w:numId w:val="95"/>
        </w:numPr>
        <w:spacing w:line="360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000000" w:themeColor="text1"/>
        </w:rPr>
      </w:pPr>
      <w:proofErr w:type="spellStart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Botón</w:t>
      </w:r>
      <w:proofErr w:type="spellEnd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para </w:t>
      </w:r>
      <w:proofErr w:type="spellStart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Mostrar</w:t>
      </w:r>
      <w:proofErr w:type="spellEnd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/</w:t>
      </w:r>
      <w:proofErr w:type="spellStart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Ocultar</w:t>
      </w:r>
      <w:proofErr w:type="spellEnd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Favoritos</w:t>
      </w:r>
      <w:proofErr w:type="spellEnd"/>
      <w:r w:rsidR="00AF2E7D">
        <w:rPr>
          <w:rStyle w:val="Strong"/>
          <w:rFonts w:asciiTheme="minorHAnsi" w:hAnsiTheme="minorHAnsi" w:cstheme="minorHAnsi"/>
          <w:i/>
          <w:iCs/>
          <w:sz w:val="22"/>
          <w:szCs w:val="22"/>
        </w:rPr>
        <w:t>:</w:t>
      </w:r>
    </w:p>
    <w:p w14:paraId="4B5723F9" w14:textId="77777777" w:rsidR="00EB4F9C" w:rsidRPr="00AF2E7D" w:rsidRDefault="00EB4F9C" w:rsidP="00AF2E7D">
      <w:pPr>
        <w:pStyle w:val="ListParagraph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AF2E7D">
        <w:rPr>
          <w:rStyle w:val="Strong"/>
          <w:rFonts w:asciiTheme="minorHAnsi" w:hAnsiTheme="minorHAnsi" w:cstheme="minorHAnsi"/>
          <w:sz w:val="22"/>
          <w:szCs w:val="22"/>
        </w:rPr>
        <w:t>Descripción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: Este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permite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al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alternar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entre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mostrar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solo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>.</w:t>
      </w:r>
    </w:p>
    <w:p w14:paraId="60B27402" w14:textId="49906140" w:rsidR="00AF2E7D" w:rsidRPr="00AF2E7D" w:rsidRDefault="00EB4F9C" w:rsidP="00AF2E7D">
      <w:pPr>
        <w:pStyle w:val="ListParagraph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AF2E7D">
        <w:rPr>
          <w:rStyle w:val="Strong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Facilita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navegación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lista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mejorando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experiencia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AF2E7D">
        <w:rPr>
          <w:rFonts w:asciiTheme="minorHAnsi" w:hAnsiTheme="minorHAnsi" w:cstheme="minorHAnsi"/>
          <w:sz w:val="22"/>
          <w:szCs w:val="22"/>
        </w:rPr>
        <w:t>usuario</w:t>
      </w:r>
      <w:proofErr w:type="spellEnd"/>
      <w:r w:rsidRPr="00AF2E7D">
        <w:rPr>
          <w:rFonts w:asciiTheme="minorHAnsi" w:hAnsiTheme="minorHAnsi" w:cstheme="minorHAnsi"/>
          <w:sz w:val="22"/>
          <w:szCs w:val="22"/>
        </w:rPr>
        <w:t>.</w:t>
      </w:r>
    </w:p>
    <w:p w14:paraId="62404E40" w14:textId="77777777" w:rsidR="00AF2E7D" w:rsidRDefault="00AF2E7D" w:rsidP="00AF2E7D">
      <w:p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</w:p>
    <w:p w14:paraId="34B3158A" w14:textId="3E2016F8" w:rsidR="00AF2E7D" w:rsidRPr="00AF2E7D" w:rsidRDefault="0046603D" w:rsidP="0046603D">
      <w:pPr>
        <w:spacing w:line="360" w:lineRule="auto"/>
        <w:jc w:val="center"/>
        <w:rPr>
          <w:rFonts w:asciiTheme="minorHAnsi" w:hAnsiTheme="minorHAnsi" w:cstheme="minorHAnsi"/>
          <w:i/>
          <w:iCs/>
          <w:color w:val="000000" w:themeColor="text1"/>
        </w:rPr>
      </w:pPr>
      <w:r>
        <w:rPr>
          <w:rFonts w:asciiTheme="minorHAnsi" w:hAnsiTheme="minorHAnsi" w:cstheme="minorHAnsi"/>
          <w:i/>
          <w:iCs/>
          <w:noProof/>
          <w:color w:val="000000" w:themeColor="text1"/>
          <w14:ligatures w14:val="standardContextual"/>
        </w:rPr>
        <w:drawing>
          <wp:inline distT="0" distB="0" distL="0" distR="0" wp14:anchorId="701E0E5E" wp14:editId="4A1650E6">
            <wp:extent cx="5939790" cy="3712210"/>
            <wp:effectExtent l="63500" t="63500" r="130810" b="123190"/>
            <wp:docPr id="77595403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4036" name="Picture 7759540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06CF7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5AA7F441" w14:textId="4CCE3210" w:rsidR="004E6F58" w:rsidRDefault="0046603D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1D636515" wp14:editId="2E09D3FD">
            <wp:extent cx="5939790" cy="2630170"/>
            <wp:effectExtent l="63500" t="63500" r="130810" b="125730"/>
            <wp:docPr id="588472216" name="Picture 57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2216" name="Picture 57" descr="A screenshot of a carto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75F1E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B3A35F4" w14:textId="4A2649F2" w:rsidR="0046603D" w:rsidRDefault="0046603D" w:rsidP="0046603D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39EF998A" wp14:editId="52CA180F">
            <wp:simplePos x="0" y="0"/>
            <wp:positionH relativeFrom="column">
              <wp:posOffset>0</wp:posOffset>
            </wp:positionH>
            <wp:positionV relativeFrom="paragraph">
              <wp:posOffset>481965</wp:posOffset>
            </wp:positionV>
            <wp:extent cx="5939790" cy="3690620"/>
            <wp:effectExtent l="0" t="0" r="3810" b="5080"/>
            <wp:wrapSquare wrapText="bothSides"/>
            <wp:docPr id="15554897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89796" name="Picture 1555489796" descr="movie::/Users/sofia/Desktop/Favoritos.mov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698C6CE3" w14:textId="77777777" w:rsidR="0046603D" w:rsidRDefault="0046603D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F2E797F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623E25C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5E301D53" w14:textId="7F23B983" w:rsidR="004C5E49" w:rsidRPr="00770AA0" w:rsidRDefault="00770AA0" w:rsidP="00770AA0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770AA0">
        <w:rPr>
          <w:rFonts w:asciiTheme="minorHAnsi" w:hAnsiTheme="minorHAnsi" w:cstheme="minorHAnsi"/>
          <w:sz w:val="22"/>
          <w:szCs w:val="22"/>
        </w:rPr>
        <w:t xml:space="preserve">Esta es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dedicada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a </w:t>
      </w:r>
      <w:r w:rsidRPr="00770AA0">
        <w:rPr>
          <w:rStyle w:val="Emphasis"/>
          <w:rFonts w:asciiTheme="minorHAnsi" w:hAnsiTheme="minorHAnsi" w:cstheme="minorHAnsi"/>
          <w:sz w:val="22"/>
          <w:szCs w:val="22"/>
        </w:rPr>
        <w:t>Rick and Morty</w:t>
      </w:r>
      <w:r w:rsidRPr="00770AA0">
        <w:rPr>
          <w:rFonts w:asciiTheme="minorHAnsi" w:hAnsiTheme="minorHAnsi" w:cstheme="minorHAnsi"/>
          <w:sz w:val="22"/>
          <w:szCs w:val="22"/>
        </w:rPr>
        <w:t xml:space="preserve">, que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incluye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funciones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básicas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como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filtrado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búsqueda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gestión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favoritos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añadir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más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funcionalidades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personalizar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estilo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según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tus</w:t>
      </w:r>
      <w:proofErr w:type="spellEnd"/>
      <w:r w:rsidRPr="00770AA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0AA0">
        <w:rPr>
          <w:rFonts w:asciiTheme="minorHAnsi" w:hAnsiTheme="minorHAnsi" w:cstheme="minorHAnsi"/>
          <w:sz w:val="22"/>
          <w:szCs w:val="22"/>
        </w:rPr>
        <w:t>preferencias</w:t>
      </w:r>
      <w:proofErr w:type="spellEnd"/>
    </w:p>
    <w:p w14:paraId="513A0281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558C893C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52783686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7717089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31D02654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5B3D88B2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627BB57A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4A55495B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C8D6C2D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51208BC4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B32993D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2113CD0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3C5F141D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7FB8AEFF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07149EF2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6A76D639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1E050FC6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43252BC3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778A608D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29989F3F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p w14:paraId="35A9AA72" w14:textId="77777777" w:rsidR="004C5E49" w:rsidRPr="004C5E49" w:rsidRDefault="004C5E49" w:rsidP="004C5E49">
      <w:pPr>
        <w:rPr>
          <w:rFonts w:asciiTheme="minorHAnsi" w:hAnsiTheme="minorHAnsi" w:cstheme="minorHAnsi"/>
          <w:sz w:val="22"/>
          <w:szCs w:val="22"/>
        </w:rPr>
      </w:pPr>
    </w:p>
    <w:sectPr w:rsidR="004C5E49" w:rsidRPr="004C5E49" w:rsidSect="001C06B1">
      <w:headerReference w:type="default" r:id="rId43"/>
      <w:footerReference w:type="default" r:id="rId44"/>
      <w:pgSz w:w="11906" w:h="16838"/>
      <w:pgMar w:top="1985" w:right="1276" w:bottom="170" w:left="1276" w:header="85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F020A9" w14:textId="77777777" w:rsidR="00C75087" w:rsidRDefault="00C75087" w:rsidP="00A374A2">
      <w:r>
        <w:separator/>
      </w:r>
    </w:p>
  </w:endnote>
  <w:endnote w:type="continuationSeparator" w:id="0">
    <w:p w14:paraId="11FBFAC3" w14:textId="77777777" w:rsidR="00C75087" w:rsidRDefault="00C75087" w:rsidP="00A374A2">
      <w:r>
        <w:continuationSeparator/>
      </w:r>
    </w:p>
  </w:endnote>
  <w:endnote w:type="continuationNotice" w:id="1">
    <w:p w14:paraId="623A5343" w14:textId="77777777" w:rsidR="00C75087" w:rsidRDefault="00C750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nion Pro">
    <w:altName w:val="Cambria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eonik Ligh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Aeonik Regular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29A68" w14:textId="77777777" w:rsidR="00A8171A" w:rsidRPr="00A8171A" w:rsidRDefault="005048FA" w:rsidP="005752AF">
    <w:pPr>
      <w:pStyle w:val="Prrafobsico"/>
      <w:tabs>
        <w:tab w:val="right" w:pos="9354"/>
      </w:tabs>
      <w:suppressAutoHyphens/>
      <w:rPr>
        <w:rFonts w:ascii="Aeonik Light" w:hAnsi="Aeonik Light" w:cs="Aeonik Light"/>
        <w:sz w:val="22"/>
        <w:szCs w:val="22"/>
        <w:u w:val="single" w:color="FF5700" w:themeColor="accent1"/>
        <w:vertAlign w:val="superscript"/>
      </w:rPr>
    </w:pPr>
    <w:r w:rsidRPr="005048FA">
      <w:rPr>
        <w:rFonts w:asciiTheme="majorHAnsi" w:hAnsiTheme="majorHAnsi" w:cstheme="majorHAnsi"/>
        <w:b/>
        <w:bCs/>
        <w:u w:val="single" w:color="FF5700" w:themeColor="accent1"/>
        <w:vertAlign w:val="superscript"/>
      </w:rPr>
      <w:t>Campus Almansa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>|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Calle Almansa 101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 xml:space="preserve"> | 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>28040 Madrid</w:t>
    </w:r>
    <w:r w:rsidR="00A8171A" w:rsidRPr="002E1D36">
      <w:rPr>
        <w:rFonts w:ascii="Aeonik Regular" w:hAnsi="Aeonik Regular" w:cs="Aeonik Regular"/>
        <w:color w:val="EC6607"/>
        <w:u w:val="single" w:color="FF5700" w:themeColor="accent1"/>
        <w:vertAlign w:val="superscript"/>
      </w:rPr>
      <w:t xml:space="preserve"> </w:t>
    </w:r>
    <w:r w:rsidR="00A8171A" w:rsidRPr="00A8171A">
      <w:rPr>
        <w:rFonts w:ascii="Arial" w:hAnsi="Arial" w:cs="Arial"/>
        <w:color w:val="FFFFFF" w:themeColor="background1"/>
        <w:spacing w:val="-4"/>
        <w:sz w:val="22"/>
        <w:szCs w:val="22"/>
        <w:u w:val="single" w:color="FFFFFF" w:themeColor="background2"/>
      </w:rPr>
      <w:t>|</w:t>
    </w:r>
    <w:r w:rsidR="00A8171A" w:rsidRPr="00A8171A">
      <w:rPr>
        <w:rFonts w:ascii="Arial" w:hAnsi="Arial" w:cs="Arial"/>
        <w:b/>
        <w:bCs/>
        <w:sz w:val="22"/>
        <w:szCs w:val="22"/>
        <w:u w:val="single" w:color="FFFFFF" w:themeColor="background2"/>
        <w:vertAlign w:val="superscript"/>
      </w:rPr>
      <w:t xml:space="preserve"> </w:t>
    </w:r>
    <w:r w:rsidR="00A8171A" w:rsidRPr="005752AF">
      <w:rPr>
        <w:rFonts w:ascii="Arial" w:hAnsi="Arial" w:cs="Arial"/>
        <w:vertAlign w:val="superscript"/>
      </w:rPr>
      <w:tab/>
    </w:r>
    <w:r w:rsidR="00A8171A" w:rsidRPr="005048FA">
      <w:rPr>
        <w:rFonts w:ascii="Arial" w:hAnsi="Arial" w:cs="Arial"/>
        <w:color w:val="FFFFFF" w:themeColor="background1"/>
        <w:spacing w:val="-4"/>
        <w:u w:val="single" w:color="FFFFFF" w:themeColor="accent4"/>
      </w:rPr>
      <w:t>|</w:t>
    </w:r>
    <w:r w:rsidR="00A8171A" w:rsidRPr="005048FA">
      <w:rPr>
        <w:rFonts w:ascii="Arial" w:hAnsi="Arial" w:cs="Arial"/>
        <w:color w:val="FF5700" w:themeColor="accent1"/>
        <w:u w:val="single" w:color="FF5700" w:themeColor="accent1"/>
        <w:vertAlign w:val="superscript"/>
      </w:rPr>
      <w:t>cunef.edu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357129" w14:textId="77777777" w:rsidR="00C75087" w:rsidRDefault="00C75087" w:rsidP="00A374A2">
      <w:r>
        <w:separator/>
      </w:r>
    </w:p>
  </w:footnote>
  <w:footnote w:type="continuationSeparator" w:id="0">
    <w:p w14:paraId="3AB6E713" w14:textId="77777777" w:rsidR="00C75087" w:rsidRDefault="00C75087" w:rsidP="00A374A2">
      <w:r>
        <w:continuationSeparator/>
      </w:r>
    </w:p>
  </w:footnote>
  <w:footnote w:type="continuationNotice" w:id="1">
    <w:p w14:paraId="3CCBD216" w14:textId="77777777" w:rsidR="00C75087" w:rsidRDefault="00C750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2C3EE" w14:textId="77777777" w:rsidR="00A374A2" w:rsidRPr="002E1D36" w:rsidRDefault="002E1D36" w:rsidP="005752AF">
    <w:pPr>
      <w:pStyle w:val="Header"/>
      <w:tabs>
        <w:tab w:val="clear" w:pos="8504"/>
      </w:tabs>
      <w:ind w:right="-144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1E7A032" wp14:editId="3DF98365">
          <wp:simplePos x="0" y="0"/>
          <wp:positionH relativeFrom="column">
            <wp:posOffset>-144780</wp:posOffset>
          </wp:positionH>
          <wp:positionV relativeFrom="paragraph">
            <wp:posOffset>-160655</wp:posOffset>
          </wp:positionV>
          <wp:extent cx="1127125" cy="476885"/>
          <wp:effectExtent l="0" t="0" r="0" b="0"/>
          <wp:wrapNone/>
          <wp:docPr id="987155957" name="Imagen 987155957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7155957" name="Imagen 1" descr="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994"/>
                  <a:stretch/>
                </pic:blipFill>
                <pic:spPr bwMode="auto">
                  <a:xfrm>
                    <a:off x="0" y="0"/>
                    <a:ext cx="112712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40D3"/>
    <w:multiLevelType w:val="hybridMultilevel"/>
    <w:tmpl w:val="46FA3F8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7A75ED"/>
    <w:multiLevelType w:val="multilevel"/>
    <w:tmpl w:val="8C52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226AC8"/>
    <w:multiLevelType w:val="multilevel"/>
    <w:tmpl w:val="70F87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861DF"/>
    <w:multiLevelType w:val="hybridMultilevel"/>
    <w:tmpl w:val="CD86472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485835"/>
    <w:multiLevelType w:val="multilevel"/>
    <w:tmpl w:val="B79C7C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861E87"/>
    <w:multiLevelType w:val="hybridMultilevel"/>
    <w:tmpl w:val="DFC4EF90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C936F5"/>
    <w:multiLevelType w:val="multilevel"/>
    <w:tmpl w:val="054EF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6F75EA"/>
    <w:multiLevelType w:val="multilevel"/>
    <w:tmpl w:val="C3C28B7E"/>
    <w:lvl w:ilvl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8B16DC"/>
    <w:multiLevelType w:val="multilevel"/>
    <w:tmpl w:val="6590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9716B"/>
    <w:multiLevelType w:val="hybridMultilevel"/>
    <w:tmpl w:val="ABE01E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4C7453"/>
    <w:multiLevelType w:val="hybridMultilevel"/>
    <w:tmpl w:val="3236C4B4"/>
    <w:lvl w:ilvl="0" w:tplc="EAEAC482">
      <w:start w:val="1"/>
      <w:numFmt w:val="decimal"/>
      <w:pStyle w:val="Heading1"/>
      <w:lvlText w:val="%1.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0C704409"/>
    <w:multiLevelType w:val="hybridMultilevel"/>
    <w:tmpl w:val="7B62006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0C717F82"/>
    <w:multiLevelType w:val="hybridMultilevel"/>
    <w:tmpl w:val="FF02BBC8"/>
    <w:lvl w:ilvl="0" w:tplc="04090003">
      <w:start w:val="1"/>
      <w:numFmt w:val="bullet"/>
      <w:lvlText w:val="o"/>
      <w:lvlJc w:val="left"/>
      <w:pPr>
        <w:ind w:left="185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3" w15:restartNumberingAfterBreak="0">
    <w:nsid w:val="0EA331AD"/>
    <w:multiLevelType w:val="hybridMultilevel"/>
    <w:tmpl w:val="0968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D16CA9"/>
    <w:multiLevelType w:val="hybridMultilevel"/>
    <w:tmpl w:val="C96A9EDA"/>
    <w:lvl w:ilvl="0" w:tplc="04090005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90" w:hanging="360"/>
      </w:pPr>
      <w:rPr>
        <w:rFonts w:ascii="Wingdings" w:hAnsi="Wingdings" w:hint="default"/>
      </w:rPr>
    </w:lvl>
  </w:abstractNum>
  <w:abstractNum w:abstractNumId="15" w15:restartNumberingAfterBreak="0">
    <w:nsid w:val="104016E3"/>
    <w:multiLevelType w:val="multilevel"/>
    <w:tmpl w:val="0346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i w:val="0"/>
        <w:i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09D11A7"/>
    <w:multiLevelType w:val="multilevel"/>
    <w:tmpl w:val="E026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801E53"/>
    <w:multiLevelType w:val="hybridMultilevel"/>
    <w:tmpl w:val="31DAE72A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12D9422A"/>
    <w:multiLevelType w:val="hybridMultilevel"/>
    <w:tmpl w:val="BAAE5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44560CC"/>
    <w:multiLevelType w:val="hybridMultilevel"/>
    <w:tmpl w:val="8F903088"/>
    <w:lvl w:ilvl="0" w:tplc="04090011">
      <w:start w:val="1"/>
      <w:numFmt w:val="decimal"/>
      <w:lvlText w:val="%1)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0" w15:restartNumberingAfterBreak="0">
    <w:nsid w:val="151B6709"/>
    <w:multiLevelType w:val="multilevel"/>
    <w:tmpl w:val="223EE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8244CC"/>
    <w:multiLevelType w:val="multilevel"/>
    <w:tmpl w:val="65609C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5DE2A19"/>
    <w:multiLevelType w:val="hybridMultilevel"/>
    <w:tmpl w:val="60CCF3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63B7D48"/>
    <w:multiLevelType w:val="multilevel"/>
    <w:tmpl w:val="F1EA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92D197B"/>
    <w:multiLevelType w:val="hybridMultilevel"/>
    <w:tmpl w:val="9894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AE31AB1"/>
    <w:multiLevelType w:val="hybridMultilevel"/>
    <w:tmpl w:val="F048BF3A"/>
    <w:lvl w:ilvl="0" w:tplc="FFFFFFFF">
      <w:start w:val="1"/>
      <w:numFmt w:val="decimal"/>
      <w:lvlText w:val="%1)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630" w:hanging="360"/>
      </w:pPr>
    </w:lvl>
    <w:lvl w:ilvl="2" w:tplc="FFFFFFFF" w:tentative="1">
      <w:start w:val="1"/>
      <w:numFmt w:val="lowerRoman"/>
      <w:lvlText w:val="%3."/>
      <w:lvlJc w:val="right"/>
      <w:pPr>
        <w:ind w:left="1350" w:hanging="180"/>
      </w:pPr>
    </w:lvl>
    <w:lvl w:ilvl="3" w:tplc="FFFFFFFF" w:tentative="1">
      <w:start w:val="1"/>
      <w:numFmt w:val="decimal"/>
      <w:lvlText w:val="%4."/>
      <w:lvlJc w:val="left"/>
      <w:pPr>
        <w:ind w:left="2070" w:hanging="360"/>
      </w:pPr>
    </w:lvl>
    <w:lvl w:ilvl="4" w:tplc="FFFFFFFF" w:tentative="1">
      <w:start w:val="1"/>
      <w:numFmt w:val="lowerLetter"/>
      <w:lvlText w:val="%5."/>
      <w:lvlJc w:val="left"/>
      <w:pPr>
        <w:ind w:left="2790" w:hanging="360"/>
      </w:pPr>
    </w:lvl>
    <w:lvl w:ilvl="5" w:tplc="FFFFFFFF" w:tentative="1">
      <w:start w:val="1"/>
      <w:numFmt w:val="lowerRoman"/>
      <w:lvlText w:val="%6."/>
      <w:lvlJc w:val="right"/>
      <w:pPr>
        <w:ind w:left="3510" w:hanging="180"/>
      </w:pPr>
    </w:lvl>
    <w:lvl w:ilvl="6" w:tplc="FFFFFFFF" w:tentative="1">
      <w:start w:val="1"/>
      <w:numFmt w:val="decimal"/>
      <w:lvlText w:val="%7."/>
      <w:lvlJc w:val="left"/>
      <w:pPr>
        <w:ind w:left="4230" w:hanging="360"/>
      </w:pPr>
    </w:lvl>
    <w:lvl w:ilvl="7" w:tplc="FFFFFFFF" w:tentative="1">
      <w:start w:val="1"/>
      <w:numFmt w:val="lowerLetter"/>
      <w:lvlText w:val="%8."/>
      <w:lvlJc w:val="left"/>
      <w:pPr>
        <w:ind w:left="4950" w:hanging="360"/>
      </w:pPr>
    </w:lvl>
    <w:lvl w:ilvl="8" w:tplc="FFFFFFFF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26" w15:restartNumberingAfterBreak="0">
    <w:nsid w:val="1BA95AE6"/>
    <w:multiLevelType w:val="multilevel"/>
    <w:tmpl w:val="DC567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DB4908"/>
    <w:multiLevelType w:val="multilevel"/>
    <w:tmpl w:val="F2FE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7F7AC4"/>
    <w:multiLevelType w:val="hybridMultilevel"/>
    <w:tmpl w:val="17FA14B4"/>
    <w:lvl w:ilvl="0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9" w15:restartNumberingAfterBreak="0">
    <w:nsid w:val="1E3B7DD9"/>
    <w:multiLevelType w:val="multilevel"/>
    <w:tmpl w:val="69FA1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F204E35"/>
    <w:multiLevelType w:val="hybridMultilevel"/>
    <w:tmpl w:val="F68C009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1173575"/>
    <w:multiLevelType w:val="multilevel"/>
    <w:tmpl w:val="F7CA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A2045A"/>
    <w:multiLevelType w:val="multilevel"/>
    <w:tmpl w:val="60342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1D92A6C"/>
    <w:multiLevelType w:val="multilevel"/>
    <w:tmpl w:val="64EAD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2570C10"/>
    <w:multiLevelType w:val="hybridMultilevel"/>
    <w:tmpl w:val="CBEA598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22903184"/>
    <w:multiLevelType w:val="hybridMultilevel"/>
    <w:tmpl w:val="B4A233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4E34129"/>
    <w:multiLevelType w:val="multilevel"/>
    <w:tmpl w:val="86F6F22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5416660"/>
    <w:multiLevelType w:val="hybridMultilevel"/>
    <w:tmpl w:val="A0FEA6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5E61619"/>
    <w:multiLevelType w:val="hybridMultilevel"/>
    <w:tmpl w:val="D4D46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6F71529"/>
    <w:multiLevelType w:val="hybridMultilevel"/>
    <w:tmpl w:val="24D08EB6"/>
    <w:lvl w:ilvl="0" w:tplc="7512D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27301F7E"/>
    <w:multiLevelType w:val="multilevel"/>
    <w:tmpl w:val="4008EE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27A51DF0"/>
    <w:multiLevelType w:val="hybridMultilevel"/>
    <w:tmpl w:val="D208F24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2" w15:restartNumberingAfterBreak="0">
    <w:nsid w:val="2B0E7C5A"/>
    <w:multiLevelType w:val="multilevel"/>
    <w:tmpl w:val="7ACC59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B965A19"/>
    <w:multiLevelType w:val="hybridMultilevel"/>
    <w:tmpl w:val="238C2C0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C23729D"/>
    <w:multiLevelType w:val="hybridMultilevel"/>
    <w:tmpl w:val="238C2C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2EC32187"/>
    <w:multiLevelType w:val="hybridMultilevel"/>
    <w:tmpl w:val="939C41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2F2F6B12"/>
    <w:multiLevelType w:val="hybridMultilevel"/>
    <w:tmpl w:val="B5CCE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EC5306"/>
    <w:multiLevelType w:val="multilevel"/>
    <w:tmpl w:val="B838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7254A0A"/>
    <w:multiLevelType w:val="hybridMultilevel"/>
    <w:tmpl w:val="188AC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9" w15:restartNumberingAfterBreak="0">
    <w:nsid w:val="38A37F20"/>
    <w:multiLevelType w:val="hybridMultilevel"/>
    <w:tmpl w:val="6A022578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39A539F2"/>
    <w:multiLevelType w:val="multilevel"/>
    <w:tmpl w:val="624ED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A7F5ED8"/>
    <w:multiLevelType w:val="multilevel"/>
    <w:tmpl w:val="8DF0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C501923"/>
    <w:multiLevelType w:val="multilevel"/>
    <w:tmpl w:val="0E40F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D8314FD"/>
    <w:multiLevelType w:val="hybridMultilevel"/>
    <w:tmpl w:val="C6E25D38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4" w15:restartNumberingAfterBreak="0">
    <w:nsid w:val="3F986326"/>
    <w:multiLevelType w:val="hybridMultilevel"/>
    <w:tmpl w:val="F7F28B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3F991035"/>
    <w:multiLevelType w:val="hybridMultilevel"/>
    <w:tmpl w:val="A07E80D4"/>
    <w:lvl w:ilvl="0" w:tplc="BAD41054">
      <w:start w:val="1"/>
      <w:numFmt w:val="decimal"/>
      <w:lvlText w:val="%1)"/>
      <w:lvlJc w:val="left"/>
      <w:pPr>
        <w:ind w:left="360" w:hanging="360"/>
      </w:pPr>
      <w:rPr>
        <w:b/>
        <w:bCs/>
        <w:i w:val="0"/>
        <w:iCs w:val="0"/>
        <w:color w:val="FF5700" w:themeColor="accent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56" w15:restartNumberingAfterBreak="0">
    <w:nsid w:val="40622A4D"/>
    <w:multiLevelType w:val="hybridMultilevel"/>
    <w:tmpl w:val="464E8C9C"/>
    <w:lvl w:ilvl="0" w:tplc="65804A3E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40C876CE"/>
    <w:multiLevelType w:val="hybridMultilevel"/>
    <w:tmpl w:val="188AC1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8" w15:restartNumberingAfterBreak="0">
    <w:nsid w:val="41FE7417"/>
    <w:multiLevelType w:val="multilevel"/>
    <w:tmpl w:val="F396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409486E"/>
    <w:multiLevelType w:val="multilevel"/>
    <w:tmpl w:val="CBE47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635F7E"/>
    <w:multiLevelType w:val="hybridMultilevel"/>
    <w:tmpl w:val="530ED32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1" w15:restartNumberingAfterBreak="0">
    <w:nsid w:val="44B402D9"/>
    <w:multiLevelType w:val="hybridMultilevel"/>
    <w:tmpl w:val="73D665A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2" w15:restartNumberingAfterBreak="0">
    <w:nsid w:val="450D493E"/>
    <w:multiLevelType w:val="multilevel"/>
    <w:tmpl w:val="3432D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805192E"/>
    <w:multiLevelType w:val="hybridMultilevel"/>
    <w:tmpl w:val="58B0CAC2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4" w15:restartNumberingAfterBreak="0">
    <w:nsid w:val="48B620F9"/>
    <w:multiLevelType w:val="multilevel"/>
    <w:tmpl w:val="3FEEF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8DF4626"/>
    <w:multiLevelType w:val="hybridMultilevel"/>
    <w:tmpl w:val="1460EE3E"/>
    <w:lvl w:ilvl="0" w:tplc="04090003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6" w15:restartNumberingAfterBreak="0">
    <w:nsid w:val="4A8640AC"/>
    <w:multiLevelType w:val="hybridMultilevel"/>
    <w:tmpl w:val="6C5ED6B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BC87CC1"/>
    <w:multiLevelType w:val="multilevel"/>
    <w:tmpl w:val="97BE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D0A432F"/>
    <w:multiLevelType w:val="multilevel"/>
    <w:tmpl w:val="31CA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D324893"/>
    <w:multiLevelType w:val="hybridMultilevel"/>
    <w:tmpl w:val="00A88894"/>
    <w:lvl w:ilvl="0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70" w15:restartNumberingAfterBreak="0">
    <w:nsid w:val="4F801E2E"/>
    <w:multiLevelType w:val="hybridMultilevel"/>
    <w:tmpl w:val="E4EAA6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FEE2035"/>
    <w:multiLevelType w:val="hybridMultilevel"/>
    <w:tmpl w:val="7BDC1A6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0855299"/>
    <w:multiLevelType w:val="hybridMultilevel"/>
    <w:tmpl w:val="FC34247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0F4786E"/>
    <w:multiLevelType w:val="hybridMultilevel"/>
    <w:tmpl w:val="7C52B7A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4" w15:restartNumberingAfterBreak="0">
    <w:nsid w:val="50FC2282"/>
    <w:multiLevelType w:val="hybridMultilevel"/>
    <w:tmpl w:val="32AA27A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14B6AC6"/>
    <w:multiLevelType w:val="multilevel"/>
    <w:tmpl w:val="F2CE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DE7702"/>
    <w:multiLevelType w:val="multilevel"/>
    <w:tmpl w:val="C096B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AF11B92"/>
    <w:multiLevelType w:val="hybridMultilevel"/>
    <w:tmpl w:val="82F8F6D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B476B01"/>
    <w:multiLevelType w:val="hybridMultilevel"/>
    <w:tmpl w:val="5EC65CCE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9" w15:restartNumberingAfterBreak="0">
    <w:nsid w:val="5C8B0016"/>
    <w:multiLevelType w:val="multilevel"/>
    <w:tmpl w:val="D0D65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1F7541"/>
    <w:multiLevelType w:val="multilevel"/>
    <w:tmpl w:val="0CC2F180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FD81B3C"/>
    <w:multiLevelType w:val="multilevel"/>
    <w:tmpl w:val="A3F0A5BE"/>
    <w:lvl w:ilvl="0">
      <w:start w:val="1"/>
      <w:numFmt w:val="lowerLetter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06B4313"/>
    <w:multiLevelType w:val="hybridMultilevel"/>
    <w:tmpl w:val="7A84AAD4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2145C26"/>
    <w:multiLevelType w:val="hybridMultilevel"/>
    <w:tmpl w:val="C4CA1A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64EE5943"/>
    <w:multiLevelType w:val="hybridMultilevel"/>
    <w:tmpl w:val="7C52B7A8"/>
    <w:lvl w:ilvl="0" w:tplc="FFFFFFFF">
      <w:start w:val="1"/>
      <w:numFmt w:val="decimal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5" w15:restartNumberingAfterBreak="0">
    <w:nsid w:val="650533C7"/>
    <w:multiLevelType w:val="multilevel"/>
    <w:tmpl w:val="16809F90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5873DAC"/>
    <w:multiLevelType w:val="multilevel"/>
    <w:tmpl w:val="914A4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61A3851"/>
    <w:multiLevelType w:val="multilevel"/>
    <w:tmpl w:val="906AB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63B2924"/>
    <w:multiLevelType w:val="multilevel"/>
    <w:tmpl w:val="1D7206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i/>
        <w:iCs/>
        <w:color w:val="FF5700" w:themeColor="accen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7D10276"/>
    <w:multiLevelType w:val="hybridMultilevel"/>
    <w:tmpl w:val="ADD41AB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0" w15:restartNumberingAfterBreak="0">
    <w:nsid w:val="67EB673D"/>
    <w:multiLevelType w:val="hybridMultilevel"/>
    <w:tmpl w:val="0F72F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ACD781F"/>
    <w:multiLevelType w:val="hybridMultilevel"/>
    <w:tmpl w:val="03F2C7BE"/>
    <w:lvl w:ilvl="0" w:tplc="801ADECE">
      <w:start w:val="1"/>
      <w:numFmt w:val="bullet"/>
      <w:pStyle w:val="Listavietas"/>
      <w:lvlText w:val=""/>
      <w:lvlJc w:val="left"/>
      <w:pPr>
        <w:ind w:left="720" w:hanging="360"/>
      </w:pPr>
      <w:rPr>
        <w:rFonts w:ascii="Symbol" w:hAnsi="Symbol" w:hint="default"/>
        <w:b w:val="0"/>
        <w:color w:val="FF5700" w:themeColor="accent6"/>
        <w:sz w:val="16"/>
        <w:szCs w:val="1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BBA7CC7"/>
    <w:multiLevelType w:val="multilevel"/>
    <w:tmpl w:val="7DA2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E6A3151"/>
    <w:multiLevelType w:val="hybridMultilevel"/>
    <w:tmpl w:val="F7F28BF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73346F65"/>
    <w:multiLevelType w:val="multilevel"/>
    <w:tmpl w:val="65D4E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404105C"/>
    <w:multiLevelType w:val="hybridMultilevel"/>
    <w:tmpl w:val="BCB4FF94"/>
    <w:lvl w:ilvl="0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6" w15:restartNumberingAfterBreak="0">
    <w:nsid w:val="74B92625"/>
    <w:multiLevelType w:val="hybridMultilevel"/>
    <w:tmpl w:val="0F72F7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826135D"/>
    <w:multiLevelType w:val="hybridMultilevel"/>
    <w:tmpl w:val="164266B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C267E66"/>
    <w:multiLevelType w:val="multilevel"/>
    <w:tmpl w:val="E9C83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C482217"/>
    <w:multiLevelType w:val="multilevel"/>
    <w:tmpl w:val="212E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EAE402E"/>
    <w:multiLevelType w:val="multilevel"/>
    <w:tmpl w:val="DD8A9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F082487"/>
    <w:multiLevelType w:val="multilevel"/>
    <w:tmpl w:val="65609C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360574">
    <w:abstractNumId w:val="10"/>
  </w:num>
  <w:num w:numId="2" w16cid:durableId="1902016852">
    <w:abstractNumId w:val="91"/>
  </w:num>
  <w:num w:numId="3" w16cid:durableId="289013963">
    <w:abstractNumId w:val="56"/>
  </w:num>
  <w:num w:numId="4" w16cid:durableId="300623612">
    <w:abstractNumId w:val="61"/>
  </w:num>
  <w:num w:numId="5" w16cid:durableId="384528584">
    <w:abstractNumId w:val="15"/>
  </w:num>
  <w:num w:numId="6" w16cid:durableId="557590235">
    <w:abstractNumId w:val="86"/>
  </w:num>
  <w:num w:numId="7" w16cid:durableId="493305577">
    <w:abstractNumId w:val="45"/>
  </w:num>
  <w:num w:numId="8" w16cid:durableId="1998225250">
    <w:abstractNumId w:val="88"/>
  </w:num>
  <w:num w:numId="9" w16cid:durableId="368800908">
    <w:abstractNumId w:val="26"/>
  </w:num>
  <w:num w:numId="10" w16cid:durableId="835849595">
    <w:abstractNumId w:val="87"/>
  </w:num>
  <w:num w:numId="11" w16cid:durableId="794787829">
    <w:abstractNumId w:val="92"/>
  </w:num>
  <w:num w:numId="12" w16cid:durableId="1850095546">
    <w:abstractNumId w:val="20"/>
  </w:num>
  <w:num w:numId="13" w16cid:durableId="995643001">
    <w:abstractNumId w:val="65"/>
  </w:num>
  <w:num w:numId="14" w16cid:durableId="117341864">
    <w:abstractNumId w:val="80"/>
  </w:num>
  <w:num w:numId="15" w16cid:durableId="1383748347">
    <w:abstractNumId w:val="40"/>
  </w:num>
  <w:num w:numId="16" w16cid:durableId="1547838850">
    <w:abstractNumId w:val="41"/>
  </w:num>
  <w:num w:numId="17" w16cid:durableId="339896501">
    <w:abstractNumId w:val="48"/>
  </w:num>
  <w:num w:numId="18" w16cid:durableId="1523350615">
    <w:abstractNumId w:val="78"/>
  </w:num>
  <w:num w:numId="19" w16cid:durableId="654261874">
    <w:abstractNumId w:val="83"/>
  </w:num>
  <w:num w:numId="20" w16cid:durableId="848330074">
    <w:abstractNumId w:val="99"/>
  </w:num>
  <w:num w:numId="21" w16cid:durableId="1315524116">
    <w:abstractNumId w:val="75"/>
  </w:num>
  <w:num w:numId="22" w16cid:durableId="2117210247">
    <w:abstractNumId w:val="94"/>
  </w:num>
  <w:num w:numId="23" w16cid:durableId="263730518">
    <w:abstractNumId w:val="57"/>
  </w:num>
  <w:num w:numId="24" w16cid:durableId="922909692">
    <w:abstractNumId w:val="53"/>
  </w:num>
  <w:num w:numId="25" w16cid:durableId="1221406741">
    <w:abstractNumId w:val="58"/>
  </w:num>
  <w:num w:numId="26" w16cid:durableId="48891673">
    <w:abstractNumId w:val="5"/>
  </w:num>
  <w:num w:numId="27" w16cid:durableId="2137601059">
    <w:abstractNumId w:val="70"/>
  </w:num>
  <w:num w:numId="28" w16cid:durableId="1647279862">
    <w:abstractNumId w:val="4"/>
  </w:num>
  <w:num w:numId="29" w16cid:durableId="1693609381">
    <w:abstractNumId w:val="1"/>
  </w:num>
  <w:num w:numId="30" w16cid:durableId="610864937">
    <w:abstractNumId w:val="31"/>
  </w:num>
  <w:num w:numId="31" w16cid:durableId="579488482">
    <w:abstractNumId w:val="13"/>
  </w:num>
  <w:num w:numId="32" w16cid:durableId="956640594">
    <w:abstractNumId w:val="69"/>
  </w:num>
  <w:num w:numId="33" w16cid:durableId="398557139">
    <w:abstractNumId w:val="14"/>
  </w:num>
  <w:num w:numId="34" w16cid:durableId="1711220673">
    <w:abstractNumId w:val="81"/>
  </w:num>
  <w:num w:numId="35" w16cid:durableId="325404994">
    <w:abstractNumId w:val="55"/>
  </w:num>
  <w:num w:numId="36" w16cid:durableId="1533836321">
    <w:abstractNumId w:val="33"/>
  </w:num>
  <w:num w:numId="37" w16cid:durableId="242760375">
    <w:abstractNumId w:val="60"/>
  </w:num>
  <w:num w:numId="38" w16cid:durableId="577179440">
    <w:abstractNumId w:val="82"/>
  </w:num>
  <w:num w:numId="39" w16cid:durableId="1319731061">
    <w:abstractNumId w:val="95"/>
  </w:num>
  <w:num w:numId="40" w16cid:durableId="473107043">
    <w:abstractNumId w:val="28"/>
  </w:num>
  <w:num w:numId="41" w16cid:durableId="672496087">
    <w:abstractNumId w:val="17"/>
  </w:num>
  <w:num w:numId="42" w16cid:durableId="2132088206">
    <w:abstractNumId w:val="36"/>
  </w:num>
  <w:num w:numId="43" w16cid:durableId="2051219053">
    <w:abstractNumId w:val="90"/>
  </w:num>
  <w:num w:numId="44" w16cid:durableId="627009071">
    <w:abstractNumId w:val="96"/>
  </w:num>
  <w:num w:numId="45" w16cid:durableId="948777010">
    <w:abstractNumId w:val="44"/>
  </w:num>
  <w:num w:numId="46" w16cid:durableId="741684829">
    <w:abstractNumId w:val="43"/>
  </w:num>
  <w:num w:numId="47" w16cid:durableId="613293073">
    <w:abstractNumId w:val="25"/>
  </w:num>
  <w:num w:numId="48" w16cid:durableId="189992515">
    <w:abstractNumId w:val="73"/>
  </w:num>
  <w:num w:numId="49" w16cid:durableId="399376845">
    <w:abstractNumId w:val="84"/>
  </w:num>
  <w:num w:numId="50" w16cid:durableId="1515265167">
    <w:abstractNumId w:val="54"/>
  </w:num>
  <w:num w:numId="51" w16cid:durableId="1063987722">
    <w:abstractNumId w:val="93"/>
  </w:num>
  <w:num w:numId="52" w16cid:durableId="1335917513">
    <w:abstractNumId w:val="18"/>
  </w:num>
  <w:num w:numId="53" w16cid:durableId="1315373310">
    <w:abstractNumId w:val="46"/>
  </w:num>
  <w:num w:numId="54" w16cid:durableId="318391982">
    <w:abstractNumId w:val="66"/>
  </w:num>
  <w:num w:numId="55" w16cid:durableId="167067736">
    <w:abstractNumId w:val="59"/>
  </w:num>
  <w:num w:numId="56" w16cid:durableId="1379162145">
    <w:abstractNumId w:val="37"/>
  </w:num>
  <w:num w:numId="57" w16cid:durableId="732847204">
    <w:abstractNumId w:val="64"/>
  </w:num>
  <w:num w:numId="58" w16cid:durableId="722756107">
    <w:abstractNumId w:val="9"/>
  </w:num>
  <w:num w:numId="59" w16cid:durableId="290522312">
    <w:abstractNumId w:val="85"/>
  </w:num>
  <w:num w:numId="60" w16cid:durableId="1080295642">
    <w:abstractNumId w:val="71"/>
  </w:num>
  <w:num w:numId="61" w16cid:durableId="1046637863">
    <w:abstractNumId w:val="79"/>
  </w:num>
  <w:num w:numId="62" w16cid:durableId="1412312228">
    <w:abstractNumId w:val="72"/>
  </w:num>
  <w:num w:numId="63" w16cid:durableId="1923761734">
    <w:abstractNumId w:val="7"/>
  </w:num>
  <w:num w:numId="64" w16cid:durableId="1486433359">
    <w:abstractNumId w:val="22"/>
  </w:num>
  <w:num w:numId="65" w16cid:durableId="1563981337">
    <w:abstractNumId w:val="97"/>
  </w:num>
  <w:num w:numId="66" w16cid:durableId="1879273479">
    <w:abstractNumId w:val="3"/>
  </w:num>
  <w:num w:numId="67" w16cid:durableId="1880773553">
    <w:abstractNumId w:val="68"/>
  </w:num>
  <w:num w:numId="68" w16cid:durableId="1331519239">
    <w:abstractNumId w:val="74"/>
  </w:num>
  <w:num w:numId="69" w16cid:durableId="1789472342">
    <w:abstractNumId w:val="101"/>
  </w:num>
  <w:num w:numId="70" w16cid:durableId="957299707">
    <w:abstractNumId w:val="76"/>
  </w:num>
  <w:num w:numId="71" w16cid:durableId="1065487551">
    <w:abstractNumId w:val="42"/>
  </w:num>
  <w:num w:numId="72" w16cid:durableId="1634552721">
    <w:abstractNumId w:val="16"/>
  </w:num>
  <w:num w:numId="73" w16cid:durableId="2096393591">
    <w:abstractNumId w:val="6"/>
  </w:num>
  <w:num w:numId="74" w16cid:durableId="1034767279">
    <w:abstractNumId w:val="29"/>
  </w:num>
  <w:num w:numId="75" w16cid:durableId="867059541">
    <w:abstractNumId w:val="52"/>
  </w:num>
  <w:num w:numId="76" w16cid:durableId="1628202295">
    <w:abstractNumId w:val="23"/>
  </w:num>
  <w:num w:numId="77" w16cid:durableId="571895708">
    <w:abstractNumId w:val="62"/>
  </w:num>
  <w:num w:numId="78" w16cid:durableId="1587110845">
    <w:abstractNumId w:val="98"/>
  </w:num>
  <w:num w:numId="79" w16cid:durableId="1947156250">
    <w:abstractNumId w:val="21"/>
  </w:num>
  <w:num w:numId="80" w16cid:durableId="2072118722">
    <w:abstractNumId w:val="0"/>
  </w:num>
  <w:num w:numId="81" w16cid:durableId="544568054">
    <w:abstractNumId w:val="30"/>
  </w:num>
  <w:num w:numId="82" w16cid:durableId="1207139597">
    <w:abstractNumId w:val="50"/>
  </w:num>
  <w:num w:numId="83" w16cid:durableId="1137452419">
    <w:abstractNumId w:val="77"/>
  </w:num>
  <w:num w:numId="84" w16cid:durableId="1158882489">
    <w:abstractNumId w:val="19"/>
  </w:num>
  <w:num w:numId="85" w16cid:durableId="816843246">
    <w:abstractNumId w:val="35"/>
  </w:num>
  <w:num w:numId="86" w16cid:durableId="562496004">
    <w:abstractNumId w:val="2"/>
  </w:num>
  <w:num w:numId="87" w16cid:durableId="228536590">
    <w:abstractNumId w:val="100"/>
  </w:num>
  <w:num w:numId="88" w16cid:durableId="1104612118">
    <w:abstractNumId w:val="47"/>
  </w:num>
  <w:num w:numId="89" w16cid:durableId="1357075181">
    <w:abstractNumId w:val="38"/>
  </w:num>
  <w:num w:numId="90" w16cid:durableId="828205223">
    <w:abstractNumId w:val="27"/>
  </w:num>
  <w:num w:numId="91" w16cid:durableId="807818451">
    <w:abstractNumId w:val="67"/>
  </w:num>
  <w:num w:numId="92" w16cid:durableId="1873150748">
    <w:abstractNumId w:val="32"/>
  </w:num>
  <w:num w:numId="93" w16cid:durableId="798958751">
    <w:abstractNumId w:val="8"/>
  </w:num>
  <w:num w:numId="94" w16cid:durableId="988823624">
    <w:abstractNumId w:val="51"/>
  </w:num>
  <w:num w:numId="95" w16cid:durableId="1164513885">
    <w:abstractNumId w:val="39"/>
  </w:num>
  <w:num w:numId="96" w16cid:durableId="1263370095">
    <w:abstractNumId w:val="24"/>
  </w:num>
  <w:num w:numId="97" w16cid:durableId="359476313">
    <w:abstractNumId w:val="12"/>
  </w:num>
  <w:num w:numId="98" w16cid:durableId="1965235042">
    <w:abstractNumId w:val="49"/>
  </w:num>
  <w:num w:numId="99" w16cid:durableId="1896426080">
    <w:abstractNumId w:val="89"/>
  </w:num>
  <w:num w:numId="100" w16cid:durableId="822552272">
    <w:abstractNumId w:val="34"/>
  </w:num>
  <w:num w:numId="101" w16cid:durableId="1430540268">
    <w:abstractNumId w:val="63"/>
  </w:num>
  <w:num w:numId="102" w16cid:durableId="1121611830">
    <w:abstractNumId w:val="1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proofState w:spelling="clean" w:grammar="clean"/>
  <w:attachedTemplate r:id="rId1"/>
  <w:defaultTabStop w:val="708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28D"/>
    <w:rsid w:val="00001678"/>
    <w:rsid w:val="00003791"/>
    <w:rsid w:val="000055EA"/>
    <w:rsid w:val="00011644"/>
    <w:rsid w:val="000139F3"/>
    <w:rsid w:val="00017CC1"/>
    <w:rsid w:val="00022DC5"/>
    <w:rsid w:val="000246A2"/>
    <w:rsid w:val="000261EC"/>
    <w:rsid w:val="0002639F"/>
    <w:rsid w:val="00026945"/>
    <w:rsid w:val="00040D7B"/>
    <w:rsid w:val="00042B98"/>
    <w:rsid w:val="00043295"/>
    <w:rsid w:val="0005073A"/>
    <w:rsid w:val="0005436F"/>
    <w:rsid w:val="00054734"/>
    <w:rsid w:val="00056DAB"/>
    <w:rsid w:val="00063F9D"/>
    <w:rsid w:val="000720BD"/>
    <w:rsid w:val="000754AB"/>
    <w:rsid w:val="00085303"/>
    <w:rsid w:val="00086A4A"/>
    <w:rsid w:val="00090C8A"/>
    <w:rsid w:val="00092B06"/>
    <w:rsid w:val="00092E7A"/>
    <w:rsid w:val="00094FDC"/>
    <w:rsid w:val="00095C52"/>
    <w:rsid w:val="0009632D"/>
    <w:rsid w:val="00096487"/>
    <w:rsid w:val="00096EFB"/>
    <w:rsid w:val="000A02BA"/>
    <w:rsid w:val="000A2037"/>
    <w:rsid w:val="000A3E27"/>
    <w:rsid w:val="000A6BD4"/>
    <w:rsid w:val="000B2DCC"/>
    <w:rsid w:val="000B4032"/>
    <w:rsid w:val="000B436E"/>
    <w:rsid w:val="000C04FA"/>
    <w:rsid w:val="000C12AE"/>
    <w:rsid w:val="000C45C7"/>
    <w:rsid w:val="000D265B"/>
    <w:rsid w:val="000E1F54"/>
    <w:rsid w:val="000F006A"/>
    <w:rsid w:val="000F1BC9"/>
    <w:rsid w:val="000F3078"/>
    <w:rsid w:val="000F545C"/>
    <w:rsid w:val="000F703C"/>
    <w:rsid w:val="000F780E"/>
    <w:rsid w:val="00100CA7"/>
    <w:rsid w:val="001013FC"/>
    <w:rsid w:val="00102A96"/>
    <w:rsid w:val="001141CA"/>
    <w:rsid w:val="00115DC8"/>
    <w:rsid w:val="001202DA"/>
    <w:rsid w:val="00121160"/>
    <w:rsid w:val="00124457"/>
    <w:rsid w:val="001253D6"/>
    <w:rsid w:val="001278B3"/>
    <w:rsid w:val="00131FBE"/>
    <w:rsid w:val="00137C61"/>
    <w:rsid w:val="0014620F"/>
    <w:rsid w:val="0014742D"/>
    <w:rsid w:val="00147FB6"/>
    <w:rsid w:val="00151F46"/>
    <w:rsid w:val="00160C5F"/>
    <w:rsid w:val="00160E86"/>
    <w:rsid w:val="00161C35"/>
    <w:rsid w:val="001635A2"/>
    <w:rsid w:val="00166897"/>
    <w:rsid w:val="0017221B"/>
    <w:rsid w:val="001745AF"/>
    <w:rsid w:val="00174813"/>
    <w:rsid w:val="00181D62"/>
    <w:rsid w:val="00186032"/>
    <w:rsid w:val="00186398"/>
    <w:rsid w:val="00192073"/>
    <w:rsid w:val="00197591"/>
    <w:rsid w:val="001A06C1"/>
    <w:rsid w:val="001A463C"/>
    <w:rsid w:val="001A4B62"/>
    <w:rsid w:val="001A68EC"/>
    <w:rsid w:val="001A7613"/>
    <w:rsid w:val="001B2D99"/>
    <w:rsid w:val="001B5730"/>
    <w:rsid w:val="001C06B1"/>
    <w:rsid w:val="001C1BCA"/>
    <w:rsid w:val="001C307A"/>
    <w:rsid w:val="001D106F"/>
    <w:rsid w:val="001D6D44"/>
    <w:rsid w:val="001E0DA7"/>
    <w:rsid w:val="001E2FD0"/>
    <w:rsid w:val="001F1AC9"/>
    <w:rsid w:val="001F251C"/>
    <w:rsid w:val="001F5195"/>
    <w:rsid w:val="001F67D4"/>
    <w:rsid w:val="00201626"/>
    <w:rsid w:val="002043E0"/>
    <w:rsid w:val="00206247"/>
    <w:rsid w:val="0021036E"/>
    <w:rsid w:val="00217C43"/>
    <w:rsid w:val="00223D67"/>
    <w:rsid w:val="002244A6"/>
    <w:rsid w:val="00231978"/>
    <w:rsid w:val="002339C5"/>
    <w:rsid w:val="00233ED3"/>
    <w:rsid w:val="002360A5"/>
    <w:rsid w:val="00241EEA"/>
    <w:rsid w:val="00242E00"/>
    <w:rsid w:val="00243BDA"/>
    <w:rsid w:val="00253A6A"/>
    <w:rsid w:val="00255105"/>
    <w:rsid w:val="00262C5B"/>
    <w:rsid w:val="00272497"/>
    <w:rsid w:val="002732C5"/>
    <w:rsid w:val="00273B98"/>
    <w:rsid w:val="0027583C"/>
    <w:rsid w:val="00277777"/>
    <w:rsid w:val="00280B0F"/>
    <w:rsid w:val="00280C9F"/>
    <w:rsid w:val="00281B44"/>
    <w:rsid w:val="002848D4"/>
    <w:rsid w:val="00291134"/>
    <w:rsid w:val="002A17DC"/>
    <w:rsid w:val="002A2C89"/>
    <w:rsid w:val="002A46A2"/>
    <w:rsid w:val="002A4F76"/>
    <w:rsid w:val="002A6731"/>
    <w:rsid w:val="002A71E2"/>
    <w:rsid w:val="002B6885"/>
    <w:rsid w:val="002C0F4D"/>
    <w:rsid w:val="002C39D5"/>
    <w:rsid w:val="002C48B4"/>
    <w:rsid w:val="002D29FC"/>
    <w:rsid w:val="002D3058"/>
    <w:rsid w:val="002D3BCF"/>
    <w:rsid w:val="002D4469"/>
    <w:rsid w:val="002D4727"/>
    <w:rsid w:val="002D50AF"/>
    <w:rsid w:val="002D5517"/>
    <w:rsid w:val="002D5B7E"/>
    <w:rsid w:val="002D78B6"/>
    <w:rsid w:val="002E01AE"/>
    <w:rsid w:val="002E1D36"/>
    <w:rsid w:val="002E2951"/>
    <w:rsid w:val="002E7B12"/>
    <w:rsid w:val="002F3000"/>
    <w:rsid w:val="002F3069"/>
    <w:rsid w:val="002F414C"/>
    <w:rsid w:val="002F50F7"/>
    <w:rsid w:val="002F574A"/>
    <w:rsid w:val="002F6632"/>
    <w:rsid w:val="00302647"/>
    <w:rsid w:val="00305031"/>
    <w:rsid w:val="00313E60"/>
    <w:rsid w:val="003140A1"/>
    <w:rsid w:val="00320C85"/>
    <w:rsid w:val="00321E19"/>
    <w:rsid w:val="003246A2"/>
    <w:rsid w:val="00325CA2"/>
    <w:rsid w:val="003316F0"/>
    <w:rsid w:val="00333E34"/>
    <w:rsid w:val="00336B5D"/>
    <w:rsid w:val="00340E39"/>
    <w:rsid w:val="003416A8"/>
    <w:rsid w:val="00341EF3"/>
    <w:rsid w:val="003446C9"/>
    <w:rsid w:val="00361BB8"/>
    <w:rsid w:val="00370E77"/>
    <w:rsid w:val="003715B3"/>
    <w:rsid w:val="00376A7D"/>
    <w:rsid w:val="00383377"/>
    <w:rsid w:val="00386A02"/>
    <w:rsid w:val="00392D36"/>
    <w:rsid w:val="003934D5"/>
    <w:rsid w:val="0039424A"/>
    <w:rsid w:val="00396651"/>
    <w:rsid w:val="003A0150"/>
    <w:rsid w:val="003A073B"/>
    <w:rsid w:val="003A1796"/>
    <w:rsid w:val="003A30B0"/>
    <w:rsid w:val="003A5F67"/>
    <w:rsid w:val="003A6C89"/>
    <w:rsid w:val="003A7C3F"/>
    <w:rsid w:val="003B1489"/>
    <w:rsid w:val="003B23EB"/>
    <w:rsid w:val="003C304B"/>
    <w:rsid w:val="003C33BD"/>
    <w:rsid w:val="003C6107"/>
    <w:rsid w:val="003D1763"/>
    <w:rsid w:val="003D420B"/>
    <w:rsid w:val="003D642E"/>
    <w:rsid w:val="003E25A6"/>
    <w:rsid w:val="003E53B8"/>
    <w:rsid w:val="003F2961"/>
    <w:rsid w:val="003F6E1E"/>
    <w:rsid w:val="004008B7"/>
    <w:rsid w:val="0040091F"/>
    <w:rsid w:val="004051C2"/>
    <w:rsid w:val="0040667F"/>
    <w:rsid w:val="0041097A"/>
    <w:rsid w:val="00417431"/>
    <w:rsid w:val="0042509B"/>
    <w:rsid w:val="00425659"/>
    <w:rsid w:val="004272D9"/>
    <w:rsid w:val="00431FB1"/>
    <w:rsid w:val="004355CF"/>
    <w:rsid w:val="004407B2"/>
    <w:rsid w:val="00450DC4"/>
    <w:rsid w:val="0046436A"/>
    <w:rsid w:val="00465281"/>
    <w:rsid w:val="00465AB7"/>
    <w:rsid w:val="0046603D"/>
    <w:rsid w:val="00471D72"/>
    <w:rsid w:val="004721C7"/>
    <w:rsid w:val="00472E86"/>
    <w:rsid w:val="00474414"/>
    <w:rsid w:val="00476FE3"/>
    <w:rsid w:val="00477DF2"/>
    <w:rsid w:val="00480284"/>
    <w:rsid w:val="004809E3"/>
    <w:rsid w:val="00491652"/>
    <w:rsid w:val="004936FF"/>
    <w:rsid w:val="00493756"/>
    <w:rsid w:val="0049500B"/>
    <w:rsid w:val="00497E02"/>
    <w:rsid w:val="004A15E9"/>
    <w:rsid w:val="004A6D2F"/>
    <w:rsid w:val="004A6EB2"/>
    <w:rsid w:val="004A705C"/>
    <w:rsid w:val="004B06BC"/>
    <w:rsid w:val="004B21A7"/>
    <w:rsid w:val="004B29EB"/>
    <w:rsid w:val="004C0F8E"/>
    <w:rsid w:val="004C48C5"/>
    <w:rsid w:val="004C5E49"/>
    <w:rsid w:val="004D09B2"/>
    <w:rsid w:val="004D1128"/>
    <w:rsid w:val="004D1A7A"/>
    <w:rsid w:val="004D28F5"/>
    <w:rsid w:val="004D7071"/>
    <w:rsid w:val="004D7312"/>
    <w:rsid w:val="004E0CDB"/>
    <w:rsid w:val="004E41E3"/>
    <w:rsid w:val="004E6A74"/>
    <w:rsid w:val="004E6F58"/>
    <w:rsid w:val="004F0A9D"/>
    <w:rsid w:val="004F6EF9"/>
    <w:rsid w:val="004F7D3E"/>
    <w:rsid w:val="005048FA"/>
    <w:rsid w:val="00513401"/>
    <w:rsid w:val="0053005D"/>
    <w:rsid w:val="0053167A"/>
    <w:rsid w:val="00532A1F"/>
    <w:rsid w:val="0053480A"/>
    <w:rsid w:val="0053761C"/>
    <w:rsid w:val="00537B01"/>
    <w:rsid w:val="00543ED5"/>
    <w:rsid w:val="00544E55"/>
    <w:rsid w:val="00552D64"/>
    <w:rsid w:val="00553BCE"/>
    <w:rsid w:val="00555B69"/>
    <w:rsid w:val="00562A7A"/>
    <w:rsid w:val="00563740"/>
    <w:rsid w:val="00563DCD"/>
    <w:rsid w:val="00565825"/>
    <w:rsid w:val="005752AF"/>
    <w:rsid w:val="00581E50"/>
    <w:rsid w:val="00586C12"/>
    <w:rsid w:val="005907DC"/>
    <w:rsid w:val="00596238"/>
    <w:rsid w:val="005A0751"/>
    <w:rsid w:val="005A07B2"/>
    <w:rsid w:val="005A44A3"/>
    <w:rsid w:val="005A756F"/>
    <w:rsid w:val="005B0488"/>
    <w:rsid w:val="005B1032"/>
    <w:rsid w:val="005B111C"/>
    <w:rsid w:val="005B132B"/>
    <w:rsid w:val="005B566E"/>
    <w:rsid w:val="005C1E11"/>
    <w:rsid w:val="005C3558"/>
    <w:rsid w:val="005C51BD"/>
    <w:rsid w:val="005D13D7"/>
    <w:rsid w:val="005E0751"/>
    <w:rsid w:val="005E5366"/>
    <w:rsid w:val="005F00E3"/>
    <w:rsid w:val="005F542C"/>
    <w:rsid w:val="005F5474"/>
    <w:rsid w:val="005F637C"/>
    <w:rsid w:val="005F729D"/>
    <w:rsid w:val="005F77BB"/>
    <w:rsid w:val="00600073"/>
    <w:rsid w:val="006078DA"/>
    <w:rsid w:val="006124A1"/>
    <w:rsid w:val="00615141"/>
    <w:rsid w:val="006166EF"/>
    <w:rsid w:val="00617574"/>
    <w:rsid w:val="00620C2D"/>
    <w:rsid w:val="00625CC4"/>
    <w:rsid w:val="006262DF"/>
    <w:rsid w:val="00637763"/>
    <w:rsid w:val="00641039"/>
    <w:rsid w:val="00651342"/>
    <w:rsid w:val="00655E09"/>
    <w:rsid w:val="0066354F"/>
    <w:rsid w:val="0066536B"/>
    <w:rsid w:val="00676758"/>
    <w:rsid w:val="00685A9A"/>
    <w:rsid w:val="00695170"/>
    <w:rsid w:val="006973DD"/>
    <w:rsid w:val="006A0FCC"/>
    <w:rsid w:val="006A13B6"/>
    <w:rsid w:val="006B019B"/>
    <w:rsid w:val="006B5395"/>
    <w:rsid w:val="006C0976"/>
    <w:rsid w:val="006C0E21"/>
    <w:rsid w:val="006C231F"/>
    <w:rsid w:val="006C63C0"/>
    <w:rsid w:val="006D6D5C"/>
    <w:rsid w:val="006E007D"/>
    <w:rsid w:val="006E3446"/>
    <w:rsid w:val="006F1E56"/>
    <w:rsid w:val="006F2269"/>
    <w:rsid w:val="006F4EC9"/>
    <w:rsid w:val="006F674F"/>
    <w:rsid w:val="006F69E7"/>
    <w:rsid w:val="006F7E6C"/>
    <w:rsid w:val="00701060"/>
    <w:rsid w:val="00702FF6"/>
    <w:rsid w:val="007050DA"/>
    <w:rsid w:val="007062DC"/>
    <w:rsid w:val="007109E2"/>
    <w:rsid w:val="00711C00"/>
    <w:rsid w:val="00712174"/>
    <w:rsid w:val="007127DF"/>
    <w:rsid w:val="0071318C"/>
    <w:rsid w:val="007161E3"/>
    <w:rsid w:val="00717C78"/>
    <w:rsid w:val="00721C3C"/>
    <w:rsid w:val="00726316"/>
    <w:rsid w:val="00727FC9"/>
    <w:rsid w:val="00731062"/>
    <w:rsid w:val="00736BBD"/>
    <w:rsid w:val="00736FE1"/>
    <w:rsid w:val="0074214C"/>
    <w:rsid w:val="00747C21"/>
    <w:rsid w:val="00754303"/>
    <w:rsid w:val="007547E3"/>
    <w:rsid w:val="00760D2D"/>
    <w:rsid w:val="00762F2A"/>
    <w:rsid w:val="00764C65"/>
    <w:rsid w:val="00765046"/>
    <w:rsid w:val="00770AA0"/>
    <w:rsid w:val="00773810"/>
    <w:rsid w:val="00774030"/>
    <w:rsid w:val="007748A5"/>
    <w:rsid w:val="00776CC6"/>
    <w:rsid w:val="007772D1"/>
    <w:rsid w:val="007825B1"/>
    <w:rsid w:val="0078349C"/>
    <w:rsid w:val="007911B9"/>
    <w:rsid w:val="00795634"/>
    <w:rsid w:val="00795F2C"/>
    <w:rsid w:val="00796074"/>
    <w:rsid w:val="00797F9C"/>
    <w:rsid w:val="007A1D15"/>
    <w:rsid w:val="007A213F"/>
    <w:rsid w:val="007B2A07"/>
    <w:rsid w:val="007C0478"/>
    <w:rsid w:val="007C0554"/>
    <w:rsid w:val="007C2D18"/>
    <w:rsid w:val="007C4931"/>
    <w:rsid w:val="007D0D48"/>
    <w:rsid w:val="007D190F"/>
    <w:rsid w:val="007D275C"/>
    <w:rsid w:val="007D31B3"/>
    <w:rsid w:val="007D36D8"/>
    <w:rsid w:val="007D3BCB"/>
    <w:rsid w:val="007D3BF2"/>
    <w:rsid w:val="007D565F"/>
    <w:rsid w:val="007E141F"/>
    <w:rsid w:val="007E5DED"/>
    <w:rsid w:val="007E630A"/>
    <w:rsid w:val="007E6C6F"/>
    <w:rsid w:val="007F41BE"/>
    <w:rsid w:val="00800722"/>
    <w:rsid w:val="00800B62"/>
    <w:rsid w:val="008035A6"/>
    <w:rsid w:val="00804693"/>
    <w:rsid w:val="0081486A"/>
    <w:rsid w:val="00815080"/>
    <w:rsid w:val="008168C6"/>
    <w:rsid w:val="00816FC5"/>
    <w:rsid w:val="0081743E"/>
    <w:rsid w:val="00821DE2"/>
    <w:rsid w:val="008252DA"/>
    <w:rsid w:val="00827C23"/>
    <w:rsid w:val="00831EF1"/>
    <w:rsid w:val="00833619"/>
    <w:rsid w:val="00834085"/>
    <w:rsid w:val="0083425D"/>
    <w:rsid w:val="00837D6B"/>
    <w:rsid w:val="00840044"/>
    <w:rsid w:val="00840388"/>
    <w:rsid w:val="00847CE1"/>
    <w:rsid w:val="00851051"/>
    <w:rsid w:val="00851E11"/>
    <w:rsid w:val="00863C52"/>
    <w:rsid w:val="0087166D"/>
    <w:rsid w:val="00871E64"/>
    <w:rsid w:val="00872303"/>
    <w:rsid w:val="00872D86"/>
    <w:rsid w:val="00873258"/>
    <w:rsid w:val="008750DC"/>
    <w:rsid w:val="00875953"/>
    <w:rsid w:val="00880DE8"/>
    <w:rsid w:val="00885A39"/>
    <w:rsid w:val="008903B9"/>
    <w:rsid w:val="00891B9A"/>
    <w:rsid w:val="00892764"/>
    <w:rsid w:val="00892E0D"/>
    <w:rsid w:val="00894790"/>
    <w:rsid w:val="008A16FA"/>
    <w:rsid w:val="008B0252"/>
    <w:rsid w:val="008B309F"/>
    <w:rsid w:val="008B37B1"/>
    <w:rsid w:val="008C460E"/>
    <w:rsid w:val="008C4EB8"/>
    <w:rsid w:val="008C5423"/>
    <w:rsid w:val="008C6DC0"/>
    <w:rsid w:val="008C7BF0"/>
    <w:rsid w:val="008D09AE"/>
    <w:rsid w:val="008D1973"/>
    <w:rsid w:val="008D243C"/>
    <w:rsid w:val="008D6B82"/>
    <w:rsid w:val="008E266F"/>
    <w:rsid w:val="008E4E5E"/>
    <w:rsid w:val="008E5369"/>
    <w:rsid w:val="008E5918"/>
    <w:rsid w:val="008F176A"/>
    <w:rsid w:val="008F3D62"/>
    <w:rsid w:val="008F4E5E"/>
    <w:rsid w:val="009000F7"/>
    <w:rsid w:val="00901079"/>
    <w:rsid w:val="00904E3C"/>
    <w:rsid w:val="009053B5"/>
    <w:rsid w:val="009173B5"/>
    <w:rsid w:val="00917754"/>
    <w:rsid w:val="009256E3"/>
    <w:rsid w:val="00932C5F"/>
    <w:rsid w:val="00935137"/>
    <w:rsid w:val="0094025E"/>
    <w:rsid w:val="009453DD"/>
    <w:rsid w:val="00945E72"/>
    <w:rsid w:val="00951C24"/>
    <w:rsid w:val="00955893"/>
    <w:rsid w:val="009576C2"/>
    <w:rsid w:val="00965DCD"/>
    <w:rsid w:val="00970698"/>
    <w:rsid w:val="0097150B"/>
    <w:rsid w:val="0097603F"/>
    <w:rsid w:val="0098727A"/>
    <w:rsid w:val="0099774E"/>
    <w:rsid w:val="009A1560"/>
    <w:rsid w:val="009A18C4"/>
    <w:rsid w:val="009A246F"/>
    <w:rsid w:val="009A69F9"/>
    <w:rsid w:val="009A72EB"/>
    <w:rsid w:val="009B265D"/>
    <w:rsid w:val="009B364A"/>
    <w:rsid w:val="009B5678"/>
    <w:rsid w:val="009B789F"/>
    <w:rsid w:val="009C3D86"/>
    <w:rsid w:val="009C6B5E"/>
    <w:rsid w:val="009C7CBB"/>
    <w:rsid w:val="009D656A"/>
    <w:rsid w:val="009E0028"/>
    <w:rsid w:val="009F671B"/>
    <w:rsid w:val="00A003AE"/>
    <w:rsid w:val="00A0145F"/>
    <w:rsid w:val="00A02F05"/>
    <w:rsid w:val="00A04253"/>
    <w:rsid w:val="00A04FE8"/>
    <w:rsid w:val="00A05E43"/>
    <w:rsid w:val="00A07A77"/>
    <w:rsid w:val="00A12A8B"/>
    <w:rsid w:val="00A166D9"/>
    <w:rsid w:val="00A174E1"/>
    <w:rsid w:val="00A22FDB"/>
    <w:rsid w:val="00A25955"/>
    <w:rsid w:val="00A26371"/>
    <w:rsid w:val="00A27523"/>
    <w:rsid w:val="00A32B4C"/>
    <w:rsid w:val="00A374A2"/>
    <w:rsid w:val="00A452D2"/>
    <w:rsid w:val="00A5126A"/>
    <w:rsid w:val="00A5155F"/>
    <w:rsid w:val="00A535A7"/>
    <w:rsid w:val="00A53877"/>
    <w:rsid w:val="00A64B26"/>
    <w:rsid w:val="00A6590E"/>
    <w:rsid w:val="00A67465"/>
    <w:rsid w:val="00A674CF"/>
    <w:rsid w:val="00A6788E"/>
    <w:rsid w:val="00A702BD"/>
    <w:rsid w:val="00A8139E"/>
    <w:rsid w:val="00A8171A"/>
    <w:rsid w:val="00A875F6"/>
    <w:rsid w:val="00A93B08"/>
    <w:rsid w:val="00A97957"/>
    <w:rsid w:val="00AA27CA"/>
    <w:rsid w:val="00AA37DD"/>
    <w:rsid w:val="00AA4654"/>
    <w:rsid w:val="00AB04FC"/>
    <w:rsid w:val="00AB3803"/>
    <w:rsid w:val="00AB5268"/>
    <w:rsid w:val="00AB6B3C"/>
    <w:rsid w:val="00AC00DF"/>
    <w:rsid w:val="00AC1556"/>
    <w:rsid w:val="00AC6079"/>
    <w:rsid w:val="00AD2FED"/>
    <w:rsid w:val="00AD3F4C"/>
    <w:rsid w:val="00AD598E"/>
    <w:rsid w:val="00AE5B0D"/>
    <w:rsid w:val="00AE5DD2"/>
    <w:rsid w:val="00AF0430"/>
    <w:rsid w:val="00AF0DD6"/>
    <w:rsid w:val="00AF2E7D"/>
    <w:rsid w:val="00AF327B"/>
    <w:rsid w:val="00B035E0"/>
    <w:rsid w:val="00B03619"/>
    <w:rsid w:val="00B10D89"/>
    <w:rsid w:val="00B148D8"/>
    <w:rsid w:val="00B1721D"/>
    <w:rsid w:val="00B22D63"/>
    <w:rsid w:val="00B23E25"/>
    <w:rsid w:val="00B253D3"/>
    <w:rsid w:val="00B27C7B"/>
    <w:rsid w:val="00B30DCA"/>
    <w:rsid w:val="00B33CA1"/>
    <w:rsid w:val="00B34237"/>
    <w:rsid w:val="00B3653A"/>
    <w:rsid w:val="00B366D9"/>
    <w:rsid w:val="00B41DF6"/>
    <w:rsid w:val="00B43C3A"/>
    <w:rsid w:val="00B46542"/>
    <w:rsid w:val="00B46D91"/>
    <w:rsid w:val="00B47567"/>
    <w:rsid w:val="00B54DF8"/>
    <w:rsid w:val="00B64356"/>
    <w:rsid w:val="00B64D3D"/>
    <w:rsid w:val="00B66B61"/>
    <w:rsid w:val="00B73372"/>
    <w:rsid w:val="00B7337A"/>
    <w:rsid w:val="00B76901"/>
    <w:rsid w:val="00B77326"/>
    <w:rsid w:val="00B80D8C"/>
    <w:rsid w:val="00B816BC"/>
    <w:rsid w:val="00B81A54"/>
    <w:rsid w:val="00B8200A"/>
    <w:rsid w:val="00B8495E"/>
    <w:rsid w:val="00B92343"/>
    <w:rsid w:val="00B9377E"/>
    <w:rsid w:val="00B96FB7"/>
    <w:rsid w:val="00BA0FC0"/>
    <w:rsid w:val="00BA2F91"/>
    <w:rsid w:val="00BB1081"/>
    <w:rsid w:val="00BB2978"/>
    <w:rsid w:val="00BB41CA"/>
    <w:rsid w:val="00BB5DD1"/>
    <w:rsid w:val="00BC0B44"/>
    <w:rsid w:val="00BC3E37"/>
    <w:rsid w:val="00BC410F"/>
    <w:rsid w:val="00BC61C3"/>
    <w:rsid w:val="00BD0AEA"/>
    <w:rsid w:val="00BD40F8"/>
    <w:rsid w:val="00BD4299"/>
    <w:rsid w:val="00BD5442"/>
    <w:rsid w:val="00BE1607"/>
    <w:rsid w:val="00BE2A6C"/>
    <w:rsid w:val="00BE3DDA"/>
    <w:rsid w:val="00BE607F"/>
    <w:rsid w:val="00BE7998"/>
    <w:rsid w:val="00BF43CD"/>
    <w:rsid w:val="00BF6CA3"/>
    <w:rsid w:val="00C01860"/>
    <w:rsid w:val="00C04C02"/>
    <w:rsid w:val="00C05775"/>
    <w:rsid w:val="00C109C6"/>
    <w:rsid w:val="00C13F5A"/>
    <w:rsid w:val="00C1656E"/>
    <w:rsid w:val="00C239C8"/>
    <w:rsid w:val="00C24673"/>
    <w:rsid w:val="00C24FA4"/>
    <w:rsid w:val="00C268B8"/>
    <w:rsid w:val="00C3135A"/>
    <w:rsid w:val="00C313F9"/>
    <w:rsid w:val="00C31DF8"/>
    <w:rsid w:val="00C33DE8"/>
    <w:rsid w:val="00C3409D"/>
    <w:rsid w:val="00C3761A"/>
    <w:rsid w:val="00C426CD"/>
    <w:rsid w:val="00C45C44"/>
    <w:rsid w:val="00C5048A"/>
    <w:rsid w:val="00C565B0"/>
    <w:rsid w:val="00C60B8E"/>
    <w:rsid w:val="00C62B27"/>
    <w:rsid w:val="00C6500E"/>
    <w:rsid w:val="00C66C0F"/>
    <w:rsid w:val="00C748E0"/>
    <w:rsid w:val="00C75087"/>
    <w:rsid w:val="00C7591D"/>
    <w:rsid w:val="00C82222"/>
    <w:rsid w:val="00C87EF4"/>
    <w:rsid w:val="00C91FA1"/>
    <w:rsid w:val="00C92049"/>
    <w:rsid w:val="00C93427"/>
    <w:rsid w:val="00C9713F"/>
    <w:rsid w:val="00CA51AE"/>
    <w:rsid w:val="00CA713B"/>
    <w:rsid w:val="00CB3508"/>
    <w:rsid w:val="00CB79F0"/>
    <w:rsid w:val="00CC0335"/>
    <w:rsid w:val="00CC03B3"/>
    <w:rsid w:val="00CC2CFC"/>
    <w:rsid w:val="00CC3F83"/>
    <w:rsid w:val="00CC60EC"/>
    <w:rsid w:val="00CC76AB"/>
    <w:rsid w:val="00CD088E"/>
    <w:rsid w:val="00CD103B"/>
    <w:rsid w:val="00CD1A07"/>
    <w:rsid w:val="00CD2EBF"/>
    <w:rsid w:val="00CD5F20"/>
    <w:rsid w:val="00CE0288"/>
    <w:rsid w:val="00CE5204"/>
    <w:rsid w:val="00CE6143"/>
    <w:rsid w:val="00CF0654"/>
    <w:rsid w:val="00CF510E"/>
    <w:rsid w:val="00D00C53"/>
    <w:rsid w:val="00D03352"/>
    <w:rsid w:val="00D04DDB"/>
    <w:rsid w:val="00D06779"/>
    <w:rsid w:val="00D06F47"/>
    <w:rsid w:val="00D11389"/>
    <w:rsid w:val="00D14DFD"/>
    <w:rsid w:val="00D247B4"/>
    <w:rsid w:val="00D24ACF"/>
    <w:rsid w:val="00D251D8"/>
    <w:rsid w:val="00D26582"/>
    <w:rsid w:val="00D277A8"/>
    <w:rsid w:val="00D27C45"/>
    <w:rsid w:val="00D27CE8"/>
    <w:rsid w:val="00D30ACD"/>
    <w:rsid w:val="00D35883"/>
    <w:rsid w:val="00D3781C"/>
    <w:rsid w:val="00D37B86"/>
    <w:rsid w:val="00D37DF4"/>
    <w:rsid w:val="00D401E9"/>
    <w:rsid w:val="00D42A8C"/>
    <w:rsid w:val="00D44B7E"/>
    <w:rsid w:val="00D53782"/>
    <w:rsid w:val="00D5625D"/>
    <w:rsid w:val="00D564B8"/>
    <w:rsid w:val="00D611F1"/>
    <w:rsid w:val="00D66000"/>
    <w:rsid w:val="00D6602F"/>
    <w:rsid w:val="00D669A4"/>
    <w:rsid w:val="00D6794A"/>
    <w:rsid w:val="00D75D36"/>
    <w:rsid w:val="00D76EDE"/>
    <w:rsid w:val="00D76FD9"/>
    <w:rsid w:val="00D85233"/>
    <w:rsid w:val="00D8708F"/>
    <w:rsid w:val="00D926CD"/>
    <w:rsid w:val="00DB1859"/>
    <w:rsid w:val="00DB3C10"/>
    <w:rsid w:val="00DC76D6"/>
    <w:rsid w:val="00DD0068"/>
    <w:rsid w:val="00DD63BE"/>
    <w:rsid w:val="00DD707D"/>
    <w:rsid w:val="00DD78E3"/>
    <w:rsid w:val="00DE6CC6"/>
    <w:rsid w:val="00DF2E51"/>
    <w:rsid w:val="00DF486E"/>
    <w:rsid w:val="00DF639D"/>
    <w:rsid w:val="00DF6522"/>
    <w:rsid w:val="00DF6675"/>
    <w:rsid w:val="00E03FC6"/>
    <w:rsid w:val="00E04AE1"/>
    <w:rsid w:val="00E13ACD"/>
    <w:rsid w:val="00E24F26"/>
    <w:rsid w:val="00E26E7B"/>
    <w:rsid w:val="00E27907"/>
    <w:rsid w:val="00E27CA6"/>
    <w:rsid w:val="00E37746"/>
    <w:rsid w:val="00E50573"/>
    <w:rsid w:val="00E53BCF"/>
    <w:rsid w:val="00E66B97"/>
    <w:rsid w:val="00E70286"/>
    <w:rsid w:val="00E7578C"/>
    <w:rsid w:val="00E77665"/>
    <w:rsid w:val="00E80691"/>
    <w:rsid w:val="00E8486C"/>
    <w:rsid w:val="00E860F3"/>
    <w:rsid w:val="00E91078"/>
    <w:rsid w:val="00E939FC"/>
    <w:rsid w:val="00E96886"/>
    <w:rsid w:val="00E97270"/>
    <w:rsid w:val="00E97504"/>
    <w:rsid w:val="00EA0E55"/>
    <w:rsid w:val="00EA42A6"/>
    <w:rsid w:val="00EA4B70"/>
    <w:rsid w:val="00EA4FA2"/>
    <w:rsid w:val="00EA739E"/>
    <w:rsid w:val="00EB4F9C"/>
    <w:rsid w:val="00EB6033"/>
    <w:rsid w:val="00EB7D52"/>
    <w:rsid w:val="00EC1B5F"/>
    <w:rsid w:val="00EC31F3"/>
    <w:rsid w:val="00EC3961"/>
    <w:rsid w:val="00EC67E9"/>
    <w:rsid w:val="00EC75E2"/>
    <w:rsid w:val="00EC77DA"/>
    <w:rsid w:val="00ED1201"/>
    <w:rsid w:val="00ED1BFE"/>
    <w:rsid w:val="00ED7920"/>
    <w:rsid w:val="00ED7B0C"/>
    <w:rsid w:val="00EE71D2"/>
    <w:rsid w:val="00EF04A0"/>
    <w:rsid w:val="00F00352"/>
    <w:rsid w:val="00F0159D"/>
    <w:rsid w:val="00F01E0C"/>
    <w:rsid w:val="00F031A7"/>
    <w:rsid w:val="00F14130"/>
    <w:rsid w:val="00F17402"/>
    <w:rsid w:val="00F2019C"/>
    <w:rsid w:val="00F206F2"/>
    <w:rsid w:val="00F2126D"/>
    <w:rsid w:val="00F23DA5"/>
    <w:rsid w:val="00F316E1"/>
    <w:rsid w:val="00F414A9"/>
    <w:rsid w:val="00F426F3"/>
    <w:rsid w:val="00F42971"/>
    <w:rsid w:val="00F53480"/>
    <w:rsid w:val="00F555C6"/>
    <w:rsid w:val="00F60BDE"/>
    <w:rsid w:val="00F611A0"/>
    <w:rsid w:val="00F625EE"/>
    <w:rsid w:val="00F716BB"/>
    <w:rsid w:val="00F730A9"/>
    <w:rsid w:val="00F741BC"/>
    <w:rsid w:val="00F743AE"/>
    <w:rsid w:val="00F8022E"/>
    <w:rsid w:val="00F87B75"/>
    <w:rsid w:val="00F90900"/>
    <w:rsid w:val="00F90DA8"/>
    <w:rsid w:val="00F91F6E"/>
    <w:rsid w:val="00FB2487"/>
    <w:rsid w:val="00FB2C5B"/>
    <w:rsid w:val="00FB375E"/>
    <w:rsid w:val="00FB5BEE"/>
    <w:rsid w:val="00FB6063"/>
    <w:rsid w:val="00FC0D37"/>
    <w:rsid w:val="00FC328D"/>
    <w:rsid w:val="00FC4395"/>
    <w:rsid w:val="00FC6C50"/>
    <w:rsid w:val="00FC7D51"/>
    <w:rsid w:val="00FD2782"/>
    <w:rsid w:val="00FD402A"/>
    <w:rsid w:val="00FD643B"/>
    <w:rsid w:val="00FE3FF6"/>
    <w:rsid w:val="00FF279C"/>
    <w:rsid w:val="00FF6E9E"/>
    <w:rsid w:val="2316C35F"/>
    <w:rsid w:val="309A72E9"/>
    <w:rsid w:val="502FDCED"/>
    <w:rsid w:val="5B23AA50"/>
    <w:rsid w:val="6D0F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DA620A"/>
  <w15:chartTrackingRefBased/>
  <w15:docId w15:val="{D0BA62F4-3E81-2840-AC71-FFB98BCC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05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5369"/>
    <w:pPr>
      <w:numPr>
        <w:numId w:val="1"/>
      </w:numPr>
      <w:ind w:left="284" w:hanging="284"/>
      <w:outlineLvl w:val="0"/>
    </w:pPr>
    <w:rPr>
      <w:b/>
      <w:bCs/>
      <w:color w:val="FF5700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24A"/>
    <w:pPr>
      <w:outlineLvl w:val="1"/>
    </w:pPr>
    <w:rPr>
      <w:color w:val="FF5700" w:themeColor="accen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24A"/>
    <w:pPr>
      <w:outlineLvl w:val="2"/>
    </w:pPr>
    <w:rPr>
      <w:color w:val="1A1F6C" w:themeColor="accent3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637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BF41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ulo2ckb">
    <w:name w:val="Titulo2_ckb"/>
    <w:basedOn w:val="Normal"/>
    <w:rsid w:val="00340E39"/>
    <w:pPr>
      <w:spacing w:after="640"/>
    </w:pPr>
    <w:rPr>
      <w:rFonts w:ascii="Trebuchet MS" w:hAnsi="Trebuchet MS"/>
      <w:b/>
      <w:bCs/>
      <w:noProof/>
      <w:color w:val="D6D1C4" w:themeColor="accent2"/>
      <w:sz w:val="100"/>
      <w:szCs w:val="100"/>
    </w:rPr>
  </w:style>
  <w:style w:type="paragraph" w:styleId="Header">
    <w:name w:val="header"/>
    <w:basedOn w:val="Normal"/>
    <w:link w:val="HeaderCh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aliases w:val="Tabla CUNEF"/>
    <w:basedOn w:val="TableNormal"/>
    <w:uiPriority w:val="39"/>
    <w:rsid w:val="008903B9"/>
    <w:pPr>
      <w:spacing w:after="0" w:line="240" w:lineRule="auto"/>
    </w:pPr>
    <w:tblPr/>
    <w:tblStylePr w:type="firstRow">
      <w:tblPr/>
      <w:tcPr>
        <w:tcBorders>
          <w:top w:val="nil"/>
          <w:left w:val="nil"/>
          <w:bottom w:val="single" w:sz="4" w:space="0" w:color="FF5700" w:themeColor="accent1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ulodocumento">
    <w:name w:val="Titulo_documento"/>
    <w:basedOn w:val="Normal"/>
    <w:link w:val="TitulodocumentoCar"/>
    <w:rsid w:val="002A71E2"/>
    <w:pPr>
      <w:ind w:left="142"/>
    </w:pPr>
    <w:rPr>
      <w:b/>
      <w:bCs/>
      <w:color w:val="FF5700" w:themeColor="accent1"/>
      <w:sz w:val="28"/>
      <w:szCs w:val="28"/>
    </w:rPr>
  </w:style>
  <w:style w:type="character" w:customStyle="1" w:styleId="TitulodocumentoCar">
    <w:name w:val="Titulo_documento Car"/>
    <w:basedOn w:val="DefaultParagraphFont"/>
    <w:link w:val="Titulodocumento"/>
    <w:rsid w:val="002A71E2"/>
    <w:rPr>
      <w:rFonts w:ascii="Times New Roman" w:eastAsia="Times New Roman" w:hAnsi="Times New Roman" w:cs="Times New Roman"/>
      <w:b/>
      <w:bCs/>
      <w:color w:val="FF5700" w:themeColor="accent1"/>
      <w:kern w:val="0"/>
      <w:sz w:val="28"/>
      <w:szCs w:val="28"/>
      <w:lang w:val="en-US"/>
      <w14:ligatures w14:val="none"/>
    </w:rPr>
  </w:style>
  <w:style w:type="paragraph" w:customStyle="1" w:styleId="Fechadocumento">
    <w:name w:val="Fecha_documento"/>
    <w:basedOn w:val="Normal"/>
    <w:link w:val="FechadocumentoCar"/>
    <w:rsid w:val="002E1D36"/>
    <w:pPr>
      <w:ind w:left="142"/>
    </w:pPr>
  </w:style>
  <w:style w:type="character" w:customStyle="1" w:styleId="FechadocumentoCar">
    <w:name w:val="Fecha_documento Car"/>
    <w:basedOn w:val="DefaultParagraphFont"/>
    <w:link w:val="Fechadocumento"/>
    <w:rsid w:val="002E1D36"/>
  </w:style>
  <w:style w:type="paragraph" w:customStyle="1" w:styleId="Prrafobsico">
    <w:name w:val="[Párrafo básico]"/>
    <w:basedOn w:val="Normal"/>
    <w:uiPriority w:val="99"/>
    <w:rsid w:val="002E1D36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s-ES_tradnl"/>
    </w:rPr>
  </w:style>
  <w:style w:type="paragraph" w:styleId="ListParagraph">
    <w:name w:val="List Paragraph"/>
    <w:basedOn w:val="Normal"/>
    <w:uiPriority w:val="34"/>
    <w:qFormat/>
    <w:rsid w:val="008E536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5369"/>
    <w:rPr>
      <w:rFonts w:ascii="Times New Roman" w:eastAsia="Times New Roman" w:hAnsi="Times New Roman" w:cs="Times New Roman"/>
      <w:b/>
      <w:bCs/>
      <w:color w:val="FF5700" w:themeColor="accent1"/>
      <w:kern w:val="0"/>
      <w:sz w:val="32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9424A"/>
    <w:rPr>
      <w:color w:val="FF5700" w:themeColor="accen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9424A"/>
    <w:rPr>
      <w:rFonts w:ascii="Times New Roman" w:eastAsia="Times New Roman" w:hAnsi="Times New Roman" w:cs="Times New Roman"/>
      <w:color w:val="1A1F6C" w:themeColor="accent3"/>
      <w:kern w:val="0"/>
      <w:sz w:val="24"/>
      <w:szCs w:val="24"/>
      <w:lang w:val="en-US"/>
      <w14:ligatures w14:val="none"/>
    </w:rPr>
  </w:style>
  <w:style w:type="paragraph" w:customStyle="1" w:styleId="Listavietas">
    <w:name w:val="Lista_viñetas"/>
    <w:basedOn w:val="ListParagraph"/>
    <w:qFormat/>
    <w:rsid w:val="0039424A"/>
    <w:pPr>
      <w:numPr>
        <w:numId w:val="2"/>
      </w:numPr>
      <w:spacing w:before="120"/>
      <w:ind w:left="284" w:hanging="284"/>
      <w:contextualSpacing w:val="0"/>
    </w:pPr>
  </w:style>
  <w:style w:type="paragraph" w:customStyle="1" w:styleId="Prrafo">
    <w:name w:val="Párrafo"/>
    <w:basedOn w:val="Normal"/>
    <w:qFormat/>
    <w:rsid w:val="0039424A"/>
  </w:style>
  <w:style w:type="paragraph" w:styleId="TOC1">
    <w:name w:val="toc 1"/>
    <w:basedOn w:val="Normal"/>
    <w:next w:val="Normal"/>
    <w:autoRedefine/>
    <w:uiPriority w:val="39"/>
    <w:unhideWhenUsed/>
    <w:rsid w:val="005E53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5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536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E5366"/>
    <w:rPr>
      <w:color w:val="1A1F6C" w:themeColor="hyperlink"/>
      <w:u w:val="single"/>
    </w:rPr>
  </w:style>
  <w:style w:type="paragraph" w:styleId="NoSpacing">
    <w:name w:val="No Spacing"/>
    <w:uiPriority w:val="1"/>
    <w:qFormat/>
    <w:rsid w:val="00092B06"/>
    <w:pPr>
      <w:spacing w:after="0" w:line="240" w:lineRule="auto"/>
    </w:pPr>
    <w:rPr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5436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436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D2782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563DC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1E50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ljs-variable">
    <w:name w:val="hljs-variable"/>
    <w:basedOn w:val="DefaultParagraphFont"/>
    <w:rsid w:val="00581E50"/>
  </w:style>
  <w:style w:type="character" w:customStyle="1" w:styleId="hljs-title">
    <w:name w:val="hljs-title"/>
    <w:basedOn w:val="DefaultParagraphFont"/>
    <w:rsid w:val="00581E50"/>
  </w:style>
  <w:style w:type="character" w:customStyle="1" w:styleId="hljs-string">
    <w:name w:val="hljs-string"/>
    <w:basedOn w:val="DefaultParagraphFont"/>
    <w:rsid w:val="00581E50"/>
  </w:style>
  <w:style w:type="character" w:styleId="Emphasis">
    <w:name w:val="Emphasis"/>
    <w:basedOn w:val="DefaultParagraphFont"/>
    <w:uiPriority w:val="20"/>
    <w:qFormat/>
    <w:rsid w:val="00B43C3A"/>
    <w:rPr>
      <w:i/>
      <w:iCs/>
    </w:rPr>
  </w:style>
  <w:style w:type="character" w:customStyle="1" w:styleId="hljs-keyword">
    <w:name w:val="hljs-keyword"/>
    <w:basedOn w:val="DefaultParagraphFont"/>
    <w:rsid w:val="00E26E7B"/>
  </w:style>
  <w:style w:type="character" w:customStyle="1" w:styleId="hljs-number">
    <w:name w:val="hljs-number"/>
    <w:basedOn w:val="DefaultParagraphFont"/>
    <w:rsid w:val="00E26E7B"/>
  </w:style>
  <w:style w:type="character" w:customStyle="1" w:styleId="Heading4Char">
    <w:name w:val="Heading 4 Char"/>
    <w:basedOn w:val="DefaultParagraphFont"/>
    <w:link w:val="Heading4"/>
    <w:uiPriority w:val="9"/>
    <w:rsid w:val="00563740"/>
    <w:rPr>
      <w:rFonts w:asciiTheme="majorHAnsi" w:eastAsiaTheme="majorEastAsia" w:hAnsiTheme="majorHAnsi" w:cstheme="majorBidi"/>
      <w:i/>
      <w:iCs/>
      <w:color w:val="BF4100" w:themeColor="accent1" w:themeShade="BF"/>
      <w:kern w:val="0"/>
      <w:sz w:val="24"/>
      <w:szCs w:val="24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131FBE"/>
    <w:rPr>
      <w:color w:val="FF5700" w:themeColor="followedHyperlink"/>
      <w:u w:val="single"/>
    </w:rPr>
  </w:style>
  <w:style w:type="character" w:customStyle="1" w:styleId="hljs-comment">
    <w:name w:val="hljs-comment"/>
    <w:basedOn w:val="DefaultParagraphFont"/>
    <w:rsid w:val="004A705C"/>
  </w:style>
  <w:style w:type="character" w:customStyle="1" w:styleId="hljs-params">
    <w:name w:val="hljs-params"/>
    <w:basedOn w:val="DefaultParagraphFont"/>
    <w:rsid w:val="00EB4F9C"/>
  </w:style>
  <w:style w:type="character" w:customStyle="1" w:styleId="hljs-function">
    <w:name w:val="hljs-function"/>
    <w:basedOn w:val="DefaultParagraphFont"/>
    <w:rsid w:val="00EB4F9C"/>
  </w:style>
  <w:style w:type="character" w:customStyle="1" w:styleId="hljs-property">
    <w:name w:val="hljs-property"/>
    <w:basedOn w:val="DefaultParagraphFont"/>
    <w:rsid w:val="00EB4F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7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6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45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40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51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23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2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8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9893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5761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69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39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24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856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0588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6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8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62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27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5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5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074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921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88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92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5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65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1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1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0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67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6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5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7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45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0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23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5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28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6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51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49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0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7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8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92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6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6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51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0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diagramColors" Target="diagrams/colors1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nodejs.org/en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rickandmortyapi.com/documentation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diagramLayout" Target="diagrams/layout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microsoft.com/office/2007/relationships/diagramDrawing" Target="diagrams/drawing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ofia/Desktop/andresgorostidi-attachments/Proyectos%20JavaScript%20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25B91BD-C75D-6546-9363-BBB612AD6A90}" type="doc">
      <dgm:prSet loTypeId="urn:microsoft.com/office/officeart/2005/8/layout/hierarchy2" loCatId="" qsTypeId="urn:microsoft.com/office/officeart/2005/8/quickstyle/simple1" qsCatId="simple" csTypeId="urn:microsoft.com/office/officeart/2005/8/colors/accent1_3" csCatId="accent1" phldr="1"/>
      <dgm:spPr/>
      <dgm:t>
        <a:bodyPr/>
        <a:lstStyle/>
        <a:p>
          <a:endParaRPr lang="en-US"/>
        </a:p>
      </dgm:t>
    </dgm:pt>
    <dgm:pt modelId="{03A47E25-6ED2-E341-B04F-E8368EA84252}">
      <dgm:prSet phldrT="[Text]"/>
      <dgm:spPr/>
      <dgm:t>
        <a:bodyPr/>
        <a:lstStyle/>
        <a:p>
          <a:r>
            <a:rPr lang="en-US"/>
            <a:t>recetas</a:t>
          </a:r>
        </a:p>
      </dgm:t>
    </dgm:pt>
    <dgm:pt modelId="{E4867C5F-EEAA-2143-8914-7EA20251F936}" type="parTrans" cxnId="{36A8C4C9-0A24-0247-AD02-FE50379BB55D}">
      <dgm:prSet/>
      <dgm:spPr/>
      <dgm:t>
        <a:bodyPr/>
        <a:lstStyle/>
        <a:p>
          <a:endParaRPr lang="en-US"/>
        </a:p>
      </dgm:t>
    </dgm:pt>
    <dgm:pt modelId="{ECAD301D-0812-8E49-9BBD-FBA4E43C2E51}" type="sibTrans" cxnId="{36A8C4C9-0A24-0247-AD02-FE50379BB55D}">
      <dgm:prSet/>
      <dgm:spPr/>
      <dgm:t>
        <a:bodyPr/>
        <a:lstStyle/>
        <a:p>
          <a:endParaRPr lang="en-US"/>
        </a:p>
      </dgm:t>
    </dgm:pt>
    <dgm:pt modelId="{AD8C695F-77EA-3645-86C7-CCA2E785667D}">
      <dgm:prSet phldrT="[Text]"/>
      <dgm:spPr/>
      <dgm:t>
        <a:bodyPr/>
        <a:lstStyle/>
        <a:p>
          <a:r>
            <a:rPr lang="en-US"/>
            <a:t>public</a:t>
          </a:r>
        </a:p>
      </dgm:t>
    </dgm:pt>
    <dgm:pt modelId="{24395EFC-F7D1-004B-A8BC-90CFB8CFC859}" type="parTrans" cxnId="{42B6CB0E-C7E6-9C4C-94C8-EC4AD6CE9C78}">
      <dgm:prSet/>
      <dgm:spPr/>
      <dgm:t>
        <a:bodyPr/>
        <a:lstStyle/>
        <a:p>
          <a:endParaRPr lang="en-US"/>
        </a:p>
      </dgm:t>
    </dgm:pt>
    <dgm:pt modelId="{20A35166-FC31-8C44-BA0C-DF47AAC32A7B}" type="sibTrans" cxnId="{42B6CB0E-C7E6-9C4C-94C8-EC4AD6CE9C78}">
      <dgm:prSet/>
      <dgm:spPr/>
      <dgm:t>
        <a:bodyPr/>
        <a:lstStyle/>
        <a:p>
          <a:endParaRPr lang="en-US"/>
        </a:p>
      </dgm:t>
    </dgm:pt>
    <dgm:pt modelId="{86CD6835-B4BF-2041-A62B-62D90422CA45}">
      <dgm:prSet phldrT="[Text]"/>
      <dgm:spPr/>
      <dgm:t>
        <a:bodyPr/>
        <a:lstStyle/>
        <a:p>
          <a:r>
            <a:rPr lang="en-US"/>
            <a:t>index.html</a:t>
          </a:r>
        </a:p>
      </dgm:t>
    </dgm:pt>
    <dgm:pt modelId="{157BD28E-82F1-8746-B3D1-78DE631D4E26}" type="parTrans" cxnId="{E0F4009F-B33C-7145-9FF8-AC86A48F33C0}">
      <dgm:prSet/>
      <dgm:spPr/>
      <dgm:t>
        <a:bodyPr/>
        <a:lstStyle/>
        <a:p>
          <a:endParaRPr lang="en-US"/>
        </a:p>
      </dgm:t>
    </dgm:pt>
    <dgm:pt modelId="{8724ADFE-BB43-8B44-B034-6DE8ED69055A}" type="sibTrans" cxnId="{E0F4009F-B33C-7145-9FF8-AC86A48F33C0}">
      <dgm:prSet/>
      <dgm:spPr/>
      <dgm:t>
        <a:bodyPr/>
        <a:lstStyle/>
        <a:p>
          <a:endParaRPr lang="en-US"/>
        </a:p>
      </dgm:t>
    </dgm:pt>
    <dgm:pt modelId="{31E38635-0889-DD45-8567-B675369028BF}">
      <dgm:prSet phldrT="[Text]"/>
      <dgm:spPr/>
      <dgm:t>
        <a:bodyPr/>
        <a:lstStyle/>
        <a:p>
          <a:r>
            <a:rPr lang="en-US"/>
            <a:t>node_modules</a:t>
          </a:r>
        </a:p>
      </dgm:t>
    </dgm:pt>
    <dgm:pt modelId="{D5BF759E-4414-D046-A5E7-D3B30D9D3A0C}" type="parTrans" cxnId="{F552264E-5C28-AF43-8520-21C165C9B2F0}">
      <dgm:prSet/>
      <dgm:spPr/>
      <dgm:t>
        <a:bodyPr/>
        <a:lstStyle/>
        <a:p>
          <a:endParaRPr lang="en-US"/>
        </a:p>
      </dgm:t>
    </dgm:pt>
    <dgm:pt modelId="{D9773237-82D9-B543-88A5-E812D1B5A923}" type="sibTrans" cxnId="{F552264E-5C28-AF43-8520-21C165C9B2F0}">
      <dgm:prSet/>
      <dgm:spPr/>
      <dgm:t>
        <a:bodyPr/>
        <a:lstStyle/>
        <a:p>
          <a:endParaRPr lang="en-US"/>
        </a:p>
      </dgm:t>
    </dgm:pt>
    <dgm:pt modelId="{1CFE0F5E-15BA-8A40-9013-4B018006DD80}">
      <dgm:prSet phldrT="[Text]"/>
      <dgm:spPr/>
      <dgm:t>
        <a:bodyPr/>
        <a:lstStyle/>
        <a:p>
          <a:r>
            <a:rPr lang="en-US"/>
            <a:t>src</a:t>
          </a:r>
        </a:p>
      </dgm:t>
    </dgm:pt>
    <dgm:pt modelId="{57F070F0-3DB6-664C-A1A5-B19E635BD23D}" type="parTrans" cxnId="{E0A68691-714B-184B-96EB-C3DA2090CB75}">
      <dgm:prSet/>
      <dgm:spPr/>
      <dgm:t>
        <a:bodyPr/>
        <a:lstStyle/>
        <a:p>
          <a:endParaRPr lang="en-US"/>
        </a:p>
      </dgm:t>
    </dgm:pt>
    <dgm:pt modelId="{C9528492-913D-DF47-95DB-E33DF813888C}" type="sibTrans" cxnId="{E0A68691-714B-184B-96EB-C3DA2090CB75}">
      <dgm:prSet/>
      <dgm:spPr/>
      <dgm:t>
        <a:bodyPr/>
        <a:lstStyle/>
        <a:p>
          <a:endParaRPr lang="en-US"/>
        </a:p>
      </dgm:t>
    </dgm:pt>
    <dgm:pt modelId="{01F11F00-CD2F-F843-B282-A92D08FA82A6}">
      <dgm:prSet phldrT="[Text]"/>
      <dgm:spPr/>
      <dgm:t>
        <a:bodyPr/>
        <a:lstStyle/>
        <a:p>
          <a:r>
            <a:rPr lang="en-US"/>
            <a:t>components</a:t>
          </a:r>
        </a:p>
      </dgm:t>
    </dgm:pt>
    <dgm:pt modelId="{C325F964-3BA6-2F4E-803A-4A9EE5ECBACB}" type="parTrans" cxnId="{2DC6C947-E45D-9F4E-A2B8-CA10D99ACE94}">
      <dgm:prSet/>
      <dgm:spPr/>
      <dgm:t>
        <a:bodyPr/>
        <a:lstStyle/>
        <a:p>
          <a:endParaRPr lang="en-US"/>
        </a:p>
      </dgm:t>
    </dgm:pt>
    <dgm:pt modelId="{DA8AD717-8324-4848-91F9-434ED7D74D8F}" type="sibTrans" cxnId="{2DC6C947-E45D-9F4E-A2B8-CA10D99ACE94}">
      <dgm:prSet/>
      <dgm:spPr/>
      <dgm:t>
        <a:bodyPr/>
        <a:lstStyle/>
        <a:p>
          <a:endParaRPr lang="en-US"/>
        </a:p>
      </dgm:t>
    </dgm:pt>
    <dgm:pt modelId="{0D916AD0-976E-C04E-B249-A24D86F079BA}">
      <dgm:prSet phldrT="[Text]"/>
      <dgm:spPr/>
      <dgm:t>
        <a:bodyPr/>
        <a:lstStyle/>
        <a:p>
          <a:r>
            <a:rPr lang="en-US"/>
            <a:t>App.js</a:t>
          </a:r>
        </a:p>
      </dgm:t>
    </dgm:pt>
    <dgm:pt modelId="{ACAD11F4-834C-D843-8F7A-8BB7C3ED8309}" type="parTrans" cxnId="{36392457-AC75-1243-AA0D-9A3F6986294B}">
      <dgm:prSet/>
      <dgm:spPr/>
      <dgm:t>
        <a:bodyPr/>
        <a:lstStyle/>
        <a:p>
          <a:endParaRPr lang="en-US"/>
        </a:p>
      </dgm:t>
    </dgm:pt>
    <dgm:pt modelId="{7A1F7751-CEBC-6A4D-95F6-966303A0390B}" type="sibTrans" cxnId="{36392457-AC75-1243-AA0D-9A3F6986294B}">
      <dgm:prSet/>
      <dgm:spPr/>
      <dgm:t>
        <a:bodyPr/>
        <a:lstStyle/>
        <a:p>
          <a:endParaRPr lang="en-US"/>
        </a:p>
      </dgm:t>
    </dgm:pt>
    <dgm:pt modelId="{61DC10CE-07B4-3543-841C-01CAED80E363}">
      <dgm:prSet phldrT="[Text]"/>
      <dgm:spPr/>
      <dgm:t>
        <a:bodyPr/>
        <a:lstStyle/>
        <a:p>
          <a:r>
            <a:rPr lang="en-US"/>
            <a:t>index.js</a:t>
          </a:r>
        </a:p>
      </dgm:t>
    </dgm:pt>
    <dgm:pt modelId="{34127BE4-9435-1245-BD56-3F7B2CE32780}" type="parTrans" cxnId="{A8F08936-0159-464A-9079-66770BF4B41E}">
      <dgm:prSet/>
      <dgm:spPr/>
      <dgm:t>
        <a:bodyPr/>
        <a:lstStyle/>
        <a:p>
          <a:endParaRPr lang="en-US"/>
        </a:p>
      </dgm:t>
    </dgm:pt>
    <dgm:pt modelId="{565C639D-95F5-1C4B-B24A-605D7B422F4B}" type="sibTrans" cxnId="{A8F08936-0159-464A-9079-66770BF4B41E}">
      <dgm:prSet/>
      <dgm:spPr/>
      <dgm:t>
        <a:bodyPr/>
        <a:lstStyle/>
        <a:p>
          <a:endParaRPr lang="en-US"/>
        </a:p>
      </dgm:t>
    </dgm:pt>
    <dgm:pt modelId="{13F084D5-E6D2-5545-B8C9-1BB6FF72652E}">
      <dgm:prSet phldrT="[Text]"/>
      <dgm:spPr/>
      <dgm:t>
        <a:bodyPr/>
        <a:lstStyle/>
        <a:p>
          <a:r>
            <a:rPr lang="en-US"/>
            <a:t>services</a:t>
          </a:r>
        </a:p>
      </dgm:t>
    </dgm:pt>
    <dgm:pt modelId="{A99AD561-B542-174D-8F46-63DC2EBA2179}" type="parTrans" cxnId="{4E16EBAC-FB10-B94D-87BC-4D14F328B678}">
      <dgm:prSet/>
      <dgm:spPr/>
      <dgm:t>
        <a:bodyPr/>
        <a:lstStyle/>
        <a:p>
          <a:endParaRPr lang="en-US"/>
        </a:p>
      </dgm:t>
    </dgm:pt>
    <dgm:pt modelId="{97F152F3-5776-9441-9562-086D944E1BD3}" type="sibTrans" cxnId="{4E16EBAC-FB10-B94D-87BC-4D14F328B678}">
      <dgm:prSet/>
      <dgm:spPr/>
      <dgm:t>
        <a:bodyPr/>
        <a:lstStyle/>
        <a:p>
          <a:endParaRPr lang="en-US"/>
        </a:p>
      </dgm:t>
    </dgm:pt>
    <dgm:pt modelId="{7BCDE912-C8F7-F746-A375-FB3C03860D0F}">
      <dgm:prSet phldrT="[Text]"/>
      <dgm:spPr/>
      <dgm:t>
        <a:bodyPr/>
        <a:lstStyle/>
        <a:p>
          <a:r>
            <a:rPr lang="en-US"/>
            <a:t>styles.css</a:t>
          </a:r>
        </a:p>
      </dgm:t>
    </dgm:pt>
    <dgm:pt modelId="{B8B76E3F-A6A2-444A-A8D2-3DE1CD692997}" type="parTrans" cxnId="{7A16458E-E1F5-F247-B9C6-4E81C63E7BCC}">
      <dgm:prSet/>
      <dgm:spPr/>
      <dgm:t>
        <a:bodyPr/>
        <a:lstStyle/>
        <a:p>
          <a:endParaRPr lang="en-US"/>
        </a:p>
      </dgm:t>
    </dgm:pt>
    <dgm:pt modelId="{F112E4F4-5816-9A4F-8085-E78692B9AD5B}" type="sibTrans" cxnId="{7A16458E-E1F5-F247-B9C6-4E81C63E7BCC}">
      <dgm:prSet/>
      <dgm:spPr/>
      <dgm:t>
        <a:bodyPr/>
        <a:lstStyle/>
        <a:p>
          <a:endParaRPr lang="en-US"/>
        </a:p>
      </dgm:t>
    </dgm:pt>
    <dgm:pt modelId="{1F090DC8-D230-2740-BBF8-118D53FBAD59}" type="pres">
      <dgm:prSet presAssocID="{225B91BD-C75D-6546-9363-BBB612AD6A9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B6C94B4-4A67-D042-8404-A922FDDF1CAC}" type="pres">
      <dgm:prSet presAssocID="{03A47E25-6ED2-E341-B04F-E8368EA84252}" presName="root1" presStyleCnt="0"/>
      <dgm:spPr/>
    </dgm:pt>
    <dgm:pt modelId="{7299DDC3-041B-9148-8FD3-A209A5241AE7}" type="pres">
      <dgm:prSet presAssocID="{03A47E25-6ED2-E341-B04F-E8368EA84252}" presName="LevelOneTextNode" presStyleLbl="node0" presStyleIdx="0" presStyleCnt="1">
        <dgm:presLayoutVars>
          <dgm:chPref val="3"/>
        </dgm:presLayoutVars>
      </dgm:prSet>
      <dgm:spPr/>
    </dgm:pt>
    <dgm:pt modelId="{F4A240A2-A147-5849-BE64-FB9DAA3B46C1}" type="pres">
      <dgm:prSet presAssocID="{03A47E25-6ED2-E341-B04F-E8368EA84252}" presName="level2hierChild" presStyleCnt="0"/>
      <dgm:spPr/>
    </dgm:pt>
    <dgm:pt modelId="{BA31D3B9-BB75-5A4F-99BC-7CD68528E931}" type="pres">
      <dgm:prSet presAssocID="{24395EFC-F7D1-004B-A8BC-90CFB8CFC859}" presName="conn2-1" presStyleLbl="parChTrans1D2" presStyleIdx="0" presStyleCnt="3"/>
      <dgm:spPr/>
    </dgm:pt>
    <dgm:pt modelId="{AE9A0EF3-F691-0646-BC99-4612EEE8BFC9}" type="pres">
      <dgm:prSet presAssocID="{24395EFC-F7D1-004B-A8BC-90CFB8CFC859}" presName="connTx" presStyleLbl="parChTrans1D2" presStyleIdx="0" presStyleCnt="3"/>
      <dgm:spPr/>
    </dgm:pt>
    <dgm:pt modelId="{2F2D97BE-7B23-4D45-85EF-D7549D6587D5}" type="pres">
      <dgm:prSet presAssocID="{AD8C695F-77EA-3645-86C7-CCA2E785667D}" presName="root2" presStyleCnt="0"/>
      <dgm:spPr/>
    </dgm:pt>
    <dgm:pt modelId="{6F6A07D4-BD61-3644-BAC3-61B18A11219D}" type="pres">
      <dgm:prSet presAssocID="{AD8C695F-77EA-3645-86C7-CCA2E785667D}" presName="LevelTwoTextNode" presStyleLbl="node2" presStyleIdx="0" presStyleCnt="3">
        <dgm:presLayoutVars>
          <dgm:chPref val="3"/>
        </dgm:presLayoutVars>
      </dgm:prSet>
      <dgm:spPr/>
    </dgm:pt>
    <dgm:pt modelId="{93422283-EE2E-D14E-88C1-F92A0D13B0D9}" type="pres">
      <dgm:prSet presAssocID="{AD8C695F-77EA-3645-86C7-CCA2E785667D}" presName="level3hierChild" presStyleCnt="0"/>
      <dgm:spPr/>
    </dgm:pt>
    <dgm:pt modelId="{B562B831-DF06-A940-92B9-C833FC589168}" type="pres">
      <dgm:prSet presAssocID="{157BD28E-82F1-8746-B3D1-78DE631D4E26}" presName="conn2-1" presStyleLbl="parChTrans1D3" presStyleIdx="0" presStyleCnt="6"/>
      <dgm:spPr/>
    </dgm:pt>
    <dgm:pt modelId="{354C37EE-7727-DC4A-B853-20D2EBEAFF7C}" type="pres">
      <dgm:prSet presAssocID="{157BD28E-82F1-8746-B3D1-78DE631D4E26}" presName="connTx" presStyleLbl="parChTrans1D3" presStyleIdx="0" presStyleCnt="6"/>
      <dgm:spPr/>
    </dgm:pt>
    <dgm:pt modelId="{4250D562-BEFF-5641-A3F8-9B09075B73CD}" type="pres">
      <dgm:prSet presAssocID="{86CD6835-B4BF-2041-A62B-62D90422CA45}" presName="root2" presStyleCnt="0"/>
      <dgm:spPr/>
    </dgm:pt>
    <dgm:pt modelId="{50B4F87A-ACBB-C747-B22B-9D0AAE77CC6D}" type="pres">
      <dgm:prSet presAssocID="{86CD6835-B4BF-2041-A62B-62D90422CA45}" presName="LevelTwoTextNode" presStyleLbl="node3" presStyleIdx="0" presStyleCnt="6">
        <dgm:presLayoutVars>
          <dgm:chPref val="3"/>
        </dgm:presLayoutVars>
      </dgm:prSet>
      <dgm:spPr/>
    </dgm:pt>
    <dgm:pt modelId="{176ACF1A-D744-2846-B259-3512A7BEF32B}" type="pres">
      <dgm:prSet presAssocID="{86CD6835-B4BF-2041-A62B-62D90422CA45}" presName="level3hierChild" presStyleCnt="0"/>
      <dgm:spPr/>
    </dgm:pt>
    <dgm:pt modelId="{0DA594D9-7ABC-8242-BEF5-5E941DF76A5F}" type="pres">
      <dgm:prSet presAssocID="{D5BF759E-4414-D046-A5E7-D3B30D9D3A0C}" presName="conn2-1" presStyleLbl="parChTrans1D2" presStyleIdx="1" presStyleCnt="3"/>
      <dgm:spPr/>
    </dgm:pt>
    <dgm:pt modelId="{55982835-100C-3341-B437-8C6B87017B30}" type="pres">
      <dgm:prSet presAssocID="{D5BF759E-4414-D046-A5E7-D3B30D9D3A0C}" presName="connTx" presStyleLbl="parChTrans1D2" presStyleIdx="1" presStyleCnt="3"/>
      <dgm:spPr/>
    </dgm:pt>
    <dgm:pt modelId="{1E40B57A-8515-1943-B0C2-624417025CD0}" type="pres">
      <dgm:prSet presAssocID="{31E38635-0889-DD45-8567-B675369028BF}" presName="root2" presStyleCnt="0"/>
      <dgm:spPr/>
    </dgm:pt>
    <dgm:pt modelId="{98FF502C-7BE0-2B4A-B419-13B113E3CFE2}" type="pres">
      <dgm:prSet presAssocID="{31E38635-0889-DD45-8567-B675369028BF}" presName="LevelTwoTextNode" presStyleLbl="node2" presStyleIdx="1" presStyleCnt="3">
        <dgm:presLayoutVars>
          <dgm:chPref val="3"/>
        </dgm:presLayoutVars>
      </dgm:prSet>
      <dgm:spPr/>
    </dgm:pt>
    <dgm:pt modelId="{DC694389-CE0E-0C46-A6E0-D883D1D772BF}" type="pres">
      <dgm:prSet presAssocID="{31E38635-0889-DD45-8567-B675369028BF}" presName="level3hierChild" presStyleCnt="0"/>
      <dgm:spPr/>
    </dgm:pt>
    <dgm:pt modelId="{0D6771A2-4E5B-084E-B41C-273FDE982672}" type="pres">
      <dgm:prSet presAssocID="{57F070F0-3DB6-664C-A1A5-B19E635BD23D}" presName="conn2-1" presStyleLbl="parChTrans1D2" presStyleIdx="2" presStyleCnt="3"/>
      <dgm:spPr/>
    </dgm:pt>
    <dgm:pt modelId="{E63A984F-88FA-4940-ADB4-8E2FE597CC67}" type="pres">
      <dgm:prSet presAssocID="{57F070F0-3DB6-664C-A1A5-B19E635BD23D}" presName="connTx" presStyleLbl="parChTrans1D2" presStyleIdx="2" presStyleCnt="3"/>
      <dgm:spPr/>
    </dgm:pt>
    <dgm:pt modelId="{713107C6-75C4-CF4D-ADD4-B7B4FA95CA80}" type="pres">
      <dgm:prSet presAssocID="{1CFE0F5E-15BA-8A40-9013-4B018006DD80}" presName="root2" presStyleCnt="0"/>
      <dgm:spPr/>
    </dgm:pt>
    <dgm:pt modelId="{6E01A6AB-09BE-C249-BB10-1B7660B0E31E}" type="pres">
      <dgm:prSet presAssocID="{1CFE0F5E-15BA-8A40-9013-4B018006DD80}" presName="LevelTwoTextNode" presStyleLbl="node2" presStyleIdx="2" presStyleCnt="3">
        <dgm:presLayoutVars>
          <dgm:chPref val="3"/>
        </dgm:presLayoutVars>
      </dgm:prSet>
      <dgm:spPr/>
    </dgm:pt>
    <dgm:pt modelId="{ACA677A1-29A4-204C-A262-3A3F901490A4}" type="pres">
      <dgm:prSet presAssocID="{1CFE0F5E-15BA-8A40-9013-4B018006DD80}" presName="level3hierChild" presStyleCnt="0"/>
      <dgm:spPr/>
    </dgm:pt>
    <dgm:pt modelId="{9D8373EF-0024-734A-93A4-4F0968FC6E3D}" type="pres">
      <dgm:prSet presAssocID="{A99AD561-B542-174D-8F46-63DC2EBA2179}" presName="conn2-1" presStyleLbl="parChTrans1D3" presStyleIdx="1" presStyleCnt="6"/>
      <dgm:spPr/>
    </dgm:pt>
    <dgm:pt modelId="{D6C1078B-F11A-374B-BF4A-D87A278BEBD5}" type="pres">
      <dgm:prSet presAssocID="{A99AD561-B542-174D-8F46-63DC2EBA2179}" presName="connTx" presStyleLbl="parChTrans1D3" presStyleIdx="1" presStyleCnt="6"/>
      <dgm:spPr/>
    </dgm:pt>
    <dgm:pt modelId="{EE0F5737-1748-A64A-A794-AD55B7EDEAC5}" type="pres">
      <dgm:prSet presAssocID="{13F084D5-E6D2-5545-B8C9-1BB6FF72652E}" presName="root2" presStyleCnt="0"/>
      <dgm:spPr/>
    </dgm:pt>
    <dgm:pt modelId="{F6CD0EAE-9D78-DC40-AFE7-9F1556E9032E}" type="pres">
      <dgm:prSet presAssocID="{13F084D5-E6D2-5545-B8C9-1BB6FF72652E}" presName="LevelTwoTextNode" presStyleLbl="node3" presStyleIdx="1" presStyleCnt="6">
        <dgm:presLayoutVars>
          <dgm:chPref val="3"/>
        </dgm:presLayoutVars>
      </dgm:prSet>
      <dgm:spPr/>
    </dgm:pt>
    <dgm:pt modelId="{8C84856E-A6B6-8E43-99F6-4117846FA1A2}" type="pres">
      <dgm:prSet presAssocID="{13F084D5-E6D2-5545-B8C9-1BB6FF72652E}" presName="level3hierChild" presStyleCnt="0"/>
      <dgm:spPr/>
    </dgm:pt>
    <dgm:pt modelId="{FF443DE5-CD07-7A47-B8A2-CFAB3C29AFA7}" type="pres">
      <dgm:prSet presAssocID="{C325F964-3BA6-2F4E-803A-4A9EE5ECBACB}" presName="conn2-1" presStyleLbl="parChTrans1D3" presStyleIdx="2" presStyleCnt="6"/>
      <dgm:spPr/>
    </dgm:pt>
    <dgm:pt modelId="{0B1EA170-CC27-854C-B156-194EB13FAF72}" type="pres">
      <dgm:prSet presAssocID="{C325F964-3BA6-2F4E-803A-4A9EE5ECBACB}" presName="connTx" presStyleLbl="parChTrans1D3" presStyleIdx="2" presStyleCnt="6"/>
      <dgm:spPr/>
    </dgm:pt>
    <dgm:pt modelId="{282E4700-3A41-7D4F-BFF7-05E02A075ECB}" type="pres">
      <dgm:prSet presAssocID="{01F11F00-CD2F-F843-B282-A92D08FA82A6}" presName="root2" presStyleCnt="0"/>
      <dgm:spPr/>
    </dgm:pt>
    <dgm:pt modelId="{1EEB30B7-9AAA-0F4B-9696-E1439243433E}" type="pres">
      <dgm:prSet presAssocID="{01F11F00-CD2F-F843-B282-A92D08FA82A6}" presName="LevelTwoTextNode" presStyleLbl="node3" presStyleIdx="2" presStyleCnt="6">
        <dgm:presLayoutVars>
          <dgm:chPref val="3"/>
        </dgm:presLayoutVars>
      </dgm:prSet>
      <dgm:spPr/>
    </dgm:pt>
    <dgm:pt modelId="{A38B1A58-CE3A-F44D-936D-A7FECCA479CE}" type="pres">
      <dgm:prSet presAssocID="{01F11F00-CD2F-F843-B282-A92D08FA82A6}" presName="level3hierChild" presStyleCnt="0"/>
      <dgm:spPr/>
    </dgm:pt>
    <dgm:pt modelId="{D05EDA01-A1EF-3D4D-8353-5D48B987589D}" type="pres">
      <dgm:prSet presAssocID="{B8B76E3F-A6A2-444A-A8D2-3DE1CD692997}" presName="conn2-1" presStyleLbl="parChTrans1D3" presStyleIdx="3" presStyleCnt="6"/>
      <dgm:spPr/>
    </dgm:pt>
    <dgm:pt modelId="{5498D456-D2A9-4D40-BB6D-3D28D1DB4BBC}" type="pres">
      <dgm:prSet presAssocID="{B8B76E3F-A6A2-444A-A8D2-3DE1CD692997}" presName="connTx" presStyleLbl="parChTrans1D3" presStyleIdx="3" presStyleCnt="6"/>
      <dgm:spPr/>
    </dgm:pt>
    <dgm:pt modelId="{B515113C-6010-D245-B058-642E34C03444}" type="pres">
      <dgm:prSet presAssocID="{7BCDE912-C8F7-F746-A375-FB3C03860D0F}" presName="root2" presStyleCnt="0"/>
      <dgm:spPr/>
    </dgm:pt>
    <dgm:pt modelId="{0456D155-7647-3C4B-AA16-7D061F23AD6E}" type="pres">
      <dgm:prSet presAssocID="{7BCDE912-C8F7-F746-A375-FB3C03860D0F}" presName="LevelTwoTextNode" presStyleLbl="node3" presStyleIdx="3" presStyleCnt="6">
        <dgm:presLayoutVars>
          <dgm:chPref val="3"/>
        </dgm:presLayoutVars>
      </dgm:prSet>
      <dgm:spPr/>
    </dgm:pt>
    <dgm:pt modelId="{D9CFA962-13BE-6448-A540-B1528BEF0C50}" type="pres">
      <dgm:prSet presAssocID="{7BCDE912-C8F7-F746-A375-FB3C03860D0F}" presName="level3hierChild" presStyleCnt="0"/>
      <dgm:spPr/>
    </dgm:pt>
    <dgm:pt modelId="{21D2AC83-35E0-8549-86E6-6DB399E64D1D}" type="pres">
      <dgm:prSet presAssocID="{ACAD11F4-834C-D843-8F7A-8BB7C3ED8309}" presName="conn2-1" presStyleLbl="parChTrans1D3" presStyleIdx="4" presStyleCnt="6"/>
      <dgm:spPr/>
    </dgm:pt>
    <dgm:pt modelId="{69B7518B-8352-1D4D-8316-963D46F83C4B}" type="pres">
      <dgm:prSet presAssocID="{ACAD11F4-834C-D843-8F7A-8BB7C3ED8309}" presName="connTx" presStyleLbl="parChTrans1D3" presStyleIdx="4" presStyleCnt="6"/>
      <dgm:spPr/>
    </dgm:pt>
    <dgm:pt modelId="{95345840-1BAC-B446-93EC-689FBB0F7D60}" type="pres">
      <dgm:prSet presAssocID="{0D916AD0-976E-C04E-B249-A24D86F079BA}" presName="root2" presStyleCnt="0"/>
      <dgm:spPr/>
    </dgm:pt>
    <dgm:pt modelId="{267B86CE-92A7-B84D-8E45-5BB62D14E096}" type="pres">
      <dgm:prSet presAssocID="{0D916AD0-976E-C04E-B249-A24D86F079BA}" presName="LevelTwoTextNode" presStyleLbl="node3" presStyleIdx="4" presStyleCnt="6">
        <dgm:presLayoutVars>
          <dgm:chPref val="3"/>
        </dgm:presLayoutVars>
      </dgm:prSet>
      <dgm:spPr/>
    </dgm:pt>
    <dgm:pt modelId="{43547337-679B-AD4B-879D-232A4094B5D8}" type="pres">
      <dgm:prSet presAssocID="{0D916AD0-976E-C04E-B249-A24D86F079BA}" presName="level3hierChild" presStyleCnt="0"/>
      <dgm:spPr/>
    </dgm:pt>
    <dgm:pt modelId="{E41C09F0-9CC2-B94C-AF3C-48302850EFB7}" type="pres">
      <dgm:prSet presAssocID="{34127BE4-9435-1245-BD56-3F7B2CE32780}" presName="conn2-1" presStyleLbl="parChTrans1D3" presStyleIdx="5" presStyleCnt="6"/>
      <dgm:spPr/>
    </dgm:pt>
    <dgm:pt modelId="{44D14345-E92E-3142-91BE-0BFBD8A392CB}" type="pres">
      <dgm:prSet presAssocID="{34127BE4-9435-1245-BD56-3F7B2CE32780}" presName="connTx" presStyleLbl="parChTrans1D3" presStyleIdx="5" presStyleCnt="6"/>
      <dgm:spPr/>
    </dgm:pt>
    <dgm:pt modelId="{D3F21771-C795-4546-96F9-6A0EA67C962D}" type="pres">
      <dgm:prSet presAssocID="{61DC10CE-07B4-3543-841C-01CAED80E363}" presName="root2" presStyleCnt="0"/>
      <dgm:spPr/>
    </dgm:pt>
    <dgm:pt modelId="{ACC74489-8CB8-0545-BB06-377A4DB45AF2}" type="pres">
      <dgm:prSet presAssocID="{61DC10CE-07B4-3543-841C-01CAED80E363}" presName="LevelTwoTextNode" presStyleLbl="node3" presStyleIdx="5" presStyleCnt="6">
        <dgm:presLayoutVars>
          <dgm:chPref val="3"/>
        </dgm:presLayoutVars>
      </dgm:prSet>
      <dgm:spPr/>
    </dgm:pt>
    <dgm:pt modelId="{DD52710C-4192-824F-9B35-205469551F29}" type="pres">
      <dgm:prSet presAssocID="{61DC10CE-07B4-3543-841C-01CAED80E363}" presName="level3hierChild" presStyleCnt="0"/>
      <dgm:spPr/>
    </dgm:pt>
  </dgm:ptLst>
  <dgm:cxnLst>
    <dgm:cxn modelId="{42B6CB0E-C7E6-9C4C-94C8-EC4AD6CE9C78}" srcId="{03A47E25-6ED2-E341-B04F-E8368EA84252}" destId="{AD8C695F-77EA-3645-86C7-CCA2E785667D}" srcOrd="0" destOrd="0" parTransId="{24395EFC-F7D1-004B-A8BC-90CFB8CFC859}" sibTransId="{20A35166-FC31-8C44-BA0C-DF47AAC32A7B}"/>
    <dgm:cxn modelId="{D5505521-3197-EA41-B0EF-330D2BFCC613}" type="presOf" srcId="{A99AD561-B542-174D-8F46-63DC2EBA2179}" destId="{D6C1078B-F11A-374B-BF4A-D87A278BEBD5}" srcOrd="1" destOrd="0" presId="urn:microsoft.com/office/officeart/2005/8/layout/hierarchy2"/>
    <dgm:cxn modelId="{406C8D2C-B7EA-F64F-A9BC-79FDFACE3E65}" type="presOf" srcId="{03A47E25-6ED2-E341-B04F-E8368EA84252}" destId="{7299DDC3-041B-9148-8FD3-A209A5241AE7}" srcOrd="0" destOrd="0" presId="urn:microsoft.com/office/officeart/2005/8/layout/hierarchy2"/>
    <dgm:cxn modelId="{0757432E-58F8-8E41-9AB0-A3F4BD278B7D}" type="presOf" srcId="{A99AD561-B542-174D-8F46-63DC2EBA2179}" destId="{9D8373EF-0024-734A-93A4-4F0968FC6E3D}" srcOrd="0" destOrd="0" presId="urn:microsoft.com/office/officeart/2005/8/layout/hierarchy2"/>
    <dgm:cxn modelId="{E1BBFB2E-73F3-9145-8A1B-A5CD36E84B64}" type="presOf" srcId="{0D916AD0-976E-C04E-B249-A24D86F079BA}" destId="{267B86CE-92A7-B84D-8E45-5BB62D14E096}" srcOrd="0" destOrd="0" presId="urn:microsoft.com/office/officeart/2005/8/layout/hierarchy2"/>
    <dgm:cxn modelId="{F2932A36-A7A3-2446-BBC9-2B253AF41B95}" type="presOf" srcId="{61DC10CE-07B4-3543-841C-01CAED80E363}" destId="{ACC74489-8CB8-0545-BB06-377A4DB45AF2}" srcOrd="0" destOrd="0" presId="urn:microsoft.com/office/officeart/2005/8/layout/hierarchy2"/>
    <dgm:cxn modelId="{A8F08936-0159-464A-9079-66770BF4B41E}" srcId="{1CFE0F5E-15BA-8A40-9013-4B018006DD80}" destId="{61DC10CE-07B4-3543-841C-01CAED80E363}" srcOrd="4" destOrd="0" parTransId="{34127BE4-9435-1245-BD56-3F7B2CE32780}" sibTransId="{565C639D-95F5-1C4B-B24A-605D7B422F4B}"/>
    <dgm:cxn modelId="{4BC08D3A-46B2-CA40-8F4D-992BA43AD3CD}" type="presOf" srcId="{86CD6835-B4BF-2041-A62B-62D90422CA45}" destId="{50B4F87A-ACBB-C747-B22B-9D0AAE77CC6D}" srcOrd="0" destOrd="0" presId="urn:microsoft.com/office/officeart/2005/8/layout/hierarchy2"/>
    <dgm:cxn modelId="{38B4E744-3FC5-D347-9B9B-BD28DE5CBBB3}" type="presOf" srcId="{31E38635-0889-DD45-8567-B675369028BF}" destId="{98FF502C-7BE0-2B4A-B419-13B113E3CFE2}" srcOrd="0" destOrd="0" presId="urn:microsoft.com/office/officeart/2005/8/layout/hierarchy2"/>
    <dgm:cxn modelId="{96ABC945-C039-E04B-B799-92F2532139B7}" type="presOf" srcId="{34127BE4-9435-1245-BD56-3F7B2CE32780}" destId="{E41C09F0-9CC2-B94C-AF3C-48302850EFB7}" srcOrd="0" destOrd="0" presId="urn:microsoft.com/office/officeart/2005/8/layout/hierarchy2"/>
    <dgm:cxn modelId="{2DC6C947-E45D-9F4E-A2B8-CA10D99ACE94}" srcId="{1CFE0F5E-15BA-8A40-9013-4B018006DD80}" destId="{01F11F00-CD2F-F843-B282-A92D08FA82A6}" srcOrd="1" destOrd="0" parTransId="{C325F964-3BA6-2F4E-803A-4A9EE5ECBACB}" sibTransId="{DA8AD717-8324-4848-91F9-434ED7D74D8F}"/>
    <dgm:cxn modelId="{F552264E-5C28-AF43-8520-21C165C9B2F0}" srcId="{03A47E25-6ED2-E341-B04F-E8368EA84252}" destId="{31E38635-0889-DD45-8567-B675369028BF}" srcOrd="1" destOrd="0" parTransId="{D5BF759E-4414-D046-A5E7-D3B30D9D3A0C}" sibTransId="{D9773237-82D9-B543-88A5-E812D1B5A923}"/>
    <dgm:cxn modelId="{36392457-AC75-1243-AA0D-9A3F6986294B}" srcId="{1CFE0F5E-15BA-8A40-9013-4B018006DD80}" destId="{0D916AD0-976E-C04E-B249-A24D86F079BA}" srcOrd="3" destOrd="0" parTransId="{ACAD11F4-834C-D843-8F7A-8BB7C3ED8309}" sibTransId="{7A1F7751-CEBC-6A4D-95F6-966303A0390B}"/>
    <dgm:cxn modelId="{CC290276-5F8A-074C-8AC2-D6628D4C8E91}" type="presOf" srcId="{57F070F0-3DB6-664C-A1A5-B19E635BD23D}" destId="{E63A984F-88FA-4940-ADB4-8E2FE597CC67}" srcOrd="1" destOrd="0" presId="urn:microsoft.com/office/officeart/2005/8/layout/hierarchy2"/>
    <dgm:cxn modelId="{6E8EBF78-FE1B-4847-91AC-07AF3A238CD6}" type="presOf" srcId="{B8B76E3F-A6A2-444A-A8D2-3DE1CD692997}" destId="{5498D456-D2A9-4D40-BB6D-3D28D1DB4BBC}" srcOrd="1" destOrd="0" presId="urn:microsoft.com/office/officeart/2005/8/layout/hierarchy2"/>
    <dgm:cxn modelId="{DF7D6C7C-D214-524C-9345-C029D5E15106}" type="presOf" srcId="{157BD28E-82F1-8746-B3D1-78DE631D4E26}" destId="{354C37EE-7727-DC4A-B853-20D2EBEAFF7C}" srcOrd="1" destOrd="0" presId="urn:microsoft.com/office/officeart/2005/8/layout/hierarchy2"/>
    <dgm:cxn modelId="{64EC2488-262F-8143-A11A-9D87103C984F}" type="presOf" srcId="{13F084D5-E6D2-5545-B8C9-1BB6FF72652E}" destId="{F6CD0EAE-9D78-DC40-AFE7-9F1556E9032E}" srcOrd="0" destOrd="0" presId="urn:microsoft.com/office/officeart/2005/8/layout/hierarchy2"/>
    <dgm:cxn modelId="{073CC589-8FA6-CB4D-849D-C7A154C11056}" type="presOf" srcId="{B8B76E3F-A6A2-444A-A8D2-3DE1CD692997}" destId="{D05EDA01-A1EF-3D4D-8353-5D48B987589D}" srcOrd="0" destOrd="0" presId="urn:microsoft.com/office/officeart/2005/8/layout/hierarchy2"/>
    <dgm:cxn modelId="{7A16458E-E1F5-F247-B9C6-4E81C63E7BCC}" srcId="{1CFE0F5E-15BA-8A40-9013-4B018006DD80}" destId="{7BCDE912-C8F7-F746-A375-FB3C03860D0F}" srcOrd="2" destOrd="0" parTransId="{B8B76E3F-A6A2-444A-A8D2-3DE1CD692997}" sibTransId="{F112E4F4-5816-9A4F-8085-E78692B9AD5B}"/>
    <dgm:cxn modelId="{5316D18E-56C3-6148-A5E4-3345E1068364}" type="presOf" srcId="{C325F964-3BA6-2F4E-803A-4A9EE5ECBACB}" destId="{FF443DE5-CD07-7A47-B8A2-CFAB3C29AFA7}" srcOrd="0" destOrd="0" presId="urn:microsoft.com/office/officeart/2005/8/layout/hierarchy2"/>
    <dgm:cxn modelId="{E0A68691-714B-184B-96EB-C3DA2090CB75}" srcId="{03A47E25-6ED2-E341-B04F-E8368EA84252}" destId="{1CFE0F5E-15BA-8A40-9013-4B018006DD80}" srcOrd="2" destOrd="0" parTransId="{57F070F0-3DB6-664C-A1A5-B19E635BD23D}" sibTransId="{C9528492-913D-DF47-95DB-E33DF813888C}"/>
    <dgm:cxn modelId="{D04A2692-2189-DB45-BFDF-3BFA1614CBF7}" type="presOf" srcId="{D5BF759E-4414-D046-A5E7-D3B30D9D3A0C}" destId="{0DA594D9-7ABC-8242-BEF5-5E941DF76A5F}" srcOrd="0" destOrd="0" presId="urn:microsoft.com/office/officeart/2005/8/layout/hierarchy2"/>
    <dgm:cxn modelId="{264C2096-7017-914E-802E-38D50783620F}" type="presOf" srcId="{157BD28E-82F1-8746-B3D1-78DE631D4E26}" destId="{B562B831-DF06-A940-92B9-C833FC589168}" srcOrd="0" destOrd="0" presId="urn:microsoft.com/office/officeart/2005/8/layout/hierarchy2"/>
    <dgm:cxn modelId="{4F4D6596-140F-6F4F-BB8A-93A6FD1D0A46}" type="presOf" srcId="{24395EFC-F7D1-004B-A8BC-90CFB8CFC859}" destId="{AE9A0EF3-F691-0646-BC99-4612EEE8BFC9}" srcOrd="1" destOrd="0" presId="urn:microsoft.com/office/officeart/2005/8/layout/hierarchy2"/>
    <dgm:cxn modelId="{E0F4009F-B33C-7145-9FF8-AC86A48F33C0}" srcId="{AD8C695F-77EA-3645-86C7-CCA2E785667D}" destId="{86CD6835-B4BF-2041-A62B-62D90422CA45}" srcOrd="0" destOrd="0" parTransId="{157BD28E-82F1-8746-B3D1-78DE631D4E26}" sibTransId="{8724ADFE-BB43-8B44-B034-6DE8ED69055A}"/>
    <dgm:cxn modelId="{4E16EBAC-FB10-B94D-87BC-4D14F328B678}" srcId="{1CFE0F5E-15BA-8A40-9013-4B018006DD80}" destId="{13F084D5-E6D2-5545-B8C9-1BB6FF72652E}" srcOrd="0" destOrd="0" parTransId="{A99AD561-B542-174D-8F46-63DC2EBA2179}" sibTransId="{97F152F3-5776-9441-9562-086D944E1BD3}"/>
    <dgm:cxn modelId="{FDF3FDAC-421C-514F-A1B5-2182D1D679BB}" type="presOf" srcId="{7BCDE912-C8F7-F746-A375-FB3C03860D0F}" destId="{0456D155-7647-3C4B-AA16-7D061F23AD6E}" srcOrd="0" destOrd="0" presId="urn:microsoft.com/office/officeart/2005/8/layout/hierarchy2"/>
    <dgm:cxn modelId="{4F34D7B1-0E91-0F46-8F55-9AE57D94EF82}" type="presOf" srcId="{34127BE4-9435-1245-BD56-3F7B2CE32780}" destId="{44D14345-E92E-3142-91BE-0BFBD8A392CB}" srcOrd="1" destOrd="0" presId="urn:microsoft.com/office/officeart/2005/8/layout/hierarchy2"/>
    <dgm:cxn modelId="{B53462BA-706C-FD4B-B32A-92D0EE9BC0AF}" type="presOf" srcId="{ACAD11F4-834C-D843-8F7A-8BB7C3ED8309}" destId="{21D2AC83-35E0-8549-86E6-6DB399E64D1D}" srcOrd="0" destOrd="0" presId="urn:microsoft.com/office/officeart/2005/8/layout/hierarchy2"/>
    <dgm:cxn modelId="{7A83DDBC-4D2F-0147-8B6A-2953318FC6F6}" type="presOf" srcId="{ACAD11F4-834C-D843-8F7A-8BB7C3ED8309}" destId="{69B7518B-8352-1D4D-8316-963D46F83C4B}" srcOrd="1" destOrd="0" presId="urn:microsoft.com/office/officeart/2005/8/layout/hierarchy2"/>
    <dgm:cxn modelId="{529AA2BE-8F62-C742-B853-1D52DD52CAB2}" type="presOf" srcId="{C325F964-3BA6-2F4E-803A-4A9EE5ECBACB}" destId="{0B1EA170-CC27-854C-B156-194EB13FAF72}" srcOrd="1" destOrd="0" presId="urn:microsoft.com/office/officeart/2005/8/layout/hierarchy2"/>
    <dgm:cxn modelId="{46A7CFBE-1C45-C04C-94A5-EE041B61735B}" type="presOf" srcId="{225B91BD-C75D-6546-9363-BBB612AD6A90}" destId="{1F090DC8-D230-2740-BBF8-118D53FBAD59}" srcOrd="0" destOrd="0" presId="urn:microsoft.com/office/officeart/2005/8/layout/hierarchy2"/>
    <dgm:cxn modelId="{7C5712C0-6BE7-7E4F-B753-58A467D0B0D9}" type="presOf" srcId="{AD8C695F-77EA-3645-86C7-CCA2E785667D}" destId="{6F6A07D4-BD61-3644-BAC3-61B18A11219D}" srcOrd="0" destOrd="0" presId="urn:microsoft.com/office/officeart/2005/8/layout/hierarchy2"/>
    <dgm:cxn modelId="{36A8C4C9-0A24-0247-AD02-FE50379BB55D}" srcId="{225B91BD-C75D-6546-9363-BBB612AD6A90}" destId="{03A47E25-6ED2-E341-B04F-E8368EA84252}" srcOrd="0" destOrd="0" parTransId="{E4867C5F-EEAA-2143-8914-7EA20251F936}" sibTransId="{ECAD301D-0812-8E49-9BBD-FBA4E43C2E51}"/>
    <dgm:cxn modelId="{9B66DFD0-C76D-BC46-BB61-FC29782DA43B}" type="presOf" srcId="{1CFE0F5E-15BA-8A40-9013-4B018006DD80}" destId="{6E01A6AB-09BE-C249-BB10-1B7660B0E31E}" srcOrd="0" destOrd="0" presId="urn:microsoft.com/office/officeart/2005/8/layout/hierarchy2"/>
    <dgm:cxn modelId="{7B5071E4-763E-384F-BFB4-0C7656FFFDCB}" type="presOf" srcId="{57F070F0-3DB6-664C-A1A5-B19E635BD23D}" destId="{0D6771A2-4E5B-084E-B41C-273FDE982672}" srcOrd="0" destOrd="0" presId="urn:microsoft.com/office/officeart/2005/8/layout/hierarchy2"/>
    <dgm:cxn modelId="{E78CDFE6-53B3-0745-9C60-80721065DC8E}" type="presOf" srcId="{01F11F00-CD2F-F843-B282-A92D08FA82A6}" destId="{1EEB30B7-9AAA-0F4B-9696-E1439243433E}" srcOrd="0" destOrd="0" presId="urn:microsoft.com/office/officeart/2005/8/layout/hierarchy2"/>
    <dgm:cxn modelId="{A92405FB-E656-F249-ADD3-63FB2EBD6735}" type="presOf" srcId="{24395EFC-F7D1-004B-A8BC-90CFB8CFC859}" destId="{BA31D3B9-BB75-5A4F-99BC-7CD68528E931}" srcOrd="0" destOrd="0" presId="urn:microsoft.com/office/officeart/2005/8/layout/hierarchy2"/>
    <dgm:cxn modelId="{A50F53FB-E844-ED40-89BA-F1C1820D4087}" type="presOf" srcId="{D5BF759E-4414-D046-A5E7-D3B30D9D3A0C}" destId="{55982835-100C-3341-B437-8C6B87017B30}" srcOrd="1" destOrd="0" presId="urn:microsoft.com/office/officeart/2005/8/layout/hierarchy2"/>
    <dgm:cxn modelId="{84638735-A44C-9641-95AE-F0C15E7DFCE7}" type="presParOf" srcId="{1F090DC8-D230-2740-BBF8-118D53FBAD59}" destId="{7B6C94B4-4A67-D042-8404-A922FDDF1CAC}" srcOrd="0" destOrd="0" presId="urn:microsoft.com/office/officeart/2005/8/layout/hierarchy2"/>
    <dgm:cxn modelId="{969E0CEB-545B-BF4D-BC6D-5C3EB6AA3530}" type="presParOf" srcId="{7B6C94B4-4A67-D042-8404-A922FDDF1CAC}" destId="{7299DDC3-041B-9148-8FD3-A209A5241AE7}" srcOrd="0" destOrd="0" presId="urn:microsoft.com/office/officeart/2005/8/layout/hierarchy2"/>
    <dgm:cxn modelId="{79E1F0A1-B434-CA40-8FF6-1E73FB80F23A}" type="presParOf" srcId="{7B6C94B4-4A67-D042-8404-A922FDDF1CAC}" destId="{F4A240A2-A147-5849-BE64-FB9DAA3B46C1}" srcOrd="1" destOrd="0" presId="urn:microsoft.com/office/officeart/2005/8/layout/hierarchy2"/>
    <dgm:cxn modelId="{B01CAD03-C989-2B47-858A-E1DD846A8374}" type="presParOf" srcId="{F4A240A2-A147-5849-BE64-FB9DAA3B46C1}" destId="{BA31D3B9-BB75-5A4F-99BC-7CD68528E931}" srcOrd="0" destOrd="0" presId="urn:microsoft.com/office/officeart/2005/8/layout/hierarchy2"/>
    <dgm:cxn modelId="{F125822E-A639-8C44-BD10-6852AFA32A69}" type="presParOf" srcId="{BA31D3B9-BB75-5A4F-99BC-7CD68528E931}" destId="{AE9A0EF3-F691-0646-BC99-4612EEE8BFC9}" srcOrd="0" destOrd="0" presId="urn:microsoft.com/office/officeart/2005/8/layout/hierarchy2"/>
    <dgm:cxn modelId="{7D05FE66-92C5-4B46-9C44-1181207EB39C}" type="presParOf" srcId="{F4A240A2-A147-5849-BE64-FB9DAA3B46C1}" destId="{2F2D97BE-7B23-4D45-85EF-D7549D6587D5}" srcOrd="1" destOrd="0" presId="urn:microsoft.com/office/officeart/2005/8/layout/hierarchy2"/>
    <dgm:cxn modelId="{0D1B951A-FECF-8844-A1A3-33C2375D01A1}" type="presParOf" srcId="{2F2D97BE-7B23-4D45-85EF-D7549D6587D5}" destId="{6F6A07D4-BD61-3644-BAC3-61B18A11219D}" srcOrd="0" destOrd="0" presId="urn:microsoft.com/office/officeart/2005/8/layout/hierarchy2"/>
    <dgm:cxn modelId="{89B8EF21-506E-DB45-9482-1D21E777C8DE}" type="presParOf" srcId="{2F2D97BE-7B23-4D45-85EF-D7549D6587D5}" destId="{93422283-EE2E-D14E-88C1-F92A0D13B0D9}" srcOrd="1" destOrd="0" presId="urn:microsoft.com/office/officeart/2005/8/layout/hierarchy2"/>
    <dgm:cxn modelId="{9A2887B3-8624-6F45-B6FF-76D77E2D8AA7}" type="presParOf" srcId="{93422283-EE2E-D14E-88C1-F92A0D13B0D9}" destId="{B562B831-DF06-A940-92B9-C833FC589168}" srcOrd="0" destOrd="0" presId="urn:microsoft.com/office/officeart/2005/8/layout/hierarchy2"/>
    <dgm:cxn modelId="{FEEC9080-25A7-3D4A-B03A-C5D0D6BCB938}" type="presParOf" srcId="{B562B831-DF06-A940-92B9-C833FC589168}" destId="{354C37EE-7727-DC4A-B853-20D2EBEAFF7C}" srcOrd="0" destOrd="0" presId="urn:microsoft.com/office/officeart/2005/8/layout/hierarchy2"/>
    <dgm:cxn modelId="{FEA5E957-E86C-7D46-B4DC-3B87BE834330}" type="presParOf" srcId="{93422283-EE2E-D14E-88C1-F92A0D13B0D9}" destId="{4250D562-BEFF-5641-A3F8-9B09075B73CD}" srcOrd="1" destOrd="0" presId="urn:microsoft.com/office/officeart/2005/8/layout/hierarchy2"/>
    <dgm:cxn modelId="{640E9E82-D807-DA45-A4B6-F571E1059E0A}" type="presParOf" srcId="{4250D562-BEFF-5641-A3F8-9B09075B73CD}" destId="{50B4F87A-ACBB-C747-B22B-9D0AAE77CC6D}" srcOrd="0" destOrd="0" presId="urn:microsoft.com/office/officeart/2005/8/layout/hierarchy2"/>
    <dgm:cxn modelId="{CB1EC41C-8B5F-B345-B134-BF22050BA067}" type="presParOf" srcId="{4250D562-BEFF-5641-A3F8-9B09075B73CD}" destId="{176ACF1A-D744-2846-B259-3512A7BEF32B}" srcOrd="1" destOrd="0" presId="urn:microsoft.com/office/officeart/2005/8/layout/hierarchy2"/>
    <dgm:cxn modelId="{D51E0294-BA68-E047-BA97-2142F4E322B4}" type="presParOf" srcId="{F4A240A2-A147-5849-BE64-FB9DAA3B46C1}" destId="{0DA594D9-7ABC-8242-BEF5-5E941DF76A5F}" srcOrd="2" destOrd="0" presId="urn:microsoft.com/office/officeart/2005/8/layout/hierarchy2"/>
    <dgm:cxn modelId="{E6DBBDD2-7689-6F4A-BFC9-21D1B4CC3C33}" type="presParOf" srcId="{0DA594D9-7ABC-8242-BEF5-5E941DF76A5F}" destId="{55982835-100C-3341-B437-8C6B87017B30}" srcOrd="0" destOrd="0" presId="urn:microsoft.com/office/officeart/2005/8/layout/hierarchy2"/>
    <dgm:cxn modelId="{2FCC397F-68B5-8547-A0EE-AA60A5CE7F32}" type="presParOf" srcId="{F4A240A2-A147-5849-BE64-FB9DAA3B46C1}" destId="{1E40B57A-8515-1943-B0C2-624417025CD0}" srcOrd="3" destOrd="0" presId="urn:microsoft.com/office/officeart/2005/8/layout/hierarchy2"/>
    <dgm:cxn modelId="{95500420-24B4-EF44-9DAD-3E61CC72EA1D}" type="presParOf" srcId="{1E40B57A-8515-1943-B0C2-624417025CD0}" destId="{98FF502C-7BE0-2B4A-B419-13B113E3CFE2}" srcOrd="0" destOrd="0" presId="urn:microsoft.com/office/officeart/2005/8/layout/hierarchy2"/>
    <dgm:cxn modelId="{FB8D0C0D-C6E5-7B4E-8EDC-BF72753BE13C}" type="presParOf" srcId="{1E40B57A-8515-1943-B0C2-624417025CD0}" destId="{DC694389-CE0E-0C46-A6E0-D883D1D772BF}" srcOrd="1" destOrd="0" presId="urn:microsoft.com/office/officeart/2005/8/layout/hierarchy2"/>
    <dgm:cxn modelId="{EEC46C72-5015-E943-9DDA-CE6B88E0CEC9}" type="presParOf" srcId="{F4A240A2-A147-5849-BE64-FB9DAA3B46C1}" destId="{0D6771A2-4E5B-084E-B41C-273FDE982672}" srcOrd="4" destOrd="0" presId="urn:microsoft.com/office/officeart/2005/8/layout/hierarchy2"/>
    <dgm:cxn modelId="{1A7C55D4-C203-2F49-8344-BA05F75DB0AE}" type="presParOf" srcId="{0D6771A2-4E5B-084E-B41C-273FDE982672}" destId="{E63A984F-88FA-4940-ADB4-8E2FE597CC67}" srcOrd="0" destOrd="0" presId="urn:microsoft.com/office/officeart/2005/8/layout/hierarchy2"/>
    <dgm:cxn modelId="{179E0C3B-C1AB-F149-824B-486A0C7DD151}" type="presParOf" srcId="{F4A240A2-A147-5849-BE64-FB9DAA3B46C1}" destId="{713107C6-75C4-CF4D-ADD4-B7B4FA95CA80}" srcOrd="5" destOrd="0" presId="urn:microsoft.com/office/officeart/2005/8/layout/hierarchy2"/>
    <dgm:cxn modelId="{6227595A-DA12-BF4D-94E3-91C12333FD64}" type="presParOf" srcId="{713107C6-75C4-CF4D-ADD4-B7B4FA95CA80}" destId="{6E01A6AB-09BE-C249-BB10-1B7660B0E31E}" srcOrd="0" destOrd="0" presId="urn:microsoft.com/office/officeart/2005/8/layout/hierarchy2"/>
    <dgm:cxn modelId="{30BA6157-2D6F-724A-AE30-A02F03AFB87B}" type="presParOf" srcId="{713107C6-75C4-CF4D-ADD4-B7B4FA95CA80}" destId="{ACA677A1-29A4-204C-A262-3A3F901490A4}" srcOrd="1" destOrd="0" presId="urn:microsoft.com/office/officeart/2005/8/layout/hierarchy2"/>
    <dgm:cxn modelId="{9B196EEB-703C-3D4D-BDF8-94D7CC775D37}" type="presParOf" srcId="{ACA677A1-29A4-204C-A262-3A3F901490A4}" destId="{9D8373EF-0024-734A-93A4-4F0968FC6E3D}" srcOrd="0" destOrd="0" presId="urn:microsoft.com/office/officeart/2005/8/layout/hierarchy2"/>
    <dgm:cxn modelId="{E12E7ACE-8758-5442-8E7B-6E5C25AD861A}" type="presParOf" srcId="{9D8373EF-0024-734A-93A4-4F0968FC6E3D}" destId="{D6C1078B-F11A-374B-BF4A-D87A278BEBD5}" srcOrd="0" destOrd="0" presId="urn:microsoft.com/office/officeart/2005/8/layout/hierarchy2"/>
    <dgm:cxn modelId="{E832FB2F-E263-054A-9D3D-25DB3F0F2887}" type="presParOf" srcId="{ACA677A1-29A4-204C-A262-3A3F901490A4}" destId="{EE0F5737-1748-A64A-A794-AD55B7EDEAC5}" srcOrd="1" destOrd="0" presId="urn:microsoft.com/office/officeart/2005/8/layout/hierarchy2"/>
    <dgm:cxn modelId="{DFEA866F-9AFA-9C4A-9040-493D127E7DD3}" type="presParOf" srcId="{EE0F5737-1748-A64A-A794-AD55B7EDEAC5}" destId="{F6CD0EAE-9D78-DC40-AFE7-9F1556E9032E}" srcOrd="0" destOrd="0" presId="urn:microsoft.com/office/officeart/2005/8/layout/hierarchy2"/>
    <dgm:cxn modelId="{DB0C9795-5508-914D-8CA9-154677271ED0}" type="presParOf" srcId="{EE0F5737-1748-A64A-A794-AD55B7EDEAC5}" destId="{8C84856E-A6B6-8E43-99F6-4117846FA1A2}" srcOrd="1" destOrd="0" presId="urn:microsoft.com/office/officeart/2005/8/layout/hierarchy2"/>
    <dgm:cxn modelId="{825B358B-D883-E94F-AB61-C32D468C3534}" type="presParOf" srcId="{ACA677A1-29A4-204C-A262-3A3F901490A4}" destId="{FF443DE5-CD07-7A47-B8A2-CFAB3C29AFA7}" srcOrd="2" destOrd="0" presId="urn:microsoft.com/office/officeart/2005/8/layout/hierarchy2"/>
    <dgm:cxn modelId="{974C0014-C68B-F243-AB95-82C194E9911A}" type="presParOf" srcId="{FF443DE5-CD07-7A47-B8A2-CFAB3C29AFA7}" destId="{0B1EA170-CC27-854C-B156-194EB13FAF72}" srcOrd="0" destOrd="0" presId="urn:microsoft.com/office/officeart/2005/8/layout/hierarchy2"/>
    <dgm:cxn modelId="{93EF4DC2-880F-8544-8B02-E86240E65752}" type="presParOf" srcId="{ACA677A1-29A4-204C-A262-3A3F901490A4}" destId="{282E4700-3A41-7D4F-BFF7-05E02A075ECB}" srcOrd="3" destOrd="0" presId="urn:microsoft.com/office/officeart/2005/8/layout/hierarchy2"/>
    <dgm:cxn modelId="{F27A7F90-09E1-8147-845E-F20DF49978E1}" type="presParOf" srcId="{282E4700-3A41-7D4F-BFF7-05E02A075ECB}" destId="{1EEB30B7-9AAA-0F4B-9696-E1439243433E}" srcOrd="0" destOrd="0" presId="urn:microsoft.com/office/officeart/2005/8/layout/hierarchy2"/>
    <dgm:cxn modelId="{B06BF997-DEE5-4948-9853-9B6554C7702E}" type="presParOf" srcId="{282E4700-3A41-7D4F-BFF7-05E02A075ECB}" destId="{A38B1A58-CE3A-F44D-936D-A7FECCA479CE}" srcOrd="1" destOrd="0" presId="urn:microsoft.com/office/officeart/2005/8/layout/hierarchy2"/>
    <dgm:cxn modelId="{FCFE4A13-A8C1-1C4A-9B04-ED02E40B38E5}" type="presParOf" srcId="{ACA677A1-29A4-204C-A262-3A3F901490A4}" destId="{D05EDA01-A1EF-3D4D-8353-5D48B987589D}" srcOrd="4" destOrd="0" presId="urn:microsoft.com/office/officeart/2005/8/layout/hierarchy2"/>
    <dgm:cxn modelId="{19E157BD-D0E5-294C-8679-FF7C2BCEB7A4}" type="presParOf" srcId="{D05EDA01-A1EF-3D4D-8353-5D48B987589D}" destId="{5498D456-D2A9-4D40-BB6D-3D28D1DB4BBC}" srcOrd="0" destOrd="0" presId="urn:microsoft.com/office/officeart/2005/8/layout/hierarchy2"/>
    <dgm:cxn modelId="{EF65FAE4-CBFA-F049-AD50-D1771F4D7C51}" type="presParOf" srcId="{ACA677A1-29A4-204C-A262-3A3F901490A4}" destId="{B515113C-6010-D245-B058-642E34C03444}" srcOrd="5" destOrd="0" presId="urn:microsoft.com/office/officeart/2005/8/layout/hierarchy2"/>
    <dgm:cxn modelId="{57A27378-3C20-B445-8948-B1E95BA09CD2}" type="presParOf" srcId="{B515113C-6010-D245-B058-642E34C03444}" destId="{0456D155-7647-3C4B-AA16-7D061F23AD6E}" srcOrd="0" destOrd="0" presId="urn:microsoft.com/office/officeart/2005/8/layout/hierarchy2"/>
    <dgm:cxn modelId="{2A304B62-6480-AF4E-9A94-67EDE21B47F1}" type="presParOf" srcId="{B515113C-6010-D245-B058-642E34C03444}" destId="{D9CFA962-13BE-6448-A540-B1528BEF0C50}" srcOrd="1" destOrd="0" presId="urn:microsoft.com/office/officeart/2005/8/layout/hierarchy2"/>
    <dgm:cxn modelId="{2849E191-2742-8945-A042-B1A6AA44BA60}" type="presParOf" srcId="{ACA677A1-29A4-204C-A262-3A3F901490A4}" destId="{21D2AC83-35E0-8549-86E6-6DB399E64D1D}" srcOrd="6" destOrd="0" presId="urn:microsoft.com/office/officeart/2005/8/layout/hierarchy2"/>
    <dgm:cxn modelId="{3F2D96AD-86C7-BE4D-865E-3E208F043FB2}" type="presParOf" srcId="{21D2AC83-35E0-8549-86E6-6DB399E64D1D}" destId="{69B7518B-8352-1D4D-8316-963D46F83C4B}" srcOrd="0" destOrd="0" presId="urn:microsoft.com/office/officeart/2005/8/layout/hierarchy2"/>
    <dgm:cxn modelId="{523A91A0-B635-8143-8168-0607D426BC1C}" type="presParOf" srcId="{ACA677A1-29A4-204C-A262-3A3F901490A4}" destId="{95345840-1BAC-B446-93EC-689FBB0F7D60}" srcOrd="7" destOrd="0" presId="urn:microsoft.com/office/officeart/2005/8/layout/hierarchy2"/>
    <dgm:cxn modelId="{5CFFD678-BB22-8248-BD6A-BA1384DD3D05}" type="presParOf" srcId="{95345840-1BAC-B446-93EC-689FBB0F7D60}" destId="{267B86CE-92A7-B84D-8E45-5BB62D14E096}" srcOrd="0" destOrd="0" presId="urn:microsoft.com/office/officeart/2005/8/layout/hierarchy2"/>
    <dgm:cxn modelId="{7A5F22B5-9404-D94C-BA70-06278A705BA8}" type="presParOf" srcId="{95345840-1BAC-B446-93EC-689FBB0F7D60}" destId="{43547337-679B-AD4B-879D-232A4094B5D8}" srcOrd="1" destOrd="0" presId="urn:microsoft.com/office/officeart/2005/8/layout/hierarchy2"/>
    <dgm:cxn modelId="{6100A91C-3C3E-7D46-B1F6-F36A6BED857A}" type="presParOf" srcId="{ACA677A1-29A4-204C-A262-3A3F901490A4}" destId="{E41C09F0-9CC2-B94C-AF3C-48302850EFB7}" srcOrd="8" destOrd="0" presId="urn:microsoft.com/office/officeart/2005/8/layout/hierarchy2"/>
    <dgm:cxn modelId="{FA0B0526-36E5-2349-B0D2-ECAF3A18D84D}" type="presParOf" srcId="{E41C09F0-9CC2-B94C-AF3C-48302850EFB7}" destId="{44D14345-E92E-3142-91BE-0BFBD8A392CB}" srcOrd="0" destOrd="0" presId="urn:microsoft.com/office/officeart/2005/8/layout/hierarchy2"/>
    <dgm:cxn modelId="{978A3A23-1601-254C-91E2-7A2C81E400CE}" type="presParOf" srcId="{ACA677A1-29A4-204C-A262-3A3F901490A4}" destId="{D3F21771-C795-4546-96F9-6A0EA67C962D}" srcOrd="9" destOrd="0" presId="urn:microsoft.com/office/officeart/2005/8/layout/hierarchy2"/>
    <dgm:cxn modelId="{AC258F41-4858-194A-A609-FD7711687C91}" type="presParOf" srcId="{D3F21771-C795-4546-96F9-6A0EA67C962D}" destId="{ACC74489-8CB8-0545-BB06-377A4DB45AF2}" srcOrd="0" destOrd="0" presId="urn:microsoft.com/office/officeart/2005/8/layout/hierarchy2"/>
    <dgm:cxn modelId="{B6BB524B-1D5B-0E4C-AB0A-5100D95589EE}" type="presParOf" srcId="{D3F21771-C795-4546-96F9-6A0EA67C962D}" destId="{DD52710C-4192-824F-9B35-205469551F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299DDC3-041B-9148-8FD3-A209A5241AE7}">
      <dsp:nvSpPr>
        <dsp:cNvPr id="0" name=""/>
        <dsp:cNvSpPr/>
      </dsp:nvSpPr>
      <dsp:spPr>
        <a:xfrm>
          <a:off x="1405252" y="803763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recetas</a:t>
          </a:r>
        </a:p>
      </dsp:txBody>
      <dsp:txXfrm>
        <a:off x="1418863" y="817374"/>
        <a:ext cx="902232" cy="437505"/>
      </dsp:txXfrm>
    </dsp:sp>
    <dsp:sp modelId="{BA31D3B9-BB75-5A4F-99BC-7CD68528E931}">
      <dsp:nvSpPr>
        <dsp:cNvPr id="0" name=""/>
        <dsp:cNvSpPr/>
      </dsp:nvSpPr>
      <dsp:spPr>
        <a:xfrm rot="17692822">
          <a:off x="2078763" y="621984"/>
          <a:ext cx="883669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883669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98506" y="613208"/>
        <a:ext cx="44183" cy="44183"/>
      </dsp:txXfrm>
    </dsp:sp>
    <dsp:sp modelId="{6F6A07D4-BD61-3644-BAC3-61B18A11219D}">
      <dsp:nvSpPr>
        <dsp:cNvPr id="0" name=""/>
        <dsp:cNvSpPr/>
      </dsp:nvSpPr>
      <dsp:spPr>
        <a:xfrm>
          <a:off x="2706489" y="210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public</a:t>
          </a:r>
        </a:p>
      </dsp:txBody>
      <dsp:txXfrm>
        <a:off x="2720100" y="15719"/>
        <a:ext cx="902232" cy="437505"/>
      </dsp:txXfrm>
    </dsp:sp>
    <dsp:sp modelId="{B562B831-DF06-A940-92B9-C833FC589168}">
      <dsp:nvSpPr>
        <dsp:cNvPr id="0" name=""/>
        <dsp:cNvSpPr/>
      </dsp:nvSpPr>
      <dsp:spPr>
        <a:xfrm>
          <a:off x="3635944" y="221157"/>
          <a:ext cx="37178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71781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2540" y="225178"/>
        <a:ext cx="18589" cy="18589"/>
      </dsp:txXfrm>
    </dsp:sp>
    <dsp:sp modelId="{50B4F87A-ACBB-C747-B22B-9D0AAE77CC6D}">
      <dsp:nvSpPr>
        <dsp:cNvPr id="0" name=""/>
        <dsp:cNvSpPr/>
      </dsp:nvSpPr>
      <dsp:spPr>
        <a:xfrm>
          <a:off x="4007726" y="210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index.html</a:t>
          </a:r>
        </a:p>
      </dsp:txBody>
      <dsp:txXfrm>
        <a:off x="4021337" y="15719"/>
        <a:ext cx="902232" cy="437505"/>
      </dsp:txXfrm>
    </dsp:sp>
    <dsp:sp modelId="{0DA594D9-7ABC-8242-BEF5-5E941DF76A5F}">
      <dsp:nvSpPr>
        <dsp:cNvPr id="0" name=""/>
        <dsp:cNvSpPr/>
      </dsp:nvSpPr>
      <dsp:spPr>
        <a:xfrm rot="19457599">
          <a:off x="2291673" y="889202"/>
          <a:ext cx="457850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457850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09152" y="891072"/>
        <a:ext cx="22892" cy="22892"/>
      </dsp:txXfrm>
    </dsp:sp>
    <dsp:sp modelId="{98FF502C-7BE0-2B4A-B419-13B113E3CFE2}">
      <dsp:nvSpPr>
        <dsp:cNvPr id="0" name=""/>
        <dsp:cNvSpPr/>
      </dsp:nvSpPr>
      <dsp:spPr>
        <a:xfrm>
          <a:off x="2706489" y="53654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node_modules</a:t>
          </a:r>
        </a:p>
      </dsp:txBody>
      <dsp:txXfrm>
        <a:off x="2720100" y="550156"/>
        <a:ext cx="902232" cy="437505"/>
      </dsp:txXfrm>
    </dsp:sp>
    <dsp:sp modelId="{0D6771A2-4E5B-084E-B41C-273FDE982672}">
      <dsp:nvSpPr>
        <dsp:cNvPr id="0" name=""/>
        <dsp:cNvSpPr/>
      </dsp:nvSpPr>
      <dsp:spPr>
        <a:xfrm rot="3907178">
          <a:off x="2078763" y="1423639"/>
          <a:ext cx="883669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883669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98506" y="1414863"/>
        <a:ext cx="44183" cy="44183"/>
      </dsp:txXfrm>
    </dsp:sp>
    <dsp:sp modelId="{6E01A6AB-09BE-C249-BB10-1B7660B0E31E}">
      <dsp:nvSpPr>
        <dsp:cNvPr id="0" name=""/>
        <dsp:cNvSpPr/>
      </dsp:nvSpPr>
      <dsp:spPr>
        <a:xfrm>
          <a:off x="2706489" y="160541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src</a:t>
          </a:r>
        </a:p>
      </dsp:txBody>
      <dsp:txXfrm>
        <a:off x="2720100" y="1619029"/>
        <a:ext cx="902232" cy="437505"/>
      </dsp:txXfrm>
    </dsp:sp>
    <dsp:sp modelId="{9D8373EF-0024-734A-93A4-4F0968FC6E3D}">
      <dsp:nvSpPr>
        <dsp:cNvPr id="0" name=""/>
        <dsp:cNvSpPr/>
      </dsp:nvSpPr>
      <dsp:spPr>
        <a:xfrm rot="17350740">
          <a:off x="3255992" y="1290030"/>
          <a:ext cx="1131685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31685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93543" y="1275053"/>
        <a:ext cx="56584" cy="56584"/>
      </dsp:txXfrm>
    </dsp:sp>
    <dsp:sp modelId="{F6CD0EAE-9D78-DC40-AFE7-9F1556E9032E}">
      <dsp:nvSpPr>
        <dsp:cNvPr id="0" name=""/>
        <dsp:cNvSpPr/>
      </dsp:nvSpPr>
      <dsp:spPr>
        <a:xfrm>
          <a:off x="4007726" y="53654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services</a:t>
          </a:r>
        </a:p>
      </dsp:txBody>
      <dsp:txXfrm>
        <a:off x="4021337" y="550156"/>
        <a:ext cx="902232" cy="437505"/>
      </dsp:txXfrm>
    </dsp:sp>
    <dsp:sp modelId="{FF443DE5-CD07-7A47-B8A2-CFAB3C29AFA7}">
      <dsp:nvSpPr>
        <dsp:cNvPr id="0" name=""/>
        <dsp:cNvSpPr/>
      </dsp:nvSpPr>
      <dsp:spPr>
        <a:xfrm rot="18289469">
          <a:off x="3496318" y="1557248"/>
          <a:ext cx="65103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51033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05559" y="1554288"/>
        <a:ext cx="32551" cy="32551"/>
      </dsp:txXfrm>
    </dsp:sp>
    <dsp:sp modelId="{1EEB30B7-9AAA-0F4B-9696-E1439243433E}">
      <dsp:nvSpPr>
        <dsp:cNvPr id="0" name=""/>
        <dsp:cNvSpPr/>
      </dsp:nvSpPr>
      <dsp:spPr>
        <a:xfrm>
          <a:off x="4007726" y="1070982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components</a:t>
          </a:r>
        </a:p>
      </dsp:txBody>
      <dsp:txXfrm>
        <a:off x="4021337" y="1084593"/>
        <a:ext cx="902232" cy="437505"/>
      </dsp:txXfrm>
    </dsp:sp>
    <dsp:sp modelId="{D05EDA01-A1EF-3D4D-8353-5D48B987589D}">
      <dsp:nvSpPr>
        <dsp:cNvPr id="0" name=""/>
        <dsp:cNvSpPr/>
      </dsp:nvSpPr>
      <dsp:spPr>
        <a:xfrm>
          <a:off x="3635944" y="1824466"/>
          <a:ext cx="37178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71781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2540" y="1828487"/>
        <a:ext cx="18589" cy="18589"/>
      </dsp:txXfrm>
    </dsp:sp>
    <dsp:sp modelId="{0456D155-7647-3C4B-AA16-7D061F23AD6E}">
      <dsp:nvSpPr>
        <dsp:cNvPr id="0" name=""/>
        <dsp:cNvSpPr/>
      </dsp:nvSpPr>
      <dsp:spPr>
        <a:xfrm>
          <a:off x="4007726" y="160541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styles.css</a:t>
          </a:r>
        </a:p>
      </dsp:txBody>
      <dsp:txXfrm>
        <a:off x="4021337" y="1619029"/>
        <a:ext cx="902232" cy="437505"/>
      </dsp:txXfrm>
    </dsp:sp>
    <dsp:sp modelId="{21D2AC83-35E0-8549-86E6-6DB399E64D1D}">
      <dsp:nvSpPr>
        <dsp:cNvPr id="0" name=""/>
        <dsp:cNvSpPr/>
      </dsp:nvSpPr>
      <dsp:spPr>
        <a:xfrm rot="3310531">
          <a:off x="3496318" y="2091685"/>
          <a:ext cx="65103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51033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05559" y="2088724"/>
        <a:ext cx="32551" cy="32551"/>
      </dsp:txXfrm>
    </dsp:sp>
    <dsp:sp modelId="{267B86CE-92A7-B84D-8E45-5BB62D14E096}">
      <dsp:nvSpPr>
        <dsp:cNvPr id="0" name=""/>
        <dsp:cNvSpPr/>
      </dsp:nvSpPr>
      <dsp:spPr>
        <a:xfrm>
          <a:off x="4007726" y="213985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App.js</a:t>
          </a:r>
        </a:p>
      </dsp:txBody>
      <dsp:txXfrm>
        <a:off x="4021337" y="2153466"/>
        <a:ext cx="902232" cy="437505"/>
      </dsp:txXfrm>
    </dsp:sp>
    <dsp:sp modelId="{E41C09F0-9CC2-B94C-AF3C-48302850EFB7}">
      <dsp:nvSpPr>
        <dsp:cNvPr id="0" name=""/>
        <dsp:cNvSpPr/>
      </dsp:nvSpPr>
      <dsp:spPr>
        <a:xfrm rot="4249260">
          <a:off x="3255992" y="2358903"/>
          <a:ext cx="1131685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31685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93543" y="2343926"/>
        <a:ext cx="56584" cy="56584"/>
      </dsp:txXfrm>
    </dsp:sp>
    <dsp:sp modelId="{ACC74489-8CB8-0545-BB06-377A4DB45AF2}">
      <dsp:nvSpPr>
        <dsp:cNvPr id="0" name=""/>
        <dsp:cNvSpPr/>
      </dsp:nvSpPr>
      <dsp:spPr>
        <a:xfrm>
          <a:off x="4007726" y="2674291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index.js</a:t>
          </a:r>
        </a:p>
      </dsp:txBody>
      <dsp:txXfrm>
        <a:off x="4021337" y="2687902"/>
        <a:ext cx="902232" cy="4375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CUNEF">
      <a:dk1>
        <a:sysClr val="windowText" lastClr="000000"/>
      </a:dk1>
      <a:lt1>
        <a:sysClr val="window" lastClr="FFFFFF"/>
      </a:lt1>
      <a:dk2>
        <a:srgbClr val="1A1F6C"/>
      </a:dk2>
      <a:lt2>
        <a:srgbClr val="FFFFFF"/>
      </a:lt2>
      <a:accent1>
        <a:srgbClr val="FF5700"/>
      </a:accent1>
      <a:accent2>
        <a:srgbClr val="D6D1C4"/>
      </a:accent2>
      <a:accent3>
        <a:srgbClr val="1A1F6C"/>
      </a:accent3>
      <a:accent4>
        <a:srgbClr val="FFFFFF"/>
      </a:accent4>
      <a:accent5>
        <a:srgbClr val="000000"/>
      </a:accent5>
      <a:accent6>
        <a:srgbClr val="FF5700"/>
      </a:accent6>
      <a:hlink>
        <a:srgbClr val="1A1F6C"/>
      </a:hlink>
      <a:folHlink>
        <a:srgbClr val="FF5700"/>
      </a:folHlink>
    </a:clrScheme>
    <a:fontScheme name="Personalizado 8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6106608CD37534BB4C28FB2F6B4A65B" ma:contentTypeVersion="17" ma:contentTypeDescription="Crear nuevo documento." ma:contentTypeScope="" ma:versionID="cb7fb0f55dfd73aa80cae36747a02b96">
  <xsd:schema xmlns:xsd="http://www.w3.org/2001/XMLSchema" xmlns:xs="http://www.w3.org/2001/XMLSchema" xmlns:p="http://schemas.microsoft.com/office/2006/metadata/properties" xmlns:ns2="a3536564-9972-4d40-a9cf-072cc4b2a892" xmlns:ns3="f27e2f58-69fc-47f3-b0c0-05ce3f4fc054" targetNamespace="http://schemas.microsoft.com/office/2006/metadata/properties" ma:root="true" ma:fieldsID="b7cc2c2fe75a180fb020c964759d03c7" ns2:_="" ns3:_="">
    <xsd:import namespace="a3536564-9972-4d40-a9cf-072cc4b2a892"/>
    <xsd:import namespace="f27e2f58-69fc-47f3-b0c0-05ce3f4fc0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536564-9972-4d40-a9cf-072cc4b2a8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af706f70-6741-4eaf-855e-cba6c41f67e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7e2f58-69fc-47f3-b0c0-05ce3f4fc05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534c83c-ce8b-4d3b-a5eb-22da00a24437}" ma:internalName="TaxCatchAll" ma:showField="CatchAllData" ma:web="f27e2f58-69fc-47f3-b0c0-05ce3f4fc05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53725A-1FC1-4BCB-8CCF-2351A522BF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2F0133-C144-42F7-B3F6-C2A1492A69C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F9CE978-6BFD-451F-BC5D-E0722DFDC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536564-9972-4d40-a9cf-072cc4b2a892"/>
    <ds:schemaRef ds:uri="f27e2f58-69fc-47f3-b0c0-05ce3f4fc0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Proyectos JavaScript .dotx</Template>
  <TotalTime>246</TotalTime>
  <Pages>1</Pages>
  <Words>2171</Words>
  <Characters>12380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Costamagna</dc:creator>
  <cp:keywords/>
  <dc:description/>
  <cp:lastModifiedBy>sofiacostamagna45@gmail.com</cp:lastModifiedBy>
  <cp:revision>277</cp:revision>
  <dcterms:created xsi:type="dcterms:W3CDTF">2024-10-15T21:27:00Z</dcterms:created>
  <dcterms:modified xsi:type="dcterms:W3CDTF">2024-10-17T06:50:00Z</dcterms:modified>
</cp:coreProperties>
</file>