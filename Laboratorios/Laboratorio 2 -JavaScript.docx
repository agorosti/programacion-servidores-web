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BCCD9" w14:textId="77777777" w:rsidR="00056DAB" w:rsidRDefault="00A02F05" w:rsidP="00056DAB">
      <w:pPr>
        <w:pStyle w:val="Heading1"/>
        <w:numPr>
          <w:ilvl w:val="0"/>
          <w:numId w:val="0"/>
        </w:numPr>
        <w:spacing w:line="276" w:lineRule="auto"/>
      </w:pPr>
      <w:r>
        <w:t>Proyectos de JavaScript</w:t>
      </w:r>
      <w:r w:rsidR="00C01860">
        <w:t>.</w:t>
      </w:r>
    </w:p>
    <w:p w14:paraId="43A8911F" w14:textId="77777777" w:rsidR="00EA42A6" w:rsidRPr="00EA42A6" w:rsidRDefault="00EA42A6" w:rsidP="00EA42A6">
      <w:pPr>
        <w:pStyle w:val="NormalWeb"/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 xml:space="preserve">Este documento presenta una colección de ejercicios prácticos realizados en JavaScript, que abarcan temas como la manipulación del 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DOM</w:t>
      </w:r>
      <w:r w:rsidRPr="00EA42A6">
        <w:rPr>
          <w:rFonts w:asciiTheme="minorHAnsi" w:hAnsiTheme="minorHAnsi" w:cstheme="minorHAnsi"/>
          <w:sz w:val="22"/>
          <w:szCs w:val="22"/>
        </w:rPr>
        <w:t xml:space="preserve">, el uso de 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AJAX</w:t>
      </w:r>
      <w:r w:rsidRPr="00EA42A6">
        <w:rPr>
          <w:rFonts w:asciiTheme="minorHAnsi" w:hAnsiTheme="minorHAnsi" w:cstheme="minorHAnsi"/>
          <w:sz w:val="22"/>
          <w:szCs w:val="22"/>
        </w:rPr>
        <w:t xml:space="preserve">, y la 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gestión de formularios</w:t>
      </w:r>
      <w:r w:rsidRPr="00EA42A6">
        <w:rPr>
          <w:rFonts w:asciiTheme="minorHAnsi" w:hAnsiTheme="minorHAnsi" w:cstheme="minorHAnsi"/>
          <w:sz w:val="22"/>
          <w:szCs w:val="22"/>
        </w:rPr>
        <w:t>. Cada ejercicio está diseñado para ayudar a mejorar las habilidades de programación y el entendimiento de conceptos clave en desarrollo web.</w:t>
      </w:r>
    </w:p>
    <w:p w14:paraId="34D43325" w14:textId="77777777" w:rsidR="00EA42A6" w:rsidRDefault="00EA42A6" w:rsidP="00EA42A6">
      <w:pPr>
        <w:pStyle w:val="NormalWeb"/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>Si deseas ver el código fuente de estos ejercicios, puedes acceder al repositorio en GitHub haciendo clic en el siguiente enlace:</w:t>
      </w:r>
    </w:p>
    <w:p w14:paraId="55A6C544" w14:textId="1D4B39AD" w:rsidR="00EA42A6" w:rsidRPr="002D50AF" w:rsidRDefault="00000000" w:rsidP="00EA42A6">
      <w:pPr>
        <w:pStyle w:val="NormalWeb"/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hyperlink r:id="rId10" w:history="1">
        <w:r w:rsidR="00EA42A6" w:rsidRPr="00EA42A6">
          <w:rPr>
            <w:rStyle w:val="Hyperlink"/>
            <w:rFonts w:asciiTheme="minorHAnsi" w:hAnsiTheme="minorHAnsi" w:cstheme="minorHAnsi"/>
            <w:color w:val="FF5700" w:themeColor="accent1"/>
            <w:sz w:val="22"/>
            <w:szCs w:val="22"/>
          </w:rPr>
          <w:t>https://github.com/sofiacostamagna/proyectos-JavaScript.git</w:t>
        </w:r>
      </w:hyperlink>
    </w:p>
    <w:p w14:paraId="36A42750" w14:textId="77777777" w:rsidR="0005436F" w:rsidRDefault="00A02F05" w:rsidP="00C01860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  <w:sz w:val="28"/>
          <w:szCs w:val="28"/>
        </w:rPr>
        <w:t>Preparamos el entorno de desarrollo</w:t>
      </w:r>
      <w:r w:rsidR="0005436F" w:rsidRPr="00E37746">
        <w:rPr>
          <w:rFonts w:asciiTheme="minorHAnsi" w:hAnsiTheme="minorHAnsi" w:cstheme="minorHAnsi"/>
          <w:i/>
          <w:iCs/>
          <w:color w:val="FF5700" w:themeColor="accent1"/>
          <w:sz w:val="28"/>
          <w:szCs w:val="28"/>
        </w:rPr>
        <w:t>.</w:t>
      </w:r>
    </w:p>
    <w:p w14:paraId="0213B24F" w14:textId="77777777" w:rsidR="00EA42A6" w:rsidRPr="00E37746" w:rsidRDefault="00EA42A6" w:rsidP="00C01860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8"/>
          <w:szCs w:val="28"/>
        </w:rPr>
      </w:pPr>
    </w:p>
    <w:p w14:paraId="5284F384" w14:textId="77777777" w:rsidR="007D3BF2" w:rsidRPr="0094025E" w:rsidRDefault="00FB2C5B" w:rsidP="00DB3C10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 una carpeta nueva</w:t>
      </w:r>
      <w:r w:rsidRPr="0094025E">
        <w:rPr>
          <w:rFonts w:asciiTheme="minorHAnsi" w:hAnsiTheme="minorHAnsi" w:cstheme="minorHAnsi"/>
          <w:sz w:val="22"/>
          <w:szCs w:val="22"/>
        </w:rPr>
        <w:t xml:space="preserve"> llamada</w:t>
      </w:r>
      <w:r w:rsidR="00EB6033" w:rsidRPr="0094025E">
        <w:rPr>
          <w:rFonts w:asciiTheme="minorHAnsi" w:hAnsiTheme="minorHAnsi" w:cstheme="minorHAnsi"/>
          <w:sz w:val="22"/>
          <w:szCs w:val="22"/>
        </w:rPr>
        <w:t xml:space="preserve"> </w:t>
      </w:r>
      <w:r w:rsidR="007D3BF2" w:rsidRPr="0094025E">
        <w:rPr>
          <w:rFonts w:asciiTheme="minorHAnsi" w:hAnsiTheme="minorHAnsi" w:cstheme="minorHAnsi"/>
          <w:b/>
          <w:bCs/>
          <w:color w:val="FF5700" w:themeColor="accent6"/>
          <w:sz w:val="22"/>
          <w:szCs w:val="22"/>
        </w:rPr>
        <w:t xml:space="preserve">proyectos </w:t>
      </w:r>
      <w:r w:rsidR="00E13ACD" w:rsidRPr="0094025E">
        <w:rPr>
          <w:rFonts w:asciiTheme="minorHAnsi" w:hAnsiTheme="minorHAnsi" w:cstheme="minorHAnsi"/>
          <w:b/>
          <w:bCs/>
          <w:color w:val="FF5700" w:themeColor="accent6"/>
          <w:sz w:val="22"/>
          <w:szCs w:val="22"/>
        </w:rPr>
        <w:t>JavaScript,</w:t>
      </w:r>
      <w:r w:rsidR="007D3BF2"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="00E13ACD" w:rsidRPr="00EC77DA">
        <w:rPr>
          <w:rFonts w:asciiTheme="minorHAnsi" w:hAnsiTheme="minorHAnsi" w:cstheme="minorHAnsi"/>
          <w:color w:val="000000" w:themeColor="text1"/>
          <w:sz w:val="22"/>
          <w:szCs w:val="22"/>
        </w:rPr>
        <w:t>y</w:t>
      </w:r>
      <w:r w:rsidR="00E13ACD"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="007D3BF2" w:rsidRPr="0094025E">
        <w:rPr>
          <w:rFonts w:asciiTheme="minorHAnsi" w:hAnsiTheme="minorHAnsi" w:cstheme="minorHAnsi"/>
          <w:sz w:val="22"/>
          <w:szCs w:val="22"/>
        </w:rPr>
        <w:t xml:space="preserve">dentro crea una carpeta llamada </w:t>
      </w:r>
      <w:r w:rsidR="007D3BF2"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proyecto-</w:t>
      </w:r>
      <w:r w:rsidR="00E13ACD"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01</w:t>
      </w:r>
      <w:r w:rsidR="00E13ACD" w:rsidRPr="0094025E">
        <w:rPr>
          <w:rFonts w:asciiTheme="minorHAnsi" w:hAnsiTheme="minorHAnsi" w:cstheme="minorHAnsi"/>
          <w:sz w:val="22"/>
          <w:szCs w:val="22"/>
        </w:rPr>
        <w:t>,</w:t>
      </w:r>
      <w:r w:rsidR="00A535A7" w:rsidRPr="0094025E">
        <w:rPr>
          <w:rFonts w:asciiTheme="minorHAnsi" w:hAnsiTheme="minorHAnsi" w:cstheme="minorHAnsi"/>
          <w:sz w:val="22"/>
          <w:szCs w:val="22"/>
        </w:rPr>
        <w:t xml:space="preserve"> para el primer </w:t>
      </w:r>
      <w:r w:rsidR="00BC410F" w:rsidRPr="0094025E">
        <w:rPr>
          <w:rFonts w:asciiTheme="minorHAnsi" w:hAnsiTheme="minorHAnsi" w:cstheme="minorHAnsi"/>
          <w:sz w:val="22"/>
          <w:szCs w:val="22"/>
        </w:rPr>
        <w:t>proyecto, luego</w:t>
      </w:r>
      <w:r w:rsidR="007D3BF2" w:rsidRPr="0094025E">
        <w:rPr>
          <w:rFonts w:asciiTheme="minorHAnsi" w:hAnsiTheme="minorHAnsi" w:cstheme="minorHAnsi"/>
          <w:sz w:val="22"/>
          <w:szCs w:val="22"/>
        </w:rPr>
        <w:t xml:space="preserve"> creamos los siguientes archivos:</w:t>
      </w:r>
    </w:p>
    <w:p w14:paraId="517EE56B" w14:textId="77777777" w:rsidR="007D3BF2" w:rsidRPr="0094025E" w:rsidRDefault="007D3BF2" w:rsidP="002D50AF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Index.html</w:t>
      </w:r>
    </w:p>
    <w:p w14:paraId="0C342B3E" w14:textId="77777777" w:rsidR="007D3BF2" w:rsidRPr="0094025E" w:rsidRDefault="007D3BF2" w:rsidP="002D50AF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Carpeta de assets</w:t>
      </w:r>
      <w:r w:rsidRPr="0094025E">
        <w:rPr>
          <w:rFonts w:asciiTheme="minorHAnsi" w:hAnsiTheme="minorHAnsi" w:cstheme="minorHAnsi"/>
          <w:sz w:val="22"/>
          <w:szCs w:val="22"/>
        </w:rPr>
        <w:t xml:space="preserve">: Dentro tiene 2 carpeta: 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css y js</w:t>
      </w:r>
      <w:r w:rsidRPr="0094025E">
        <w:rPr>
          <w:rFonts w:asciiTheme="minorHAnsi" w:hAnsiTheme="minorHAnsi" w:cstheme="minorHAnsi"/>
          <w:sz w:val="22"/>
          <w:szCs w:val="22"/>
        </w:rPr>
        <w:t>.</w:t>
      </w:r>
    </w:p>
    <w:p w14:paraId="486B962E" w14:textId="77777777" w:rsidR="00E13ACD" w:rsidRPr="0094025E" w:rsidRDefault="007D3BF2" w:rsidP="002D50AF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Carpeta </w:t>
      </w:r>
      <w:r w:rsidR="00E13ACD"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ss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creamos un archivo </w:t>
      </w:r>
      <w:r w:rsidR="00E13ACD"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style.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css</w:t>
      </w:r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626D4670" w14:textId="77777777" w:rsidR="00E13ACD" w:rsidRDefault="00E13ACD" w:rsidP="002D50AF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Carpeta js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creamos un archivo llamado 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main.js</w:t>
      </w:r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2B9243F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59FC1222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B7975CA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1731B23D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53EF272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C5DFA95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325DC114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0AB24C0A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564082C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3A82BFA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FB43C77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9ED4B02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3D78CA5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59284F5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0EC2E8C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7FD7E5AD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0B2367F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7CFF5D10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4A28447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871BABC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B35A283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A164354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D2CB64F" w14:textId="77777777" w:rsid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5DCA02CF" w14:textId="77777777" w:rsidR="00EA42A6" w:rsidRP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15342DD4" w14:textId="77777777" w:rsidR="00E13ACD" w:rsidRDefault="00E13ACD" w:rsidP="00B77326">
      <w:pPr>
        <w:pStyle w:val="ListParagraph"/>
        <w:spacing w:line="276" w:lineRule="auto"/>
        <w:ind w:left="1440"/>
        <w:jc w:val="both"/>
      </w:pPr>
    </w:p>
    <w:p w14:paraId="0DCECA27" w14:textId="77777777" w:rsidR="00E13ACD" w:rsidRDefault="00E13ACD" w:rsidP="00DB3C10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EC77DA">
        <w:rPr>
          <w:rFonts w:asciiTheme="minorHAnsi" w:hAnsiTheme="minorHAnsi" w:cstheme="minorHAnsi"/>
          <w:sz w:val="22"/>
          <w:szCs w:val="22"/>
        </w:rPr>
        <w:t xml:space="preserve">Luego lo </w:t>
      </w:r>
      <w:r w:rsidR="004C0F8E" w:rsidRPr="00EC77DA">
        <w:rPr>
          <w:rFonts w:asciiTheme="minorHAnsi" w:hAnsiTheme="minorHAnsi" w:cstheme="minorHAnsi"/>
          <w:sz w:val="22"/>
          <w:szCs w:val="22"/>
        </w:rPr>
        <w:t>a</w:t>
      </w:r>
      <w:r w:rsidR="00C92049" w:rsidRPr="00EC77DA">
        <w:rPr>
          <w:rFonts w:asciiTheme="minorHAnsi" w:hAnsiTheme="minorHAnsi" w:cstheme="minorHAnsi"/>
          <w:sz w:val="22"/>
          <w:szCs w:val="22"/>
        </w:rPr>
        <w:t>bri</w:t>
      </w:r>
      <w:r w:rsidRPr="00EC77DA">
        <w:rPr>
          <w:rFonts w:asciiTheme="minorHAnsi" w:hAnsiTheme="minorHAnsi" w:cstheme="minorHAnsi"/>
          <w:sz w:val="22"/>
          <w:szCs w:val="22"/>
        </w:rPr>
        <w:t>mos</w:t>
      </w:r>
      <w:r w:rsidR="00C92049" w:rsidRPr="00EC77DA">
        <w:rPr>
          <w:rFonts w:asciiTheme="minorHAnsi" w:hAnsiTheme="minorHAnsi" w:cstheme="minorHAnsi"/>
          <w:sz w:val="22"/>
          <w:szCs w:val="22"/>
        </w:rPr>
        <w:t xml:space="preserve"> en </w:t>
      </w:r>
      <w:r w:rsidR="004C0F8E" w:rsidRPr="00EC77DA">
        <w:rPr>
          <w:rFonts w:asciiTheme="minorHAnsi" w:hAnsiTheme="minorHAnsi" w:cstheme="minorHAnsi"/>
          <w:sz w:val="22"/>
          <w:szCs w:val="22"/>
        </w:rPr>
        <w:t>tu editor de código (</w:t>
      </w:r>
      <w:r w:rsidR="0005436F" w:rsidRPr="00EC77DA">
        <w:rPr>
          <w:rFonts w:asciiTheme="minorHAnsi" w:hAnsiTheme="minorHAnsi" w:cstheme="minorHAnsi"/>
          <w:sz w:val="22"/>
          <w:szCs w:val="22"/>
        </w:rPr>
        <w:t>recomendamos</w:t>
      </w:r>
      <w:r w:rsidR="004C0F8E" w:rsidRPr="00EC77DA">
        <w:rPr>
          <w:rFonts w:asciiTheme="minorHAnsi" w:hAnsiTheme="minorHAnsi" w:cstheme="minorHAnsi"/>
          <w:sz w:val="22"/>
          <w:szCs w:val="22"/>
        </w:rPr>
        <w:t xml:space="preserve"> Visual Studio Code).</w:t>
      </w:r>
    </w:p>
    <w:p w14:paraId="512DED1E" w14:textId="77777777" w:rsidR="00EC77DA" w:rsidRPr="00EC77DA" w:rsidRDefault="00EC77DA" w:rsidP="00EC77DA">
      <w:pPr>
        <w:pStyle w:val="ListParagraph"/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9EE8584" w14:textId="77777777" w:rsidR="00E13ACD" w:rsidRDefault="00E13ACD" w:rsidP="00E13ACD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7358CA62" wp14:editId="30590C43">
            <wp:extent cx="5939790" cy="4425950"/>
            <wp:effectExtent l="63500" t="63500" r="130810" b="133350"/>
            <wp:docPr id="67393380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3803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5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F8768" w14:textId="77777777" w:rsidR="00E37746" w:rsidRDefault="00E37746" w:rsidP="00C01860">
      <w:pPr>
        <w:tabs>
          <w:tab w:val="left" w:pos="3198"/>
        </w:tabs>
        <w:spacing w:line="276" w:lineRule="auto"/>
        <w:rPr>
          <w:b/>
          <w:bCs/>
          <w:i/>
          <w:iCs/>
          <w:color w:val="FF5700" w:themeColor="accent1"/>
          <w:sz w:val="28"/>
          <w:szCs w:val="28"/>
        </w:rPr>
      </w:pPr>
    </w:p>
    <w:p w14:paraId="1700933E" w14:textId="77777777" w:rsidR="00EA42A6" w:rsidRDefault="00EA42A6" w:rsidP="00C01860">
      <w:pPr>
        <w:tabs>
          <w:tab w:val="left" w:pos="3198"/>
        </w:tabs>
        <w:spacing w:line="276" w:lineRule="auto"/>
        <w:rPr>
          <w:b/>
          <w:bCs/>
          <w:i/>
          <w:iCs/>
          <w:color w:val="FF5700" w:themeColor="accent1"/>
          <w:sz w:val="28"/>
          <w:szCs w:val="28"/>
        </w:rPr>
      </w:pPr>
    </w:p>
    <w:p w14:paraId="073A6F4F" w14:textId="77777777" w:rsidR="00EC77DA" w:rsidRDefault="003E53B8" w:rsidP="00C01860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 w:rsidR="000F1BC9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1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60A12CAF" w14:textId="77777777" w:rsidR="00EA42A6" w:rsidRPr="00E37746" w:rsidRDefault="00EA42A6" w:rsidP="00C01860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67CCEAF6" w14:textId="77777777" w:rsidR="00A5126A" w:rsidRPr="001A4B62" w:rsidRDefault="00A5126A" w:rsidP="00A5126A">
      <w:pPr>
        <w:spacing w:line="276" w:lineRule="auto"/>
        <w:rPr>
          <w:i/>
          <w:iCs/>
          <w:color w:val="FF5700" w:themeColor="accent1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r w:rsidRPr="00FC4395">
        <w:rPr>
          <w:i/>
          <w:iCs/>
          <w:color w:val="FF5700" w:themeColor="accent1"/>
        </w:rPr>
        <w:t>:</w:t>
      </w:r>
    </w:p>
    <w:p w14:paraId="3B5EC139" w14:textId="77777777" w:rsidR="0081486A" w:rsidRPr="003A7C3F" w:rsidRDefault="00A5126A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1486A">
        <w:rPr>
          <w:rFonts w:asciiTheme="minorHAnsi" w:hAnsiTheme="minorHAnsi" w:cstheme="minorHAnsi"/>
          <w:sz w:val="22"/>
          <w:szCs w:val="22"/>
        </w:rPr>
        <w:t>Crea una web con las tablas</w:t>
      </w:r>
      <w:r w:rsidR="001141CA" w:rsidRPr="0081486A">
        <w:rPr>
          <w:rFonts w:asciiTheme="minorHAnsi" w:hAnsiTheme="minorHAnsi" w:cstheme="minorHAnsi"/>
          <w:sz w:val="22"/>
          <w:szCs w:val="22"/>
        </w:rPr>
        <w:t xml:space="preserve"> de multiplicar del 1 al 10</w:t>
      </w:r>
      <w:r w:rsidR="003A7C3F">
        <w:rPr>
          <w:rFonts w:asciiTheme="minorHAnsi" w:hAnsiTheme="minorHAnsi" w:cstheme="minorHAnsi"/>
          <w:sz w:val="22"/>
          <w:szCs w:val="22"/>
        </w:rPr>
        <w:t xml:space="preserve"> </w:t>
      </w:r>
      <w:r w:rsidR="0081486A" w:rsidRPr="0081486A">
        <w:rPr>
          <w:rFonts w:asciiTheme="minorHAnsi" w:hAnsiTheme="minorHAnsi" w:cstheme="minorHAnsi"/>
          <w:sz w:val="22"/>
          <w:szCs w:val="22"/>
        </w:rPr>
        <w:t>organizadas de manera clara y legible.</w:t>
      </w:r>
      <w:r w:rsidR="003A7C3F">
        <w:rPr>
          <w:rFonts w:asciiTheme="minorHAnsi" w:hAnsiTheme="minorHAnsi" w:cstheme="minorHAnsi"/>
          <w:sz w:val="22"/>
          <w:szCs w:val="22"/>
        </w:rPr>
        <w:t xml:space="preserve"> </w:t>
      </w:r>
      <w:r w:rsidR="0081486A" w:rsidRPr="003A7C3F">
        <w:rPr>
          <w:rFonts w:asciiTheme="minorHAnsi" w:hAnsiTheme="minorHAnsi" w:cstheme="minorHAnsi"/>
          <w:sz w:val="22"/>
          <w:szCs w:val="22"/>
        </w:rPr>
        <w:t>El contenido será generado dinámicamente usando JavaScript.</w:t>
      </w:r>
      <w:r w:rsidR="003A7C3F">
        <w:rPr>
          <w:rFonts w:asciiTheme="minorHAnsi" w:hAnsiTheme="minorHAnsi" w:cstheme="minorHAnsi"/>
          <w:sz w:val="22"/>
          <w:szCs w:val="22"/>
        </w:rPr>
        <w:t xml:space="preserve"> </w:t>
      </w:r>
      <w:r w:rsidR="0081486A" w:rsidRPr="003A7C3F">
        <w:rPr>
          <w:rFonts w:asciiTheme="minorHAnsi" w:hAnsiTheme="minorHAnsi" w:cstheme="minorHAnsi"/>
          <w:sz w:val="22"/>
          <w:szCs w:val="22"/>
        </w:rPr>
        <w:t>La página tendrá un diseño básico con estilos CSS para que se vea presentable.</w:t>
      </w:r>
    </w:p>
    <w:p w14:paraId="3D278A17" w14:textId="77777777" w:rsidR="001141CA" w:rsidRDefault="001141CA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1486A">
        <w:rPr>
          <w:rFonts w:asciiTheme="minorHAnsi" w:hAnsiTheme="minorHAnsi" w:cstheme="minorHAnsi"/>
          <w:sz w:val="22"/>
          <w:szCs w:val="22"/>
        </w:rPr>
        <w:t>Se deb</w:t>
      </w:r>
      <w:r w:rsidR="0081486A" w:rsidRPr="0081486A">
        <w:rPr>
          <w:rFonts w:asciiTheme="minorHAnsi" w:hAnsiTheme="minorHAnsi" w:cstheme="minorHAnsi"/>
          <w:sz w:val="22"/>
          <w:szCs w:val="22"/>
        </w:rPr>
        <w:t xml:space="preserve">e </w:t>
      </w:r>
      <w:r w:rsidRPr="0081486A">
        <w:rPr>
          <w:rFonts w:asciiTheme="minorHAnsi" w:hAnsiTheme="minorHAnsi" w:cstheme="minorHAnsi"/>
          <w:sz w:val="22"/>
          <w:szCs w:val="22"/>
        </w:rPr>
        <w:t>ver así:</w:t>
      </w:r>
    </w:p>
    <w:p w14:paraId="30E95ACA" w14:textId="77777777" w:rsidR="00765046" w:rsidRPr="0081486A" w:rsidRDefault="00765046" w:rsidP="0076504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34CC756" w14:textId="77777777" w:rsidR="001141CA" w:rsidRPr="001141CA" w:rsidRDefault="001141CA" w:rsidP="001141CA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3382727" wp14:editId="7C42E193">
            <wp:extent cx="5939790" cy="3622040"/>
            <wp:effectExtent l="63500" t="63500" r="130810" b="124460"/>
            <wp:docPr id="485891072" name="Picture 32" descr="A screenshot of a math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91072" name="Picture 32" descr="A screenshot of a math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7DA73" w14:textId="77777777" w:rsidR="00E37746" w:rsidRDefault="00E37746" w:rsidP="004F0A9D">
      <w:pPr>
        <w:pStyle w:val="Heading3"/>
        <w:spacing w:line="276" w:lineRule="auto"/>
        <w:rPr>
          <w:rFonts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7DD44E0F" w14:textId="77777777" w:rsidR="001141CA" w:rsidRPr="00EC77DA" w:rsidRDefault="004F0A9D" w:rsidP="004F0A9D">
      <w:pPr>
        <w:pStyle w:val="Heading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Pasos</w:t>
      </w:r>
      <w:r w:rsidR="00EC77DA"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para la resolución del ejercicio</w:t>
      </w: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54C395F3" w14:textId="77777777" w:rsidR="001141CA" w:rsidRPr="0094025E" w:rsidRDefault="00EC77DA" w:rsidP="0097150B">
      <w:pPr>
        <w:pStyle w:val="NormalWeb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HTML: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1141CA" w:rsidRPr="0094025E">
        <w:rPr>
          <w:rFonts w:asciiTheme="minorHAnsi" w:hAnsiTheme="minorHAnsi" w:cstheme="minorHAnsi"/>
          <w:sz w:val="22"/>
          <w:szCs w:val="22"/>
        </w:rPr>
        <w:t xml:space="preserve">Crea tu archivo </w:t>
      </w:r>
      <w:r w:rsidR="001141CA"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index.html</w:t>
      </w:r>
      <w:r w:rsidR="001141CA" w:rsidRPr="0094025E">
        <w:rPr>
          <w:rFonts w:asciiTheme="minorHAnsi" w:hAnsiTheme="minorHAnsi" w:cstheme="minorHAnsi"/>
          <w:sz w:val="22"/>
          <w:szCs w:val="22"/>
        </w:rPr>
        <w:t xml:space="preserve"> que incluya:</w:t>
      </w:r>
    </w:p>
    <w:p w14:paraId="6E5C78E5" w14:textId="77777777" w:rsidR="001141CA" w:rsidRPr="0094025E" w:rsidRDefault="001141CA" w:rsidP="0097150B">
      <w:pPr>
        <w:pStyle w:val="ListParagraph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Un enlace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(&lt;link&gt;)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para importar el archivo 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styles.css.</w:t>
      </w:r>
    </w:p>
    <w:p w14:paraId="6C96DF6D" w14:textId="77777777" w:rsidR="001141CA" w:rsidRPr="0094025E" w:rsidRDefault="001141CA" w:rsidP="0097150B">
      <w:pPr>
        <w:pStyle w:val="ListParagraph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Dentro del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&lt;body&gt;,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coloca un </w:t>
      </w:r>
      <w:r w:rsidRPr="0094025E">
        <w:rPr>
          <w:rFonts w:asciiTheme="minorHAnsi" w:hAnsiTheme="minorHAnsi" w:cstheme="minorHAnsi"/>
          <w:i/>
          <w:iCs/>
          <w:color w:val="FF5700" w:themeColor="accent6"/>
          <w:sz w:val="22"/>
          <w:szCs w:val="22"/>
        </w:rPr>
        <w:t>&lt;h1&gt;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con el título de tu página.</w:t>
      </w:r>
    </w:p>
    <w:p w14:paraId="73064AB6" w14:textId="77777777" w:rsidR="001141CA" w:rsidRPr="0094025E" w:rsidRDefault="001141CA" w:rsidP="0097150B">
      <w:pPr>
        <w:pStyle w:val="ListParagraph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Luego, agrega una sección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(&lt;section&gt;)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con el atributo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class="tables"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para organizar el contenido.</w:t>
      </w:r>
    </w:p>
    <w:p w14:paraId="536D1A88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1B9FBB56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59E2833E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61D1D9C8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4A9CBBF3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79E34180" w14:textId="77777777" w:rsidR="00C5048A" w:rsidRDefault="00C5048A" w:rsidP="00C5048A">
      <w:pPr>
        <w:spacing w:before="100" w:beforeAutospacing="1" w:after="100" w:afterAutospacing="1" w:line="276" w:lineRule="auto"/>
        <w:rPr>
          <w:rFonts w:cstheme="minorHAnsi"/>
        </w:rPr>
      </w:pPr>
    </w:p>
    <w:p w14:paraId="1E54BEBE" w14:textId="188AB45E" w:rsidR="00C5048A" w:rsidRPr="00C5048A" w:rsidRDefault="00FC328D" w:rsidP="00FC328D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1C36375E" wp14:editId="03A4572C">
            <wp:extent cx="5939790" cy="2983230"/>
            <wp:effectExtent l="63500" t="63500" r="130810" b="128270"/>
            <wp:docPr id="15151850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85013" name="Picture 1" descr="A screen 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64096" w14:textId="77777777" w:rsidR="001141CA" w:rsidRPr="001A4B62" w:rsidRDefault="001141CA" w:rsidP="001141CA">
      <w:pPr>
        <w:pStyle w:val="ListParagraph"/>
        <w:spacing w:line="276" w:lineRule="auto"/>
        <w:ind w:left="630"/>
        <w:rPr>
          <w:rFonts w:cstheme="minorHAnsi"/>
          <w:b/>
          <w:bCs/>
          <w:i/>
          <w:iCs/>
          <w:color w:val="FF5700" w:themeColor="accent1"/>
        </w:rPr>
      </w:pPr>
    </w:p>
    <w:p w14:paraId="3A8891DC" w14:textId="5D1A7AD5" w:rsidR="00C5048A" w:rsidRPr="0094025E" w:rsidRDefault="00EC77DA" w:rsidP="0097150B">
      <w:pPr>
        <w:pStyle w:val="ListParagraph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JavaScript: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C5048A" w:rsidRPr="0094025E">
        <w:rPr>
          <w:rFonts w:asciiTheme="minorHAnsi" w:hAnsiTheme="minorHAnsi" w:cstheme="minorHAnsi"/>
          <w:sz w:val="22"/>
          <w:szCs w:val="22"/>
        </w:rPr>
        <w:t xml:space="preserve">En el achivo </w:t>
      </w:r>
      <w:r w:rsidR="00C5048A"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main.js</w:t>
      </w:r>
      <w:r w:rsidR="00C5048A" w:rsidRPr="0094025E">
        <w:rPr>
          <w:rFonts w:asciiTheme="minorHAnsi" w:hAnsiTheme="minorHAnsi" w:cstheme="minorHAnsi"/>
          <w:sz w:val="22"/>
          <w:szCs w:val="22"/>
        </w:rPr>
        <w:t xml:space="preserve"> crea una variable llamada</w:t>
      </w:r>
      <w:r w:rsidR="00C5048A"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 xml:space="preserve"> </w:t>
      </w:r>
      <w:r w:rsidR="00C5048A"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tableContainer</w:t>
      </w:r>
      <w:r w:rsidR="00C5048A"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="00C5048A" w:rsidRPr="0094025E">
        <w:rPr>
          <w:rFonts w:asciiTheme="minorHAnsi" w:hAnsiTheme="minorHAnsi" w:cstheme="minorHAnsi"/>
          <w:sz w:val="22"/>
          <w:szCs w:val="22"/>
        </w:rPr>
        <w:t xml:space="preserve">y utiliza </w:t>
      </w:r>
      <w:r w:rsidR="00C5048A"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document.getElementById('.table</w:t>
      </w:r>
      <w:r w:rsidR="00FC328D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s</w:t>
      </w:r>
      <w:r w:rsidR="00C5048A"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')</w:t>
      </w:r>
      <w:r w:rsidR="00C5048A"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="00C5048A" w:rsidRPr="0094025E">
        <w:rPr>
          <w:rFonts w:asciiTheme="minorHAnsi" w:hAnsiTheme="minorHAnsi" w:cstheme="minorHAnsi"/>
          <w:sz w:val="22"/>
          <w:szCs w:val="22"/>
        </w:rPr>
        <w:t xml:space="preserve">para seleccionar ese elemento del </w:t>
      </w:r>
      <w:r w:rsidR="00C5048A"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DOM.</w:t>
      </w:r>
    </w:p>
    <w:p w14:paraId="245076D2" w14:textId="77777777" w:rsidR="001141CA" w:rsidRPr="0094025E" w:rsidRDefault="00C5048A" w:rsidP="0097150B">
      <w:pPr>
        <w:pStyle w:val="ListParagraph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Crea </w:t>
      </w:r>
      <w:r w:rsidR="00BE1607" w:rsidRPr="0094025E">
        <w:rPr>
          <w:rFonts w:asciiTheme="minorHAnsi" w:hAnsiTheme="minorHAnsi" w:cstheme="minorHAnsi"/>
          <w:sz w:val="22"/>
          <w:szCs w:val="22"/>
        </w:rPr>
        <w:t xml:space="preserve">una </w:t>
      </w:r>
      <w:r w:rsidR="00BE1607"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variable</w:t>
      </w:r>
      <w:r w:rsidR="00BE1607" w:rsidRPr="0094025E">
        <w:rPr>
          <w:rFonts w:asciiTheme="minorHAnsi" w:hAnsiTheme="minorHAnsi" w:cstheme="minorHAnsi"/>
          <w:sz w:val="22"/>
          <w:szCs w:val="22"/>
        </w:rPr>
        <w:t xml:space="preserve"> llamada </w:t>
      </w:r>
      <w:r w:rsidR="00BE1607"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result</w:t>
      </w:r>
      <w:r w:rsidR="00BE1607" w:rsidRPr="0094025E">
        <w:rPr>
          <w:rFonts w:asciiTheme="minorHAnsi" w:hAnsiTheme="minorHAnsi" w:cstheme="minorHAnsi"/>
          <w:sz w:val="22"/>
          <w:szCs w:val="22"/>
        </w:rPr>
        <w:t xml:space="preserve"> que se inicializa en 0. Esta variable se usa para almacenar resultados de operaciones o cálculos.</w:t>
      </w:r>
    </w:p>
    <w:p w14:paraId="3DEB1E38" w14:textId="77777777" w:rsidR="00C5048A" w:rsidRPr="0094025E" w:rsidRDefault="00BE1607" w:rsidP="0097150B">
      <w:pPr>
        <w:pStyle w:val="ListParagraph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Inicia un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 xml:space="preserve">bucle 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>for</w:t>
      </w:r>
      <w:r w:rsidRPr="0094025E">
        <w:rPr>
          <w:rFonts w:asciiTheme="minorHAnsi" w:hAnsiTheme="minorHAnsi" w:cstheme="minorHAnsi"/>
          <w:color w:val="FF5700" w:themeColor="accent6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que se repetirá 10 veces (del 1 al 10). En cada iteración, se generará una tabla de multiplicar para el número actual </w:t>
      </w:r>
      <w:r w:rsidRPr="0094025E">
        <w:rPr>
          <w:rStyle w:val="HTMLCode"/>
          <w:rFonts w:asciiTheme="minorHAnsi" w:eastAsiaTheme="minorHAnsi" w:hAnsiTheme="minorHAnsi" w:cstheme="minorHAnsi"/>
          <w:sz w:val="22"/>
          <w:szCs w:val="22"/>
        </w:rPr>
        <w:t>i</w:t>
      </w:r>
      <w:r w:rsidRPr="0094025E">
        <w:rPr>
          <w:rFonts w:asciiTheme="minorHAnsi" w:hAnsiTheme="minorHAnsi" w:cstheme="minorHAnsi"/>
          <w:sz w:val="22"/>
          <w:szCs w:val="22"/>
        </w:rPr>
        <w:t>.</w:t>
      </w:r>
    </w:p>
    <w:p w14:paraId="7FF33291" w14:textId="77777777" w:rsidR="00BE1607" w:rsidRPr="0094025E" w:rsidRDefault="00BE1607" w:rsidP="0097150B">
      <w:pPr>
        <w:pStyle w:val="ListParagraph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Dentro del bucle, usamos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</w:rPr>
        <w:t xml:space="preserve">plantillas literales (``) </w:t>
      </w:r>
      <w:r w:rsidRPr="0094025E">
        <w:rPr>
          <w:rFonts w:asciiTheme="minorHAnsi" w:hAnsiTheme="minorHAnsi" w:cstheme="minorHAnsi"/>
          <w:sz w:val="22"/>
          <w:szCs w:val="22"/>
        </w:rPr>
        <w:t>para crear un bloque de HTML:</w:t>
      </w:r>
    </w:p>
    <w:p w14:paraId="2FE7D7EB" w14:textId="77777777" w:rsidR="00BE1607" w:rsidRPr="0094025E" w:rsidRDefault="00BE1607" w:rsidP="0097150B">
      <w:pPr>
        <w:pStyle w:val="ListParagraph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&lt;div&gt;: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 un contenedor para cada tabla.</w:t>
      </w:r>
    </w:p>
    <w:p w14:paraId="6C5313EE" w14:textId="77777777" w:rsidR="00BE1607" w:rsidRPr="0094025E" w:rsidRDefault="00BE1607" w:rsidP="0097150B">
      <w:pPr>
        <w:pStyle w:val="ListParagraph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&lt;h2&gt;:</w:t>
      </w:r>
      <w:r w:rsidRPr="0094025E">
        <w:rPr>
          <w:rFonts w:asciiTheme="minorHAnsi" w:hAnsiTheme="minorHAnsi" w:cstheme="minorHAnsi"/>
          <w:sz w:val="22"/>
          <w:szCs w:val="22"/>
        </w:rPr>
        <w:t xml:space="preserve"> Muestra el título de la tabla con el número correspondiente.</w:t>
      </w:r>
    </w:p>
    <w:p w14:paraId="4A308F31" w14:textId="77777777" w:rsidR="00BE1607" w:rsidRPr="0094025E" w:rsidRDefault="00BE1607" w:rsidP="0097150B">
      <w:pPr>
        <w:pStyle w:val="ListParagraph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&lt;ul&gt;: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 una lista vacía </w:t>
      </w:r>
      <w:r w:rsidR="00E26E7B" w:rsidRPr="0094025E">
        <w:rPr>
          <w:rFonts w:asciiTheme="minorHAnsi" w:hAnsiTheme="minorHAnsi" w:cstheme="minorHAnsi"/>
          <w:sz w:val="22"/>
          <w:szCs w:val="22"/>
        </w:rPr>
        <w:t>donde se mostrarán los resultados de la multiplicación. La clase de la lista es dinámica y cambia según el número de la tabla.</w:t>
      </w:r>
    </w:p>
    <w:p w14:paraId="43F21CD9" w14:textId="422390B3" w:rsidR="00BE1607" w:rsidRPr="00BE1607" w:rsidRDefault="00FC328D" w:rsidP="00FC328D">
      <w:pPr>
        <w:spacing w:line="276" w:lineRule="auto"/>
        <w:jc w:val="center"/>
        <w:rPr>
          <w:rFonts w:cstheme="minorHAnsi"/>
        </w:rPr>
      </w:pPr>
      <w:r>
        <w:rPr>
          <w:rFonts w:cstheme="minorHAnsi"/>
          <w:noProof/>
          <w14:ligatures w14:val="standardContextual"/>
        </w:rPr>
        <w:drawing>
          <wp:inline distT="0" distB="0" distL="0" distR="0" wp14:anchorId="6972EFFA" wp14:editId="5FCDA9EB">
            <wp:extent cx="5939790" cy="2019935"/>
            <wp:effectExtent l="63500" t="63500" r="130810" b="126365"/>
            <wp:docPr id="1951469691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9691" name="Picture 2" descr="A computer screen shot of a program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9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986B3" w14:textId="77777777" w:rsidR="00E26E7B" w:rsidRPr="0094025E" w:rsidRDefault="00E26E7B" w:rsidP="0097150B">
      <w:pPr>
        <w:pStyle w:val="ListParagraph"/>
        <w:numPr>
          <w:ilvl w:val="0"/>
          <w:numId w:val="3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Crea los </w:t>
      </w:r>
      <w:r w:rsidR="00747C21" w:rsidRPr="0094025E">
        <w:rPr>
          <w:rFonts w:asciiTheme="minorHAnsi" w:hAnsiTheme="minorHAnsi" w:cstheme="minorHAnsi"/>
          <w:sz w:val="22"/>
          <w:szCs w:val="22"/>
        </w:rPr>
        <w:t>r</w:t>
      </w:r>
      <w:r w:rsidRPr="0094025E">
        <w:rPr>
          <w:rFonts w:asciiTheme="minorHAnsi" w:hAnsiTheme="minorHAnsi" w:cstheme="minorHAnsi"/>
          <w:sz w:val="22"/>
          <w:szCs w:val="22"/>
        </w:rPr>
        <w:t xml:space="preserve">esultados de la </w:t>
      </w:r>
      <w:r w:rsidR="00747C21" w:rsidRPr="0094025E">
        <w:rPr>
          <w:rFonts w:asciiTheme="minorHAnsi" w:hAnsiTheme="minorHAnsi" w:cstheme="minorHAnsi"/>
          <w:sz w:val="22"/>
          <w:szCs w:val="22"/>
        </w:rPr>
        <w:t>m</w:t>
      </w:r>
      <w:r w:rsidRPr="0094025E">
        <w:rPr>
          <w:rFonts w:asciiTheme="minorHAnsi" w:hAnsiTheme="minorHAnsi" w:cstheme="minorHAnsi"/>
          <w:sz w:val="22"/>
          <w:szCs w:val="22"/>
        </w:rPr>
        <w:t>ultiplicación. Comenza</w:t>
      </w:r>
      <w:r w:rsidR="00747C21" w:rsidRPr="0094025E">
        <w:rPr>
          <w:rFonts w:asciiTheme="minorHAnsi" w:hAnsiTheme="minorHAnsi" w:cstheme="minorHAnsi"/>
          <w:sz w:val="22"/>
          <w:szCs w:val="22"/>
        </w:rPr>
        <w:t>r</w:t>
      </w:r>
      <w:r w:rsidRPr="0094025E">
        <w:rPr>
          <w:rFonts w:asciiTheme="minorHAnsi" w:hAnsiTheme="minorHAnsi" w:cstheme="minorHAnsi"/>
          <w:sz w:val="22"/>
          <w:szCs w:val="22"/>
        </w:rPr>
        <w:t xml:space="preserve"> otro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bucle </w:t>
      </w:r>
      <w:r w:rsidRPr="0094025E">
        <w:rPr>
          <w:rFonts w:asciiTheme="minorHAnsi" w:hAnsiTheme="minorHAnsi" w:cstheme="minorHAnsi"/>
          <w:sz w:val="22"/>
          <w:szCs w:val="22"/>
        </w:rPr>
        <w:t>dentro del primero que también va del 1 al 10. Este bucle se encargará de calcular y mostrar los resultados de cada tabla.</w:t>
      </w:r>
    </w:p>
    <w:p w14:paraId="31C16103" w14:textId="77777777" w:rsidR="00A5126A" w:rsidRPr="0094025E" w:rsidRDefault="00E26E7B" w:rsidP="0097150B">
      <w:pPr>
        <w:pStyle w:val="ListParagraph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lastRenderedPageBreak/>
        <w:t>Multiplica</w:t>
      </w:r>
      <w:r w:rsidR="00747C21" w:rsidRPr="0094025E">
        <w:rPr>
          <w:rFonts w:asciiTheme="minorHAnsi" w:hAnsiTheme="minorHAnsi" w:cstheme="minorHAnsi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el número de la tabla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</w:t>
      </w:r>
      <w:r w:rsidRPr="0094025E">
        <w:rPr>
          <w:rStyle w:val="HTMLCode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</w:rPr>
        <w:t>i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)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por el número actual del segundo </w:t>
      </w:r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bucle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(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)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y almacenamos el resultado en la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variable 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result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>.</w:t>
      </w:r>
    </w:p>
    <w:p w14:paraId="62B37DB7" w14:textId="77777777" w:rsidR="00E26E7B" w:rsidRPr="0094025E" w:rsidRDefault="00E26E7B" w:rsidP="0097150B">
      <w:pPr>
        <w:pStyle w:val="ListParagraph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Utiliza</w:t>
      </w:r>
      <w:r w:rsidR="00747C21" w:rsidRPr="0094025E">
        <w:rPr>
          <w:rFonts w:asciiTheme="minorHAnsi" w:hAnsiTheme="minorHAnsi" w:cstheme="minorHAnsi"/>
          <w:sz w:val="22"/>
          <w:szCs w:val="22"/>
        </w:rPr>
        <w:t xml:space="preserve"> 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querySelector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para seleccionar la lista correspondiente a la tabla actual, utilizando la clase dinámica que crea</w:t>
      </w:r>
      <w:r w:rsidR="00747C21" w:rsidRPr="0094025E">
        <w:rPr>
          <w:rFonts w:asciiTheme="minorHAnsi" w:hAnsiTheme="minorHAnsi" w:cstheme="minorHAnsi"/>
          <w:sz w:val="22"/>
          <w:szCs w:val="22"/>
        </w:rPr>
        <w:t>ste</w:t>
      </w:r>
      <w:r w:rsidRPr="0094025E">
        <w:rPr>
          <w:rFonts w:asciiTheme="minorHAnsi" w:hAnsiTheme="minorHAnsi" w:cstheme="minorHAnsi"/>
          <w:sz w:val="22"/>
          <w:szCs w:val="22"/>
        </w:rPr>
        <w:t>.</w:t>
      </w:r>
    </w:p>
    <w:p w14:paraId="1AEAB637" w14:textId="77777777" w:rsidR="00E26E7B" w:rsidRPr="00FC328D" w:rsidRDefault="00E26E7B" w:rsidP="0097150B">
      <w:pPr>
        <w:pStyle w:val="ListParagraph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Usa 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sz w:val="22"/>
          <w:szCs w:val="22"/>
        </w:rPr>
        <w:t>innerHTML</w:t>
      </w:r>
      <w:r w:rsidRPr="0094025E">
        <w:rPr>
          <w:rFonts w:asciiTheme="minorHAnsi" w:hAnsiTheme="minorHAnsi" w:cstheme="minorHAnsi"/>
          <w:sz w:val="22"/>
          <w:szCs w:val="22"/>
        </w:rPr>
        <w:t xml:space="preserve"> nuevamente para agregar un nuevo elemento de lista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(</w:t>
      </w:r>
      <w:r w:rsidRPr="0094025E">
        <w:rPr>
          <w:rStyle w:val="HTMLCode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&lt;li&gt;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)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con el resultado de la multiplicación en el formato deseado.</w:t>
      </w:r>
    </w:p>
    <w:p w14:paraId="79DE3815" w14:textId="77777777" w:rsidR="00FC328D" w:rsidRPr="0094025E" w:rsidRDefault="00FC328D" w:rsidP="00FC328D">
      <w:pPr>
        <w:pStyle w:val="ListParagraph"/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95D2290" w14:textId="40FE2EE9" w:rsidR="00747C21" w:rsidRPr="00747C21" w:rsidRDefault="00FC328D" w:rsidP="00FC328D">
      <w:pPr>
        <w:tabs>
          <w:tab w:val="left" w:pos="3198"/>
        </w:tabs>
        <w:spacing w:line="276" w:lineRule="auto"/>
        <w:jc w:val="center"/>
        <w:rPr>
          <w:rFonts w:cstheme="minorHAnsi"/>
          <w:i/>
          <w:iCs/>
          <w:color w:val="FF5700" w:themeColor="accent1"/>
        </w:rPr>
      </w:pPr>
      <w:r>
        <w:rPr>
          <w:rFonts w:cstheme="minorHAnsi"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725A833F" wp14:editId="1C32B16F">
            <wp:extent cx="5939790" cy="3977640"/>
            <wp:effectExtent l="63500" t="63500" r="130810" b="124460"/>
            <wp:docPr id="2046204556" name="Picture 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04556" name="Picture 3" descr="A computer screen shot of a program cod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7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7D68D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B43EBE8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4EB37CA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F633A34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00E2658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9ECDD2D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D6C29FA" w14:textId="77777777" w:rsidR="00FC328D" w:rsidRDefault="00FC328D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FF1CCEF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EC4F91E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B062B3E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6C9B04F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9C97130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67A953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37DB819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2AA41FB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CC0A086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2F6D3EB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A306F71" w14:textId="77777777" w:rsidR="00FC328D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503CC33" w14:textId="53CEDB17" w:rsidR="00747C21" w:rsidRDefault="00747C21" w:rsidP="0097150B">
      <w:pPr>
        <w:pStyle w:val="ListParagraph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Actualiza el navegador.</w:t>
      </w:r>
    </w:p>
    <w:p w14:paraId="449C40A3" w14:textId="77777777" w:rsidR="00FC328D" w:rsidRPr="0094025E" w:rsidRDefault="00FC328D" w:rsidP="00FC328D">
      <w:pPr>
        <w:pStyle w:val="ListParagraph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DBD8ADB" w14:textId="77777777" w:rsidR="00747C21" w:rsidRDefault="00747C21" w:rsidP="00747C21">
      <w:pPr>
        <w:spacing w:line="276" w:lineRule="auto"/>
        <w:rPr>
          <w:rFonts w:cstheme="minorHAnsi"/>
          <w:noProof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325B0444" wp14:editId="68BF831C">
            <wp:extent cx="5939790" cy="4265930"/>
            <wp:effectExtent l="63500" t="63500" r="130810" b="128270"/>
            <wp:docPr id="107168228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82288" name="Picture 3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5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4EE5B" w14:textId="77777777" w:rsidR="00FC328D" w:rsidRPr="00FC328D" w:rsidRDefault="00FC328D" w:rsidP="00FC328D">
      <w:pPr>
        <w:pStyle w:val="ListParagraph"/>
        <w:rPr>
          <w:rFonts w:cstheme="minorHAnsi"/>
        </w:rPr>
      </w:pPr>
    </w:p>
    <w:p w14:paraId="2B84D498" w14:textId="5BE72B4C" w:rsidR="00747C21" w:rsidRPr="0094025E" w:rsidRDefault="00EC77DA" w:rsidP="0097150B">
      <w:pPr>
        <w:pStyle w:val="ListParagraph"/>
        <w:numPr>
          <w:ilvl w:val="0"/>
          <w:numId w:val="6"/>
        </w:numPr>
        <w:rPr>
          <w:rFonts w:cstheme="minorHAnsi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CSS: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747C21" w:rsidRPr="0094025E">
        <w:rPr>
          <w:rFonts w:asciiTheme="minorHAnsi" w:hAnsiTheme="minorHAnsi" w:cstheme="minorHAnsi"/>
          <w:sz w:val="22"/>
          <w:szCs w:val="22"/>
        </w:rPr>
        <w:t xml:space="preserve">Agregamos los estilos en nuestro archivo </w:t>
      </w:r>
      <w:r w:rsidR="00747C21"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styles.css</w:t>
      </w:r>
      <w:r w:rsidR="00102A96" w:rsidRPr="0094025E">
        <w:rPr>
          <w:rFonts w:asciiTheme="minorHAnsi" w:hAnsiTheme="minorHAnsi" w:cstheme="minorHAnsi"/>
          <w:sz w:val="22"/>
          <w:szCs w:val="22"/>
        </w:rPr>
        <w:t>, que define cómo se verá el contenido de tu página, específicamente las tablas generadas dinámicamente por tu JavaScript</w:t>
      </w:r>
      <w:r w:rsidR="00102A96">
        <w:t>.</w:t>
      </w:r>
    </w:p>
    <w:p w14:paraId="21DC8750" w14:textId="77777777" w:rsidR="0094025E" w:rsidRDefault="0094025E" w:rsidP="0094025E">
      <w:pPr>
        <w:pStyle w:val="ListParagraph"/>
        <w:rPr>
          <w:rFonts w:cstheme="minorHAnsi"/>
        </w:rPr>
      </w:pPr>
    </w:p>
    <w:p w14:paraId="243FD577" w14:textId="77777777" w:rsidR="00102A96" w:rsidRDefault="00102A96" w:rsidP="00102A96">
      <w:pPr>
        <w:rPr>
          <w:rFonts w:cstheme="minorHAnsi"/>
          <w:noProof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615C448" wp14:editId="5C17C257">
            <wp:extent cx="5939790" cy="4540250"/>
            <wp:effectExtent l="63500" t="63500" r="130810" b="133350"/>
            <wp:docPr id="71908727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8727" name="Picture 43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D020F" w14:textId="77777777" w:rsidR="00102A96" w:rsidRDefault="00102A96" w:rsidP="00102A96">
      <w:pPr>
        <w:rPr>
          <w:rFonts w:cstheme="minorHAnsi"/>
          <w:noProof/>
        </w:rPr>
      </w:pPr>
    </w:p>
    <w:p w14:paraId="0274CC66" w14:textId="77777777" w:rsidR="00102A96" w:rsidRDefault="00102A96" w:rsidP="0097150B">
      <w:pPr>
        <w:pStyle w:val="ListParagraph"/>
        <w:numPr>
          <w:ilvl w:val="0"/>
          <w:numId w:val="6"/>
        </w:numPr>
        <w:tabs>
          <w:tab w:val="left" w:pos="1454"/>
        </w:tabs>
        <w:rPr>
          <w:rFonts w:asciiTheme="minorHAnsi" w:hAnsiTheme="minorHAnsi" w:cstheme="minorHAnsi"/>
          <w:sz w:val="22"/>
          <w:szCs w:val="22"/>
        </w:rPr>
      </w:pPr>
      <w:r w:rsidRPr="0081486A">
        <w:rPr>
          <w:rFonts w:asciiTheme="minorHAnsi" w:hAnsiTheme="minorHAnsi" w:cstheme="minorHAnsi"/>
          <w:sz w:val="22"/>
          <w:szCs w:val="22"/>
        </w:rPr>
        <w:t>Actualizamos el navegador.</w:t>
      </w:r>
    </w:p>
    <w:p w14:paraId="4A815510" w14:textId="77777777" w:rsidR="00EA42A6" w:rsidRPr="0081486A" w:rsidRDefault="00EA42A6" w:rsidP="00EA42A6">
      <w:pPr>
        <w:pStyle w:val="ListParagraph"/>
        <w:tabs>
          <w:tab w:val="left" w:pos="1454"/>
        </w:tabs>
        <w:rPr>
          <w:rFonts w:asciiTheme="minorHAnsi" w:hAnsiTheme="minorHAnsi" w:cstheme="minorHAnsi"/>
          <w:sz w:val="22"/>
          <w:szCs w:val="22"/>
        </w:rPr>
      </w:pPr>
    </w:p>
    <w:p w14:paraId="55D21B74" w14:textId="77777777" w:rsidR="00E37746" w:rsidRDefault="00102A96" w:rsidP="00E37746">
      <w:pPr>
        <w:tabs>
          <w:tab w:val="left" w:pos="1454"/>
        </w:tabs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68768B0" wp14:editId="63C7DCAF">
            <wp:extent cx="5939790" cy="2780665"/>
            <wp:effectExtent l="63500" t="63500" r="130810" b="127635"/>
            <wp:docPr id="164620081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00811" name="Picture 4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40609" w14:textId="77777777" w:rsidR="0094025E" w:rsidRDefault="0094025E" w:rsidP="00E37746">
      <w:pPr>
        <w:tabs>
          <w:tab w:val="left" w:pos="1454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16187066" w14:textId="77777777" w:rsidR="005B111C" w:rsidRDefault="00552D64" w:rsidP="00E37746">
      <w:pPr>
        <w:tabs>
          <w:tab w:val="left" w:pos="1454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056A20FC" wp14:editId="53801D3E">
            <wp:simplePos x="0" y="0"/>
            <wp:positionH relativeFrom="column">
              <wp:posOffset>0</wp:posOffset>
            </wp:positionH>
            <wp:positionV relativeFrom="paragraph">
              <wp:posOffset>5472430</wp:posOffset>
            </wp:positionV>
            <wp:extent cx="5939790" cy="1974215"/>
            <wp:effectExtent l="0" t="0" r="3810" b="0"/>
            <wp:wrapSquare wrapText="bothSides"/>
            <wp:docPr id="117103020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30202" name="Picture 1171030202" descr="movie::/Users/sofia/Desktop/Screen Recording 2024-10-09 at 1.45.34 PM.mov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11C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 w:rsidR="000F1BC9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2</w:t>
      </w:r>
      <w:r w:rsidR="005B111C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429CA689" w14:textId="77777777" w:rsidR="00E37746" w:rsidRPr="00E37746" w:rsidRDefault="00E37746" w:rsidP="00E37746">
      <w:pPr>
        <w:tabs>
          <w:tab w:val="left" w:pos="1454"/>
        </w:tabs>
        <w:rPr>
          <w:rFonts w:cstheme="minorHAnsi"/>
          <w:noProof/>
        </w:rPr>
      </w:pPr>
    </w:p>
    <w:p w14:paraId="0EADB96D" w14:textId="77777777" w:rsidR="005B111C" w:rsidRPr="00E37746" w:rsidRDefault="005B111C" w:rsidP="005B111C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Enunciado:</w:t>
      </w:r>
    </w:p>
    <w:p w14:paraId="39AF5467" w14:textId="77777777" w:rsidR="00563740" w:rsidRPr="0094025E" w:rsidRDefault="00D04DDB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Crear una aplicación web que permita a los usuarios añadir tareas, marcar tareas como completadas y eliminar tareas de la lista.</w:t>
      </w:r>
    </w:p>
    <w:p w14:paraId="1645CA0A" w14:textId="77777777" w:rsidR="00D04DDB" w:rsidRDefault="00563740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Debe quedar </w:t>
      </w:r>
      <w:r w:rsidR="00D76FD9" w:rsidRPr="0094025E">
        <w:rPr>
          <w:rFonts w:asciiTheme="minorHAnsi" w:hAnsiTheme="minorHAnsi" w:cstheme="minorHAnsi"/>
          <w:sz w:val="22"/>
          <w:szCs w:val="22"/>
        </w:rPr>
        <w:t>así</w:t>
      </w:r>
      <w:r w:rsidR="00D04DDB" w:rsidRPr="0094025E">
        <w:rPr>
          <w:rFonts w:asciiTheme="minorHAnsi" w:hAnsiTheme="minorHAnsi" w:cstheme="minorHAnsi"/>
          <w:sz w:val="22"/>
          <w:szCs w:val="22"/>
        </w:rPr>
        <w:t>:</w:t>
      </w:r>
    </w:p>
    <w:p w14:paraId="0E649436" w14:textId="77777777" w:rsidR="0094025E" w:rsidRPr="0094025E" w:rsidRDefault="0094025E" w:rsidP="0094025E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96A665" w14:textId="77777777" w:rsidR="000F1BC9" w:rsidRDefault="00D04DDB" w:rsidP="0078349C">
      <w:pPr>
        <w:spacing w:line="276" w:lineRule="auto"/>
      </w:pPr>
      <w:r>
        <w:rPr>
          <w:noProof/>
        </w:rPr>
        <w:drawing>
          <wp:inline distT="0" distB="0" distL="0" distR="0" wp14:anchorId="74EEA81D" wp14:editId="3A77ACF3">
            <wp:extent cx="5939790" cy="3343910"/>
            <wp:effectExtent l="63500" t="63500" r="130810" b="123190"/>
            <wp:docPr id="13112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4378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A552D" w14:textId="77777777" w:rsidR="00685A9A" w:rsidRDefault="00685A9A" w:rsidP="0078349C">
      <w:pPr>
        <w:spacing w:line="276" w:lineRule="auto"/>
      </w:pPr>
    </w:p>
    <w:p w14:paraId="412242B7" w14:textId="77777777" w:rsidR="000F1BC9" w:rsidRDefault="004F0A9D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17754">
        <w:rPr>
          <w:rFonts w:asciiTheme="minorHAnsi" w:hAnsiTheme="minorHAnsi" w:cstheme="minorHAnsi"/>
          <w:sz w:val="22"/>
          <w:szCs w:val="22"/>
        </w:rPr>
        <w:t>Video demostrativo de la página</w:t>
      </w:r>
      <w:r w:rsidR="00243BDA" w:rsidRPr="00917754">
        <w:rPr>
          <w:rFonts w:asciiTheme="minorHAnsi" w:hAnsiTheme="minorHAnsi" w:cstheme="minorHAnsi"/>
          <w:sz w:val="22"/>
          <w:szCs w:val="22"/>
        </w:rPr>
        <w:t xml:space="preserve"> (haz doble clic para visualizar):</w:t>
      </w:r>
    </w:p>
    <w:p w14:paraId="5A663621" w14:textId="77777777" w:rsidR="000F1BC9" w:rsidRDefault="000F1BC9" w:rsidP="0078349C">
      <w:pPr>
        <w:spacing w:line="276" w:lineRule="auto"/>
        <w:rPr>
          <w:rFonts w:asciiTheme="minorHAnsi" w:hAnsiTheme="minorHAnsi" w:cstheme="minorBidi"/>
          <w:sz w:val="22"/>
          <w:szCs w:val="22"/>
        </w:rPr>
      </w:pPr>
    </w:p>
    <w:p w14:paraId="1E376D0D" w14:textId="77777777" w:rsidR="00917754" w:rsidRDefault="00917754" w:rsidP="0078349C">
      <w:pPr>
        <w:spacing w:line="276" w:lineRule="auto"/>
      </w:pPr>
    </w:p>
    <w:p w14:paraId="4F5F5620" w14:textId="77777777" w:rsidR="00917754" w:rsidRDefault="00917754" w:rsidP="0078349C">
      <w:pPr>
        <w:spacing w:line="276" w:lineRule="auto"/>
      </w:pPr>
    </w:p>
    <w:p w14:paraId="1777F1A1" w14:textId="77777777" w:rsidR="000F1BC9" w:rsidRDefault="000F1BC9" w:rsidP="0078349C">
      <w:pPr>
        <w:spacing w:line="276" w:lineRule="auto"/>
      </w:pPr>
    </w:p>
    <w:p w14:paraId="6F7D6575" w14:textId="77777777" w:rsidR="004F0A9D" w:rsidRDefault="000F1BC9" w:rsidP="0097150B">
      <w:pPr>
        <w:pStyle w:val="ListParagraph"/>
        <w:numPr>
          <w:ilvl w:val="0"/>
          <w:numId w:val="9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17754">
        <w:rPr>
          <w:rFonts w:asciiTheme="minorHAnsi" w:hAnsiTheme="minorHAnsi" w:cstheme="minorHAnsi"/>
          <w:sz w:val="22"/>
          <w:szCs w:val="22"/>
        </w:rPr>
        <w:t>La interfaz debe ser atractiva y debe incluir validaciones para asegurarse de que las tareas no estén vacías.</w:t>
      </w:r>
    </w:p>
    <w:p w14:paraId="38AA2DA5" w14:textId="77777777" w:rsidR="00917754" w:rsidRPr="00917754" w:rsidRDefault="00917754" w:rsidP="0081486A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3A5DB65" w14:textId="77777777" w:rsidR="000F1BC9" w:rsidRPr="000F1BC9" w:rsidRDefault="000F1BC9" w:rsidP="000F1BC9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D5A5F8C" wp14:editId="6F105839">
            <wp:extent cx="5939790" cy="3229610"/>
            <wp:effectExtent l="63500" t="63500" r="130810" b="123190"/>
            <wp:docPr id="785097288" name="Picture 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7288" name="Picture 4" descr="A screenshot of a cha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DEA455" w14:textId="77777777" w:rsidR="0081486A" w:rsidRDefault="0081486A" w:rsidP="0081486A">
      <w:pPr>
        <w:pStyle w:val="Heading3"/>
        <w:spacing w:line="276" w:lineRule="auto"/>
        <w:rPr>
          <w:rFonts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4453276C" w14:textId="77777777" w:rsidR="0081486A" w:rsidRDefault="0081486A" w:rsidP="0081486A">
      <w:pPr>
        <w:pStyle w:val="Heading3"/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Pasos para la resolución del ejercicio:</w:t>
      </w:r>
    </w:p>
    <w:p w14:paraId="451C2C35" w14:textId="77777777" w:rsidR="0081486A" w:rsidRPr="0081486A" w:rsidRDefault="0081486A" w:rsidP="0081486A">
      <w:pPr>
        <w:rPr>
          <w:lang w:val="es-ES"/>
        </w:rPr>
      </w:pPr>
    </w:p>
    <w:p w14:paraId="64D8BC27" w14:textId="77777777" w:rsidR="0078349C" w:rsidRPr="0081486A" w:rsidRDefault="002C0F4D" w:rsidP="0097150B">
      <w:pPr>
        <w:pStyle w:val="Heading3"/>
        <w:numPr>
          <w:ilvl w:val="0"/>
          <w:numId w:val="10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HTML:</w:t>
      </w:r>
    </w:p>
    <w:p w14:paraId="69B70845" w14:textId="77777777" w:rsidR="00563740" w:rsidRPr="0094025E" w:rsidRDefault="000F1BC9" w:rsidP="0078349C">
      <w:pPr>
        <w:pStyle w:val="Heading3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cstheme="minorHAnsi"/>
          <w:color w:val="000000" w:themeColor="text1"/>
          <w:sz w:val="22"/>
          <w:szCs w:val="22"/>
        </w:rPr>
        <w:t xml:space="preserve">       </w:t>
      </w:r>
      <w:r w:rsidR="0078349C"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>C</w:t>
      </w:r>
      <w:r w:rsidR="00563740"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>ontiene lo esencial para interactuar con el DOM:</w:t>
      </w:r>
    </w:p>
    <w:p w14:paraId="2DC532AF" w14:textId="77777777" w:rsidR="0078349C" w:rsidRPr="0094025E" w:rsidRDefault="0078349C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Estructura básica:</w:t>
      </w:r>
      <w:r w:rsidRPr="0094025E">
        <w:rPr>
          <w:rFonts w:asciiTheme="minorHAnsi" w:hAnsiTheme="minorHAnsi" w:cstheme="minorHAnsi"/>
          <w:sz w:val="22"/>
          <w:szCs w:val="22"/>
        </w:rPr>
        <w:t xml:space="preserve"> El archivo HTML tiene una estructura estándar con etiquetas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&lt;!DOCTYPE&gt;,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&lt;html&gt;, &lt;head&gt;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y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&lt;body&gt;.</w:t>
      </w:r>
    </w:p>
    <w:p w14:paraId="01362178" w14:textId="77777777" w:rsidR="0078349C" w:rsidRPr="0094025E" w:rsidRDefault="0078349C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Título: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establece un título para la página.</w:t>
      </w:r>
    </w:p>
    <w:p w14:paraId="14AEAD6C" w14:textId="77777777" w:rsidR="0078349C" w:rsidRPr="0094025E" w:rsidRDefault="0078349C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CSS y JavaScript: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enlazan los archivos CSS y JavaScript que se crearán para el proyecto.</w:t>
      </w:r>
    </w:p>
    <w:p w14:paraId="0C3FBDE3" w14:textId="77777777" w:rsidR="0078349C" w:rsidRPr="0094025E" w:rsidRDefault="0078349C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Contenedor de tareas: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incluye un contenedor donde los usuarios pueden agregar una tarea mediante un campo de entrada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(&lt;input&gt;)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y un botón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(&lt;button&gt;).</w:t>
      </w:r>
    </w:p>
    <w:p w14:paraId="04646E8B" w14:textId="77777777" w:rsidR="0078349C" w:rsidRPr="0094025E" w:rsidRDefault="0078349C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Lista de tareas: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crea una lista desordenada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(&lt;ul&gt;)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donde se mostrarán las tareas.</w:t>
      </w:r>
    </w:p>
    <w:p w14:paraId="1BF187C1" w14:textId="77777777" w:rsidR="0078349C" w:rsidRDefault="0078349C" w:rsidP="0078349C">
      <w:pPr>
        <w:spacing w:line="276" w:lineRule="auto"/>
      </w:pPr>
    </w:p>
    <w:p w14:paraId="1BF1AA41" w14:textId="77777777" w:rsidR="0078349C" w:rsidRDefault="0078349C" w:rsidP="0078349C">
      <w:pPr>
        <w:spacing w:line="276" w:lineRule="auto"/>
      </w:pPr>
    </w:p>
    <w:p w14:paraId="211D451D" w14:textId="77777777" w:rsidR="0078349C" w:rsidRDefault="0078349C" w:rsidP="0078349C">
      <w:pPr>
        <w:spacing w:line="276" w:lineRule="auto"/>
      </w:pPr>
    </w:p>
    <w:p w14:paraId="7AF11BEC" w14:textId="312C8FE4" w:rsidR="005B111C" w:rsidRPr="00160C5F" w:rsidRDefault="0014620F" w:rsidP="0014620F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98E949" wp14:editId="2EEEFC17">
            <wp:extent cx="5939790" cy="3726815"/>
            <wp:effectExtent l="63500" t="63500" r="130810" b="121285"/>
            <wp:docPr id="943009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09248" name="Picture 9430092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6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63740">
        <w:br/>
      </w:r>
    </w:p>
    <w:p w14:paraId="0EC91FA4" w14:textId="77777777" w:rsidR="00160C5F" w:rsidRPr="000F1BC9" w:rsidRDefault="002C0F4D" w:rsidP="0097150B">
      <w:pPr>
        <w:pStyle w:val="ListParagraph"/>
        <w:numPr>
          <w:ilvl w:val="0"/>
          <w:numId w:val="10"/>
        </w:numPr>
        <w:spacing w:line="276" w:lineRule="auto"/>
        <w:rPr>
          <w:rFonts w:cstheme="minorHAnsi"/>
        </w:rPr>
      </w:pP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</w:t>
      </w:r>
      <w:r w:rsidR="00160C5F"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CSS </w:t>
      </w: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:</w:t>
      </w:r>
      <w:r>
        <w:rPr>
          <w:rFonts w:cstheme="minorHAnsi"/>
          <w:color w:val="FF5700" w:themeColor="accent1"/>
        </w:rPr>
        <w:t xml:space="preserve"> </w:t>
      </w:r>
      <w:r w:rsidR="00160C5F" w:rsidRPr="0094025E">
        <w:rPr>
          <w:rFonts w:asciiTheme="minorHAnsi" w:hAnsiTheme="minorHAnsi" w:cstheme="minorHAnsi"/>
          <w:sz w:val="22"/>
          <w:szCs w:val="22"/>
        </w:rPr>
        <w:t xml:space="preserve">llamado </w:t>
      </w:r>
      <w:r w:rsidR="00160C5F" w:rsidRPr="0094025E">
        <w:rPr>
          <w:rStyle w:val="HTMLCode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</w:rPr>
        <w:t>styles.css</w:t>
      </w:r>
      <w:r w:rsidR="00160C5F"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160C5F" w:rsidRPr="0094025E">
        <w:rPr>
          <w:rFonts w:asciiTheme="minorHAnsi" w:hAnsiTheme="minorHAnsi" w:cstheme="minorHAnsi"/>
          <w:sz w:val="22"/>
          <w:szCs w:val="22"/>
        </w:rPr>
        <w:t>para dar estilo a tu aplicación.</w:t>
      </w:r>
      <w:r w:rsidR="000F1BC9" w:rsidRPr="0094025E">
        <w:rPr>
          <w:rFonts w:asciiTheme="minorHAnsi" w:hAnsiTheme="minorHAnsi" w:cstheme="minorHAnsi"/>
          <w:sz w:val="22"/>
          <w:szCs w:val="22"/>
        </w:rPr>
        <w:t xml:space="preserve"> </w:t>
      </w:r>
      <w:r w:rsidR="00160C5F" w:rsidRPr="0094025E">
        <w:rPr>
          <w:rFonts w:asciiTheme="minorHAnsi" w:hAnsiTheme="minorHAnsi" w:cstheme="minorHAnsi"/>
          <w:sz w:val="22"/>
          <w:szCs w:val="22"/>
        </w:rPr>
        <w:t>Se establece:</w:t>
      </w:r>
    </w:p>
    <w:p w14:paraId="54CF8BDA" w14:textId="77777777" w:rsidR="00160C5F" w:rsidRPr="0094025E" w:rsidRDefault="00160C5F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Diseño General: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establecen fuentes, colores de fondo y márgenes para crear una apariencia limpia y moderna.</w:t>
      </w:r>
    </w:p>
    <w:p w14:paraId="393509A8" w14:textId="77777777" w:rsidR="00160C5F" w:rsidRPr="0094025E" w:rsidRDefault="00160C5F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Estilos para el Contenedor de Tareas: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le da un fondo blanco, bordes redondeados y sombras para elevar visualmente el contenedor.</w:t>
      </w:r>
    </w:p>
    <w:p w14:paraId="42C0353E" w14:textId="77777777" w:rsidR="00160C5F" w:rsidRPr="0094025E" w:rsidRDefault="00160C5F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Estilos de Entrada y Botones:</w:t>
      </w:r>
      <w:r w:rsidRPr="0094025E">
        <w:rPr>
          <w:rFonts w:asciiTheme="minorHAnsi" w:hAnsiTheme="minorHAnsi" w:cstheme="minorHAnsi"/>
          <w:sz w:val="22"/>
          <w:szCs w:val="22"/>
        </w:rPr>
        <w:t xml:space="preserve"> Se aplican efectos de enfoque y cambios de color para hacer que la interfaz sea interactiva.</w:t>
      </w:r>
    </w:p>
    <w:p w14:paraId="62C762BD" w14:textId="77777777" w:rsidR="000F1BC9" w:rsidRPr="0094025E" w:rsidRDefault="00160C5F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Estilos de la Lista de Tareas:</w:t>
      </w:r>
      <w:r w:rsidRPr="0094025E">
        <w:rPr>
          <w:rFonts w:asciiTheme="minorHAnsi" w:hAnsiTheme="minorHAnsi" w:cstheme="minorHAnsi"/>
          <w:sz w:val="22"/>
          <w:szCs w:val="22"/>
        </w:rPr>
        <w:t xml:space="preserve"> Las tareas se muestran en una lista ordenada con un fondo suave y un efecto de desplazamiento al pasar el mouse.</w:t>
      </w:r>
    </w:p>
    <w:p w14:paraId="1623D6FC" w14:textId="77777777" w:rsidR="00F611A0" w:rsidRDefault="00F611A0" w:rsidP="00F611A0">
      <w:pPr>
        <w:spacing w:line="276" w:lineRule="auto"/>
        <w:rPr>
          <w:rFonts w:cstheme="minorHAnsi"/>
        </w:rPr>
      </w:pPr>
    </w:p>
    <w:p w14:paraId="77FB51B8" w14:textId="77777777" w:rsidR="00F611A0" w:rsidRPr="0094025E" w:rsidRDefault="00F611A0" w:rsidP="0094025E">
      <w:pPr>
        <w:spacing w:line="276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 Generales:</w:t>
      </w:r>
    </w:p>
    <w:p w14:paraId="7F7AE751" w14:textId="77777777" w:rsidR="00F611A0" w:rsidRPr="0094025E" w:rsidRDefault="00F611A0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Flexbox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Utilizas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display: flex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y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flex-direction: column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para que los elementos dentro del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&lt;body&gt;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se organicen verticalmente. Esto es útil para el diseño responsivo.</w:t>
      </w:r>
    </w:p>
    <w:p w14:paraId="290908C9" w14:textId="77777777" w:rsidR="00F611A0" w:rsidRPr="0094025E" w:rsidRDefault="00F611A0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Transiciones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La propiedad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transition</w:t>
      </w:r>
      <w:r w:rsidRPr="0094025E">
        <w:rPr>
          <w:rFonts w:asciiTheme="minorHAnsi" w:hAnsiTheme="minorHAnsi" w:cstheme="minorHAnsi"/>
          <w:sz w:val="22"/>
          <w:szCs w:val="22"/>
        </w:rPr>
        <w:t xml:space="preserve"> permite que los cambios en el 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>background-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color </w:t>
      </w:r>
      <w:r w:rsidRPr="0094025E">
        <w:rPr>
          <w:rFonts w:asciiTheme="minorHAnsi" w:hAnsiTheme="minorHAnsi" w:cstheme="minorHAnsi"/>
          <w:sz w:val="22"/>
          <w:szCs w:val="22"/>
        </w:rPr>
        <w:t>ocurran de manera suave, lo que mejora la experiencia del usuario.</w:t>
      </w:r>
    </w:p>
    <w:p w14:paraId="5AA2D252" w14:textId="77777777" w:rsidR="00F611A0" w:rsidRPr="00F611A0" w:rsidRDefault="00F611A0" w:rsidP="00F611A0">
      <w:pPr>
        <w:spacing w:line="276" w:lineRule="auto"/>
        <w:rPr>
          <w:rFonts w:eastAsiaTheme="minorHAnsi" w:cstheme="minorHAnsi"/>
        </w:rPr>
      </w:pPr>
    </w:p>
    <w:p w14:paraId="336B82AF" w14:textId="77777777" w:rsidR="00160C5F" w:rsidRPr="002B6885" w:rsidRDefault="000F1BC9" w:rsidP="002B6885">
      <w:pPr>
        <w:spacing w:line="276" w:lineRule="auto"/>
        <w:rPr>
          <w:rFonts w:cstheme="minorHAnsi"/>
        </w:rPr>
      </w:pPr>
      <w:r w:rsidRPr="002B6885">
        <w:rPr>
          <w:rFonts w:cstheme="minorHAnsi"/>
        </w:rPr>
        <w:lastRenderedPageBreak/>
        <w:br/>
      </w:r>
      <w:r w:rsidR="002B6885">
        <w:rPr>
          <w:noProof/>
        </w:rPr>
        <w:drawing>
          <wp:inline distT="0" distB="0" distL="0" distR="0" wp14:anchorId="4812F7F3" wp14:editId="1ABEFEAB">
            <wp:extent cx="5939790" cy="3083560"/>
            <wp:effectExtent l="63500" t="63500" r="130810" b="129540"/>
            <wp:docPr id="191517779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7790" name="Picture 6" descr="A screen 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146D2" w14:textId="77777777" w:rsidR="00F611A0" w:rsidRPr="0094025E" w:rsidRDefault="00F611A0" w:rsidP="0094025E">
      <w:p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Contenedor de Tarea:</w:t>
      </w:r>
    </w:p>
    <w:p w14:paraId="0086B891" w14:textId="77777777" w:rsidR="00F611A0" w:rsidRPr="0094025E" w:rsidRDefault="00F611A0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Sombra y Bordes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box-shadow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agrega un efecto de profundidad, haciendo que el contenedor parezca flotar sobre la página.</w:t>
      </w:r>
    </w:p>
    <w:p w14:paraId="4B6330B9" w14:textId="77777777" w:rsidR="00F611A0" w:rsidRPr="0094025E" w:rsidRDefault="00F611A0" w:rsidP="0097150B">
      <w:pPr>
        <w:pStyle w:val="ListParagraph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Bordes Redondeados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El uso de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border-radius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suaviza las esquinas del contenedor, dándole un aspecto más moderno.</w:t>
      </w:r>
    </w:p>
    <w:p w14:paraId="3750FCD4" w14:textId="77777777" w:rsidR="002B6885" w:rsidRPr="002B6885" w:rsidRDefault="002B6885" w:rsidP="002B6885">
      <w:pPr>
        <w:pStyle w:val="ListParagraph"/>
        <w:spacing w:line="276" w:lineRule="auto"/>
        <w:rPr>
          <w:rFonts w:cstheme="minorHAnsi"/>
        </w:rPr>
      </w:pPr>
    </w:p>
    <w:p w14:paraId="39002B3B" w14:textId="77777777" w:rsidR="002B6885" w:rsidRPr="002B6885" w:rsidRDefault="002B6885" w:rsidP="002B6885">
      <w:pPr>
        <w:spacing w:line="360" w:lineRule="auto"/>
        <w:jc w:val="center"/>
        <w:rPr>
          <w:rFonts w:cstheme="minorHAnsi"/>
        </w:rPr>
      </w:pPr>
      <w:r w:rsidRPr="002B6885">
        <w:rPr>
          <w:noProof/>
        </w:rPr>
        <w:drawing>
          <wp:inline distT="0" distB="0" distL="0" distR="0" wp14:anchorId="2C3CB459" wp14:editId="2FDF8616">
            <wp:extent cx="4800600" cy="2463800"/>
            <wp:effectExtent l="63500" t="63500" r="127000" b="127000"/>
            <wp:docPr id="1626876220" name="Picture 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76220" name="Picture 7" descr="A screen 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63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874495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1E5EF347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3BA7BAE4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2CB99D56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67D5C448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0ED7E868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0BFBA6FD" w14:textId="77777777" w:rsidR="003A7C3F" w:rsidRDefault="003A7C3F" w:rsidP="00F611A0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041FD25" w14:textId="77777777" w:rsidR="003A7C3F" w:rsidRDefault="003A7C3F" w:rsidP="00F611A0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E9947FD" w14:textId="77777777" w:rsidR="00F611A0" w:rsidRPr="00E37746" w:rsidRDefault="00F611A0" w:rsidP="00F611A0">
      <w:pPr>
        <w:tabs>
          <w:tab w:val="left" w:pos="291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lastRenderedPageBreak/>
        <w:t>Estilos de Entrada:</w:t>
      </w:r>
    </w:p>
    <w:p w14:paraId="296B7CB1" w14:textId="77777777" w:rsidR="002B6885" w:rsidRPr="00765046" w:rsidRDefault="00F611A0" w:rsidP="0097150B">
      <w:pPr>
        <w:pStyle w:val="ListParagraph"/>
        <w:numPr>
          <w:ilvl w:val="0"/>
          <w:numId w:val="8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sz w:val="22"/>
          <w:szCs w:val="22"/>
        </w:rPr>
        <w:t>Enfoque</w:t>
      </w:r>
      <w:r w:rsidRPr="0094025E">
        <w:rPr>
          <w:rFonts w:asciiTheme="minorHAnsi" w:hAnsiTheme="minorHAnsi" w:cstheme="minorHAnsi"/>
          <w:sz w:val="22"/>
          <w:szCs w:val="22"/>
        </w:rPr>
        <w:t xml:space="preserve">: Cuando el usuario hace clic en el campo de entrada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</w:t>
      </w:r>
      <w:r w:rsidRPr="0094025E">
        <w:rPr>
          <w:rStyle w:val="HTMLCode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</w:rPr>
        <w:t>:focus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), </w:t>
      </w:r>
      <w:r w:rsidRPr="0094025E">
        <w:rPr>
          <w:rFonts w:asciiTheme="minorHAnsi" w:hAnsiTheme="minorHAnsi" w:cstheme="minorHAnsi"/>
          <w:sz w:val="22"/>
          <w:szCs w:val="22"/>
        </w:rPr>
        <w:t>el borde y la sombra cambian, indicando que el campo está activo. Esto mejora la accesibilidad y usabilidad del formulario</w:t>
      </w:r>
      <w:r w:rsidR="00765046">
        <w:rPr>
          <w:rFonts w:asciiTheme="minorHAnsi" w:hAnsiTheme="minorHAnsi" w:cstheme="minorHAnsi"/>
          <w:sz w:val="22"/>
          <w:szCs w:val="22"/>
        </w:rPr>
        <w:t>.</w:t>
      </w:r>
    </w:p>
    <w:p w14:paraId="1B9B6C98" w14:textId="77777777" w:rsidR="00F611A0" w:rsidRDefault="002B6885" w:rsidP="00765046">
      <w:pPr>
        <w:spacing w:line="360" w:lineRule="auto"/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D27C5F9" wp14:editId="69E29BF9">
            <wp:extent cx="5194300" cy="3784600"/>
            <wp:effectExtent l="63500" t="63500" r="127000" b="127000"/>
            <wp:docPr id="1983632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32908" name="Picture 19836329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1B1FA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A35847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228598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0FF204D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68713C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70E58B0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C6D35E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4B989D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CEA4D1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39CE7A4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56F487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93B8E18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CC6DD2D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41FD281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3DB597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103B8F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6DCB9C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CD09291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89374D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BF6C78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5517B4F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1F44370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42CC134D" w14:textId="77777777" w:rsidR="00F611A0" w:rsidRPr="0094025E" w:rsidRDefault="00F611A0" w:rsidP="0094025E">
      <w:pPr>
        <w:tabs>
          <w:tab w:val="left" w:pos="291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lastRenderedPageBreak/>
        <w:t>Estilos de Boton:</w:t>
      </w:r>
    </w:p>
    <w:p w14:paraId="2A0D554E" w14:textId="77777777" w:rsidR="00F611A0" w:rsidRDefault="00F611A0" w:rsidP="0097150B">
      <w:pPr>
        <w:pStyle w:val="ListParagraph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Interactividad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Cambios en el color y el tamaño del botón al pasar el cursor hacen que la interfaz sea más interactiva, incentivando a los usuarios a hacer clic.</w:t>
      </w:r>
    </w:p>
    <w:p w14:paraId="5C8E4D21" w14:textId="77777777" w:rsidR="00765046" w:rsidRPr="0094025E" w:rsidRDefault="00765046" w:rsidP="00765046">
      <w:pPr>
        <w:pStyle w:val="ListParagraph"/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A31C2E1" w14:textId="77777777" w:rsidR="0094025E" w:rsidRPr="00765046" w:rsidRDefault="00765046" w:rsidP="00765046">
      <w:pPr>
        <w:tabs>
          <w:tab w:val="left" w:pos="2913"/>
        </w:tabs>
        <w:spacing w:line="276" w:lineRule="auto"/>
        <w:ind w:left="360"/>
        <w:rPr>
          <w:rFonts w:cstheme="minorHAnsi"/>
        </w:rPr>
      </w:pPr>
      <w:r>
        <w:rPr>
          <w:noProof/>
        </w:rPr>
        <w:drawing>
          <wp:inline distT="0" distB="0" distL="0" distR="0" wp14:anchorId="35869A57" wp14:editId="07DBD141">
            <wp:extent cx="5245100" cy="3632200"/>
            <wp:effectExtent l="63500" t="63500" r="127000" b="127000"/>
            <wp:docPr id="616731136" name="Picture 1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1136" name="Picture 12" descr="A screen shot of a computer cod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3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E0E0D" w14:textId="77777777" w:rsidR="00731062" w:rsidRDefault="00731062" w:rsidP="003A7C3F">
      <w:pPr>
        <w:tabs>
          <w:tab w:val="left" w:pos="3567"/>
        </w:tabs>
        <w:jc w:val="center"/>
        <w:rPr>
          <w:rFonts w:cstheme="minorHAnsi"/>
          <w:noProof/>
        </w:rPr>
      </w:pPr>
    </w:p>
    <w:p w14:paraId="303DDA2C" w14:textId="77777777" w:rsidR="00731062" w:rsidRDefault="00731062" w:rsidP="00731062">
      <w:pPr>
        <w:tabs>
          <w:tab w:val="left" w:pos="3567"/>
        </w:tabs>
        <w:rPr>
          <w:rFonts w:cstheme="minorHAnsi"/>
          <w:noProof/>
        </w:rPr>
      </w:pPr>
    </w:p>
    <w:p w14:paraId="4FE78E78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1516C30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2BB011B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1CA3FCF0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A2B3A4C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7685328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84B0A17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1CEBEB1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337657D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E143D73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9865206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1058393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B957E9D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1270935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198E442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7179A60B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2E3F92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ED9D1BD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5501C92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D64EFDE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345307E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70629369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10BE1E5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89E47AB" w14:textId="77777777" w:rsidR="00731062" w:rsidRPr="0094025E" w:rsidRDefault="00731062" w:rsidP="00731062">
      <w:pPr>
        <w:tabs>
          <w:tab w:val="left" w:pos="291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 de elementos de Tarea:</w:t>
      </w:r>
    </w:p>
    <w:p w14:paraId="1B304C15" w14:textId="77777777" w:rsidR="00731062" w:rsidRPr="0094025E" w:rsidRDefault="00731062" w:rsidP="0097150B">
      <w:pPr>
        <w:pStyle w:val="ListParagraph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Interactividad en Elementos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Los efectos de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hover </w:t>
      </w:r>
      <w:r w:rsidRPr="0094025E">
        <w:rPr>
          <w:rFonts w:asciiTheme="minorHAnsi" w:hAnsiTheme="minorHAnsi" w:cstheme="minorHAnsi"/>
          <w:sz w:val="22"/>
          <w:szCs w:val="22"/>
        </w:rPr>
        <w:t>(pasar el cursor) mejoran la usabilidad. Al tachar las tareas completadas, se proporciona un feedback visual inmediato sobre el estado de la tarea.</w:t>
      </w:r>
    </w:p>
    <w:p w14:paraId="26E376C1" w14:textId="77777777" w:rsidR="00731062" w:rsidRPr="0094025E" w:rsidRDefault="00731062" w:rsidP="0094025E">
      <w:pPr>
        <w:tabs>
          <w:tab w:val="left" w:pos="2913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6F74F55" wp14:editId="28AB2382">
            <wp:extent cx="5232400" cy="5740400"/>
            <wp:effectExtent l="63500" t="63500" r="127000" b="127000"/>
            <wp:docPr id="603323563" name="Picture 1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3563" name="Picture 13" descr="A screen shot of a computer scree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74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F9BA2" w14:textId="77777777" w:rsidR="0094025E" w:rsidRDefault="0094025E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C1287A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DEB81A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EDA28B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2595CD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94B3B7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635D14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9AB4BD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B8A55C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509436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F6BA247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F3D724E" w14:textId="77777777" w:rsidR="004F0A9D" w:rsidRPr="0094025E" w:rsidRDefault="004F0A9D" w:rsidP="0094025E">
      <w:pPr>
        <w:tabs>
          <w:tab w:val="left" w:pos="291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lastRenderedPageBreak/>
        <w:t>Estilos de Botón de Borrar:</w:t>
      </w:r>
    </w:p>
    <w:p w14:paraId="5357058F" w14:textId="77777777" w:rsidR="004F0A9D" w:rsidRDefault="004F0A9D" w:rsidP="0097150B">
      <w:pPr>
        <w:pStyle w:val="ListParagraph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Estilo Visual y Funcionalidad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El botón de eliminar tiene un color distintivo para indicar que se trata de una acción crítica. Las transiciones y efectos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hover </w:t>
      </w:r>
      <w:r w:rsidRPr="0094025E">
        <w:rPr>
          <w:rFonts w:asciiTheme="minorHAnsi" w:hAnsiTheme="minorHAnsi" w:cstheme="minorHAnsi"/>
          <w:sz w:val="22"/>
          <w:szCs w:val="22"/>
        </w:rPr>
        <w:t>hacen que la interfaz sea más amigable.</w:t>
      </w:r>
    </w:p>
    <w:p w14:paraId="4C7D1604" w14:textId="77777777" w:rsidR="00765046" w:rsidRPr="0094025E" w:rsidRDefault="00765046" w:rsidP="00765046">
      <w:pPr>
        <w:pStyle w:val="ListParagraph"/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5C273D6" w14:textId="77777777" w:rsidR="00731062" w:rsidRDefault="004F0A9D" w:rsidP="004F0A9D">
      <w:pPr>
        <w:tabs>
          <w:tab w:val="left" w:pos="2897"/>
        </w:tabs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487DEB79" wp14:editId="21BF521B">
            <wp:extent cx="5207000" cy="4013200"/>
            <wp:effectExtent l="63500" t="63500" r="127000" b="127000"/>
            <wp:docPr id="1641457406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57406" name="Picture 25" descr="A screen 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01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2D785" w14:textId="77777777" w:rsidR="00090C8A" w:rsidRPr="00090C8A" w:rsidRDefault="00090C8A" w:rsidP="00090C8A">
      <w:pPr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</w:p>
    <w:p w14:paraId="7C72F00A" w14:textId="77777777" w:rsidR="00090C8A" w:rsidRPr="0094025E" w:rsidRDefault="002C0F4D" w:rsidP="0097150B">
      <w:pPr>
        <w:pStyle w:val="ListParagraph"/>
        <w:numPr>
          <w:ilvl w:val="0"/>
          <w:numId w:val="10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</w:t>
      </w:r>
      <w:r w:rsidR="00090C8A"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JavaScript</w:t>
      </w: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:</w:t>
      </w:r>
      <w:r w:rsidRPr="002C0F4D">
        <w:rPr>
          <w:rFonts w:cstheme="minorHAnsi"/>
          <w:color w:val="FF5700" w:themeColor="accent1"/>
        </w:rPr>
        <w:t xml:space="preserve"> </w:t>
      </w:r>
      <w:r w:rsidR="00090C8A" w:rsidRPr="0094025E">
        <w:rPr>
          <w:rFonts w:asciiTheme="minorHAnsi" w:hAnsiTheme="minorHAnsi" w:cstheme="minorHAnsi"/>
          <w:sz w:val="22"/>
          <w:szCs w:val="22"/>
        </w:rPr>
        <w:t xml:space="preserve">Crea un archivo JavaScript llamado </w:t>
      </w:r>
      <w:r w:rsidR="00090C8A"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main.js</w:t>
      </w:r>
      <w:r w:rsidR="00090C8A"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090C8A" w:rsidRPr="0094025E">
        <w:rPr>
          <w:rFonts w:asciiTheme="minorHAnsi" w:hAnsiTheme="minorHAnsi" w:cstheme="minorHAnsi"/>
          <w:sz w:val="22"/>
          <w:szCs w:val="22"/>
        </w:rPr>
        <w:t>que manejará la lógica para añadir, completar y eliminar tareas.</w:t>
      </w:r>
    </w:p>
    <w:p w14:paraId="606FB0F5" w14:textId="77777777" w:rsidR="00242E00" w:rsidRPr="0094025E" w:rsidRDefault="00242E00" w:rsidP="0094025E">
      <w:pPr>
        <w:pStyle w:val="ListParagraph"/>
        <w:tabs>
          <w:tab w:val="left" w:pos="1825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El código debe realizar las </w:t>
      </w:r>
      <w:r w:rsidR="002C0F4D" w:rsidRPr="0094025E">
        <w:rPr>
          <w:rFonts w:asciiTheme="minorHAnsi" w:hAnsiTheme="minorHAnsi" w:cstheme="minorHAnsi"/>
          <w:sz w:val="22"/>
          <w:szCs w:val="22"/>
        </w:rPr>
        <w:t>siguientes acciones</w:t>
      </w:r>
      <w:r w:rsidRPr="0094025E">
        <w:rPr>
          <w:rFonts w:asciiTheme="minorHAnsi" w:hAnsiTheme="minorHAnsi" w:cstheme="minorHAnsi"/>
          <w:sz w:val="22"/>
          <w:szCs w:val="22"/>
        </w:rPr>
        <w:t xml:space="preserve"> cuando se hace clic en el botón “Añadir tarea”:</w:t>
      </w:r>
    </w:p>
    <w:p w14:paraId="37E494A0" w14:textId="77777777" w:rsidR="00242E00" w:rsidRPr="0094025E" w:rsidRDefault="00242E00" w:rsidP="0097150B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Toma el texto de la nueva tarea</w:t>
      </w:r>
      <w:r w:rsidRPr="0094025E">
        <w:rPr>
          <w:rFonts w:asciiTheme="minorHAnsi" w:hAnsiTheme="minorHAnsi" w:cstheme="minorHAnsi"/>
          <w:sz w:val="22"/>
          <w:szCs w:val="22"/>
        </w:rPr>
        <w:t xml:space="preserve"> desde el campo de entrada.</w:t>
      </w:r>
    </w:p>
    <w:p w14:paraId="57268DFF" w14:textId="77777777" w:rsidR="00242E00" w:rsidRPr="0094025E" w:rsidRDefault="00242E00" w:rsidP="0097150B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Verifica</w:t>
      </w:r>
      <w:r w:rsidRPr="0094025E">
        <w:rPr>
          <w:rFonts w:asciiTheme="minorHAnsi" w:hAnsiTheme="minorHAnsi" w:cstheme="minorHAnsi"/>
          <w:sz w:val="22"/>
          <w:szCs w:val="22"/>
        </w:rPr>
        <w:t xml:space="preserve"> si el campo no está vacío.</w:t>
      </w:r>
    </w:p>
    <w:p w14:paraId="7D226199" w14:textId="77777777" w:rsidR="00242E00" w:rsidRPr="0094025E" w:rsidRDefault="00242E00" w:rsidP="0097150B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Crea un nuevo elemento en la lista</w:t>
      </w:r>
      <w:r w:rsidRPr="0094025E">
        <w:rPr>
          <w:rFonts w:asciiTheme="minorHAnsi" w:hAnsiTheme="minorHAnsi" w:cstheme="minorHAnsi"/>
          <w:sz w:val="22"/>
          <w:szCs w:val="22"/>
        </w:rPr>
        <w:t xml:space="preserve"> para esa tarea.</w:t>
      </w:r>
    </w:p>
    <w:p w14:paraId="2B07355A" w14:textId="77777777" w:rsidR="00242E00" w:rsidRPr="0094025E" w:rsidRDefault="00242E00" w:rsidP="0097150B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Añade un checkbox</w:t>
      </w:r>
      <w:r w:rsidRPr="0094025E">
        <w:rPr>
          <w:rFonts w:asciiTheme="minorHAnsi" w:hAnsiTheme="minorHAnsi" w:cstheme="minorHAnsi"/>
          <w:sz w:val="22"/>
          <w:szCs w:val="22"/>
        </w:rPr>
        <w:t xml:space="preserve"> para marcar la tarea como completada.</w:t>
      </w:r>
    </w:p>
    <w:p w14:paraId="4E968075" w14:textId="77777777" w:rsidR="00242E00" w:rsidRPr="0094025E" w:rsidRDefault="00242E00" w:rsidP="0097150B">
      <w:pPr>
        <w:pStyle w:val="ListParagraph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Añade un botón de "Eliminar"</w:t>
      </w:r>
      <w:r w:rsidRPr="0094025E">
        <w:rPr>
          <w:rFonts w:asciiTheme="minorHAnsi" w:hAnsiTheme="minorHAnsi" w:cstheme="minorHAnsi"/>
          <w:sz w:val="22"/>
          <w:szCs w:val="22"/>
        </w:rPr>
        <w:t xml:space="preserve"> para poder borrar la tarea de la lista.</w:t>
      </w:r>
    </w:p>
    <w:p w14:paraId="7ECADC45" w14:textId="77777777" w:rsidR="00242E00" w:rsidRPr="0094025E" w:rsidRDefault="00242E00" w:rsidP="0097150B">
      <w:pPr>
        <w:pStyle w:val="ListParagraph"/>
        <w:numPr>
          <w:ilvl w:val="0"/>
          <w:numId w:val="13"/>
        </w:numPr>
        <w:tabs>
          <w:tab w:val="left" w:pos="1825"/>
        </w:tabs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Limpia el campo de texto</w:t>
      </w:r>
      <w:r w:rsidRPr="0094025E">
        <w:rPr>
          <w:rFonts w:asciiTheme="minorHAnsi" w:hAnsiTheme="minorHAnsi" w:cstheme="minorHAnsi"/>
          <w:sz w:val="22"/>
          <w:szCs w:val="22"/>
        </w:rPr>
        <w:t xml:space="preserve"> después de añadir la tarea.</w:t>
      </w:r>
    </w:p>
    <w:p w14:paraId="4771461E" w14:textId="77777777" w:rsidR="006D6D5C" w:rsidRPr="0081486A" w:rsidRDefault="006D6D5C" w:rsidP="006D6D5C">
      <w:pPr>
        <w:pStyle w:val="ListParagraph"/>
        <w:tabs>
          <w:tab w:val="left" w:pos="1825"/>
        </w:tabs>
        <w:spacing w:line="276" w:lineRule="auto"/>
        <w:rPr>
          <w:rFonts w:eastAsiaTheme="minorHAnsi" w:cstheme="minorHAnsi"/>
          <w:b/>
          <w:bCs/>
          <w:kern w:val="2"/>
          <w:lang w:val="es-ES"/>
          <w14:ligatures w14:val="standardContextual"/>
        </w:rPr>
      </w:pPr>
    </w:p>
    <w:p w14:paraId="5F9BBAE6" w14:textId="77777777" w:rsidR="00242E00" w:rsidRPr="0081486A" w:rsidRDefault="00242E00" w:rsidP="00242E00">
      <w:pPr>
        <w:tabs>
          <w:tab w:val="left" w:pos="1825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 a paso:</w:t>
      </w:r>
    </w:p>
    <w:p w14:paraId="745DE6C3" w14:textId="77777777" w:rsidR="00090C8A" w:rsidRPr="0094025E" w:rsidRDefault="00242E00" w:rsidP="0097150B">
      <w:pPr>
        <w:pStyle w:val="ListParagraph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Obtener el botón y añadir un "escuchador":</w:t>
      </w:r>
      <w:r w:rsidRPr="0094025E">
        <w:rPr>
          <w:rFonts w:asciiTheme="minorHAnsi" w:hAnsiTheme="minorHAnsi" w:cstheme="minorHAnsi"/>
          <w:sz w:val="22"/>
          <w:szCs w:val="22"/>
        </w:rPr>
        <w:t xml:space="preserve"> Esto busca el botón en el HTML con el 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ID </w:t>
      </w:r>
      <w:r w:rsidRPr="0094025E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"addTaskBtn"</w:t>
      </w: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,</w:t>
      </w:r>
      <w:r w:rsidRPr="0094025E">
        <w:rPr>
          <w:rFonts w:asciiTheme="minorHAnsi" w:hAnsiTheme="minorHAnsi" w:cstheme="minorHAnsi"/>
          <w:sz w:val="22"/>
          <w:szCs w:val="22"/>
        </w:rPr>
        <w:t xml:space="preserve"> y le agrega un evento que ejecuta una función cuando el botón es clicado.</w:t>
      </w:r>
    </w:p>
    <w:p w14:paraId="516AC58B" w14:textId="77777777" w:rsidR="00242E00" w:rsidRPr="00242E00" w:rsidRDefault="00242E00" w:rsidP="00242E00">
      <w:pPr>
        <w:spacing w:before="100" w:beforeAutospacing="1" w:after="100" w:afterAutospacing="1"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3BDA4C8" wp14:editId="5D6777BA">
            <wp:extent cx="6001966" cy="374080"/>
            <wp:effectExtent l="63500" t="63500" r="132715" b="121285"/>
            <wp:docPr id="806944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4249" name="Picture 8069442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48" cy="376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94555" w14:textId="77777777" w:rsidR="006D6D5C" w:rsidRPr="006D6D5C" w:rsidRDefault="006D6D5C" w:rsidP="006D6D5C">
      <w:pPr>
        <w:pStyle w:val="NormalWeb"/>
        <w:spacing w:line="276" w:lineRule="auto"/>
        <w:ind w:left="720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</w:p>
    <w:p w14:paraId="32558D92" w14:textId="77777777" w:rsidR="00242E00" w:rsidRDefault="00242E00" w:rsidP="0097150B">
      <w:pPr>
        <w:pStyle w:val="NormalWeb"/>
        <w:numPr>
          <w:ilvl w:val="0"/>
          <w:numId w:val="1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242E00">
        <w:rPr>
          <w:rStyle w:val="Strong"/>
          <w:rFonts w:asciiTheme="minorHAnsi" w:hAnsiTheme="minorHAnsi" w:cstheme="minorHAnsi"/>
          <w:i/>
          <w:iCs/>
          <w:sz w:val="22"/>
          <w:szCs w:val="22"/>
        </w:rPr>
        <w:t>Obtener el texto de la tarea</w:t>
      </w:r>
      <w:r w:rsidRPr="00242E00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242E00">
        <w:rPr>
          <w:rFonts w:asciiTheme="minorHAnsi" w:hAnsiTheme="minorHAnsi" w:cstheme="minorHAnsi"/>
          <w:sz w:val="22"/>
          <w:szCs w:val="22"/>
        </w:rPr>
        <w:t xml:space="preserve"> obtenemos el texto del campo de entrada con el </w:t>
      </w:r>
      <w:r w:rsidRPr="00242E00">
        <w:rPr>
          <w:rFonts w:asciiTheme="minorHAnsi" w:hAnsiTheme="minorHAnsi" w:cstheme="minorHAnsi"/>
          <w:b/>
          <w:bCs/>
          <w:sz w:val="22"/>
          <w:szCs w:val="22"/>
        </w:rPr>
        <w:t xml:space="preserve">ID </w:t>
      </w:r>
      <w:r w:rsidRPr="00242E00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"taskInput"</w:t>
      </w:r>
      <w:r w:rsidRPr="00242E00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242E00">
        <w:rPr>
          <w:rFonts w:asciiTheme="minorHAnsi" w:hAnsiTheme="minorHAnsi" w:cstheme="minorHAnsi"/>
          <w:sz w:val="22"/>
          <w:szCs w:val="22"/>
        </w:rPr>
        <w:t xml:space="preserve">y usamos </w:t>
      </w:r>
      <w:r w:rsidRPr="00242E00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.trim()</w:t>
      </w:r>
      <w:r w:rsidRPr="00242E00">
        <w:rPr>
          <w:rFonts w:asciiTheme="minorHAnsi" w:hAnsiTheme="minorHAnsi" w:cstheme="minorHAnsi"/>
          <w:sz w:val="22"/>
          <w:szCs w:val="22"/>
        </w:rPr>
        <w:t xml:space="preserve"> para quitar espacios en blanco innecesarios al inicio o al final del texto.</w:t>
      </w:r>
    </w:p>
    <w:p w14:paraId="1724DCA7" w14:textId="77777777" w:rsidR="00D6794A" w:rsidRPr="00242E00" w:rsidRDefault="00D6794A" w:rsidP="00D6794A">
      <w:pPr>
        <w:pStyle w:val="NormalWeb"/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5690A10" wp14:editId="09B3EC72">
            <wp:extent cx="5588000" cy="787400"/>
            <wp:effectExtent l="63500" t="63500" r="127000" b="127000"/>
            <wp:docPr id="24373904" name="Picture 28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904" name="Picture 28" descr="A black background with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87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1B87F" w14:textId="77777777" w:rsidR="00D6794A" w:rsidRPr="0094025E" w:rsidRDefault="00D6794A" w:rsidP="0097150B">
      <w:pPr>
        <w:pStyle w:val="ListParagraph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Verificar si hay texto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Esto se asegura de que el usuario no intente agregar una tarea vacía. Si no se escribe nada, no pasa nada más, pero si sí se escribe, se procede a agregar la tarea.</w:t>
      </w:r>
    </w:p>
    <w:p w14:paraId="1A7FEB6E" w14:textId="77777777" w:rsidR="00D6794A" w:rsidRDefault="00D6794A" w:rsidP="00D6794A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68282B7" wp14:editId="67DD9440">
            <wp:extent cx="2641600" cy="406400"/>
            <wp:effectExtent l="63500" t="63500" r="127000" b="127000"/>
            <wp:docPr id="559868684" name="Picture 29" descr="A black background with white text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68684" name="Picture 29" descr="A black background with white text and pink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0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7A836" w14:textId="77777777" w:rsidR="00D6794A" w:rsidRPr="0094025E" w:rsidRDefault="00D6794A" w:rsidP="0097150B">
      <w:pPr>
        <w:pStyle w:val="ListParagraph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Crear un nuevo elemento de tarea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Crear un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checkbox </w:t>
      </w:r>
      <w:r w:rsidRPr="0094025E">
        <w:rPr>
          <w:rFonts w:asciiTheme="minorHAnsi" w:hAnsiTheme="minorHAnsi" w:cstheme="minorHAnsi"/>
          <w:sz w:val="22"/>
          <w:szCs w:val="22"/>
        </w:rPr>
        <w:t xml:space="preserve">que permite marcar la tarea como completada. Cuando el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checkbox</w:t>
      </w:r>
      <w:r w:rsidRPr="0094025E">
        <w:rPr>
          <w:rFonts w:asciiTheme="minorHAnsi" w:hAnsiTheme="minorHAnsi" w:cstheme="minorHAnsi"/>
          <w:sz w:val="22"/>
          <w:szCs w:val="22"/>
        </w:rPr>
        <w:t xml:space="preserve"> cambia (se marca o desmarca), se agrega o quita la clase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"completed"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al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&lt;li&gt;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,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lo que puede cambiar el estilo de la tarea (por ejemplo, ponerla en tachado).</w:t>
      </w:r>
    </w:p>
    <w:p w14:paraId="617D03DF" w14:textId="77777777" w:rsidR="00D6794A" w:rsidRPr="00D6794A" w:rsidRDefault="00D6794A" w:rsidP="00D6794A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8D3910" wp14:editId="56D2DE2C">
            <wp:extent cx="5588000" cy="1574800"/>
            <wp:effectExtent l="63500" t="63500" r="127000" b="127000"/>
            <wp:docPr id="526356828" name="Picture 3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6828" name="Picture 30" descr="A screen 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7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A5D34" w14:textId="77777777" w:rsidR="00243BDA" w:rsidRPr="0094025E" w:rsidRDefault="00D6794A" w:rsidP="0097150B">
      <w:pPr>
        <w:pStyle w:val="ListParagraph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Crear el texto de la tarea y añadir el checkbox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Crear un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&lt;span&gt;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que contendrá el texto de la tarea, y se añade junto con el checkbox al nuevo elemento de tarea.</w:t>
      </w:r>
    </w:p>
    <w:p w14:paraId="6CA64989" w14:textId="77777777" w:rsidR="00D6794A" w:rsidRPr="00D6794A" w:rsidRDefault="00D6794A" w:rsidP="00D6794A">
      <w:pPr>
        <w:spacing w:before="100" w:beforeAutospacing="1" w:after="100" w:afterAutospacing="1" w:line="276" w:lineRule="auto"/>
        <w:ind w:left="36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A22323" wp14:editId="512AD7CC">
            <wp:extent cx="5410200" cy="1701800"/>
            <wp:effectExtent l="63500" t="63500" r="127000" b="127000"/>
            <wp:docPr id="1677636195" name="Picture 3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36195" name="Picture 31" descr="A screen shot of a computer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0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00F12" w14:textId="77777777" w:rsidR="00D6794A" w:rsidRPr="0094025E" w:rsidRDefault="00D6794A" w:rsidP="0097150B">
      <w:pPr>
        <w:pStyle w:val="ListParagraph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i/>
          <w:iCs/>
          <w:sz w:val="22"/>
          <w:szCs w:val="22"/>
        </w:rPr>
        <w:t>Botón de eliminar</w:t>
      </w:r>
      <w:r w:rsidRPr="0094025E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94025E">
        <w:rPr>
          <w:rFonts w:asciiTheme="minorHAnsi" w:hAnsiTheme="minorHAnsi" w:cstheme="minorHAnsi"/>
          <w:sz w:val="22"/>
          <w:szCs w:val="22"/>
        </w:rPr>
        <w:t xml:space="preserve"> Crear un botón para eliminar la tarea, y cuando se hace clic en él, se elimina el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&lt;li&gt;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de la lista de tareas.</w:t>
      </w:r>
    </w:p>
    <w:p w14:paraId="7A2EFA94" w14:textId="77777777" w:rsidR="00D6794A" w:rsidRPr="0094025E" w:rsidRDefault="002C0F4D" w:rsidP="0094025E">
      <w:pPr>
        <w:spacing w:before="100" w:beforeAutospacing="1" w:after="100" w:afterAutospacing="1"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A57E1B" wp14:editId="2EE3B936">
            <wp:extent cx="5245100" cy="1701800"/>
            <wp:effectExtent l="63500" t="63500" r="127000" b="127000"/>
            <wp:docPr id="375461043" name="Picture 3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61043" name="Picture 32" descr="A screen shot of a computer cod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70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50062F" w14:textId="77777777" w:rsidR="00090C8A" w:rsidRPr="0094025E" w:rsidRDefault="002C0F4D" w:rsidP="0097150B">
      <w:pPr>
        <w:pStyle w:val="ListParagraph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sz w:val="22"/>
          <w:szCs w:val="22"/>
        </w:rPr>
        <w:t>Agregar la nueva tarea a la lista</w:t>
      </w:r>
      <w:r w:rsidRPr="0094025E">
        <w:rPr>
          <w:rFonts w:asciiTheme="minorHAnsi" w:hAnsiTheme="minorHAnsi" w:cstheme="minorHAnsi"/>
          <w:sz w:val="22"/>
          <w:szCs w:val="22"/>
        </w:rPr>
        <w:t xml:space="preserve">: Finalmente, el nuevo elemento de la tarea se añade al final de la lista de tareas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(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&lt;ul&gt;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o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&lt;ol&gt;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).</w:t>
      </w:r>
    </w:p>
    <w:p w14:paraId="540A342E" w14:textId="77777777" w:rsidR="002C0F4D" w:rsidRPr="0094025E" w:rsidRDefault="002C0F4D" w:rsidP="0094025E">
      <w:pPr>
        <w:tabs>
          <w:tab w:val="left" w:pos="1825"/>
        </w:tabs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1451991" wp14:editId="02F2BE6D">
            <wp:extent cx="3924300" cy="660400"/>
            <wp:effectExtent l="63500" t="63500" r="127000" b="127000"/>
            <wp:docPr id="1572234996" name="Picture 33" descr="A black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4996" name="Picture 33" descr="A black background with word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6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0B356" w14:textId="77777777" w:rsidR="002C0F4D" w:rsidRPr="0094025E" w:rsidRDefault="002C0F4D" w:rsidP="0097150B">
      <w:pPr>
        <w:pStyle w:val="ListParagraph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Style w:val="Strong"/>
          <w:rFonts w:asciiTheme="minorHAnsi" w:hAnsiTheme="minorHAnsi" w:cstheme="minorHAnsi"/>
          <w:sz w:val="22"/>
          <w:szCs w:val="22"/>
        </w:rPr>
        <w:t>Limpiar el campo de texto</w:t>
      </w:r>
      <w:r w:rsidRPr="0094025E">
        <w:rPr>
          <w:rFonts w:asciiTheme="minorHAnsi" w:hAnsiTheme="minorHAnsi" w:cstheme="minorHAnsi"/>
          <w:sz w:val="22"/>
          <w:szCs w:val="22"/>
        </w:rPr>
        <w:t>: Una vez que se añade la tarea, el campo de entrada se limpia para que el usuario pueda escribir otra tarea sin tener que borrar manualmente el texto anterior.</w:t>
      </w:r>
    </w:p>
    <w:p w14:paraId="326CAFED" w14:textId="77777777" w:rsidR="002C0F4D" w:rsidRPr="0094025E" w:rsidRDefault="002C0F4D" w:rsidP="0094025E">
      <w:pPr>
        <w:tabs>
          <w:tab w:val="left" w:pos="1825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7FFAB2" wp14:editId="09C140C2">
            <wp:extent cx="3213100" cy="508000"/>
            <wp:effectExtent l="63500" t="63500" r="127000" b="127000"/>
            <wp:docPr id="648909922" name="Picture 3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09922" name="Picture 34" descr="A black background with white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0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5EE18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EABBDC7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D9C3177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C228896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3DE9AC3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DE4147D" w14:textId="77777777" w:rsidR="003A7C3F" w:rsidRDefault="003A7C3F" w:rsidP="00765046">
      <w:p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1F2DDBE" w14:textId="77777777" w:rsidR="00765046" w:rsidRPr="00765046" w:rsidRDefault="00765046" w:rsidP="00765046">
      <w:p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D31B62A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72631B7" w14:textId="77777777" w:rsidR="003A7C3F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F4E05C3" w14:textId="77777777" w:rsidR="002C0F4D" w:rsidRDefault="002C0F4D" w:rsidP="0097150B">
      <w:pPr>
        <w:pStyle w:val="ListParagraph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lastRenderedPageBreak/>
        <w:t xml:space="preserve">Así queda el archivo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main.js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completo:</w:t>
      </w:r>
    </w:p>
    <w:p w14:paraId="0F3FB9DF" w14:textId="77777777" w:rsidR="003A7C3F" w:rsidRPr="0094025E" w:rsidRDefault="003A7C3F" w:rsidP="003A7C3F">
      <w:pPr>
        <w:pStyle w:val="ListParagraph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ACA640D" w14:textId="77777777" w:rsidR="002C0F4D" w:rsidRDefault="002C0F4D" w:rsidP="002C0F4D">
      <w:pPr>
        <w:tabs>
          <w:tab w:val="left" w:pos="1825"/>
        </w:tabs>
        <w:spacing w:line="276" w:lineRule="auto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55DDFE89" wp14:editId="75D65494">
            <wp:extent cx="5939790" cy="6415405"/>
            <wp:effectExtent l="63500" t="63500" r="130810" b="125095"/>
            <wp:docPr id="194398299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299" name="Picture 35" descr="A screenshot of a computer pr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5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CF780" w14:textId="77777777" w:rsidR="00B34237" w:rsidRDefault="00B34237" w:rsidP="00B34237">
      <w:pPr>
        <w:rPr>
          <w:rFonts w:cstheme="minorHAnsi"/>
          <w:noProof/>
        </w:rPr>
      </w:pPr>
    </w:p>
    <w:p w14:paraId="2C5FCCDB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  <w:r>
        <w:rPr>
          <w:rFonts w:cstheme="minorHAnsi"/>
        </w:rPr>
        <w:tab/>
      </w:r>
    </w:p>
    <w:p w14:paraId="7242C1DA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0613AF4D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3C38CE0D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6A45A196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0C54E1AB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2F621F5C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6259D5C6" w14:textId="77777777" w:rsidR="00E37746" w:rsidRDefault="00E37746" w:rsidP="00B34237">
      <w:pPr>
        <w:tabs>
          <w:tab w:val="left" w:pos="2191"/>
        </w:tabs>
        <w:rPr>
          <w:rFonts w:cstheme="minorHAnsi"/>
        </w:rPr>
      </w:pPr>
    </w:p>
    <w:p w14:paraId="2B6B0677" w14:textId="77777777" w:rsidR="003A7C3F" w:rsidRDefault="003A7C3F" w:rsidP="00B34237">
      <w:pPr>
        <w:tabs>
          <w:tab w:val="left" w:pos="2191"/>
        </w:tabs>
        <w:rPr>
          <w:rFonts w:cstheme="minorHAnsi"/>
        </w:rPr>
      </w:pPr>
    </w:p>
    <w:p w14:paraId="43E3CE89" w14:textId="77777777" w:rsidR="00E37746" w:rsidRDefault="00E37746" w:rsidP="00B34237">
      <w:pPr>
        <w:tabs>
          <w:tab w:val="left" w:pos="2191"/>
        </w:tabs>
        <w:rPr>
          <w:rFonts w:cstheme="minorHAnsi"/>
        </w:rPr>
      </w:pPr>
    </w:p>
    <w:p w14:paraId="1577264E" w14:textId="77777777" w:rsidR="00B34237" w:rsidRDefault="00B34237" w:rsidP="00B34237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lastRenderedPageBreak/>
        <w:t>Proyecto 3.</w:t>
      </w:r>
    </w:p>
    <w:p w14:paraId="17052B39" w14:textId="77777777" w:rsidR="00E37746" w:rsidRPr="00E37746" w:rsidRDefault="00E37746" w:rsidP="00B34237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3C57D59E" w14:textId="77777777" w:rsidR="00B34237" w:rsidRPr="00E37746" w:rsidRDefault="00B34237" w:rsidP="00B34237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Enunciado:</w:t>
      </w:r>
    </w:p>
    <w:p w14:paraId="10AAD2D0" w14:textId="77777777" w:rsidR="00B34237" w:rsidRPr="0094025E" w:rsidRDefault="00B34237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Crear un formulario que valide ciertos campos requeridos (nombre, email y contraseña) usando HTML, CSS y JavaScript. Si algún campo no cumple las reglas, se aplican estilos en rojo, y el formulario no se envía hasta que todo esté correcto.</w:t>
      </w:r>
    </w:p>
    <w:p w14:paraId="046622D3" w14:textId="77777777" w:rsidR="00B34237" w:rsidRPr="0094025E" w:rsidRDefault="00B34237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Debe quedar así:</w:t>
      </w:r>
    </w:p>
    <w:p w14:paraId="5D52A10A" w14:textId="77777777" w:rsidR="0094025E" w:rsidRPr="00B34237" w:rsidRDefault="0094025E" w:rsidP="0094025E">
      <w:pPr>
        <w:pStyle w:val="ListParagraph"/>
        <w:spacing w:line="276" w:lineRule="auto"/>
        <w:rPr>
          <w:rFonts w:cstheme="minorHAnsi"/>
        </w:rPr>
      </w:pPr>
    </w:p>
    <w:p w14:paraId="45F8D2CD" w14:textId="77777777" w:rsidR="00B34237" w:rsidRPr="00B34237" w:rsidRDefault="00B34237" w:rsidP="00B34237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5D6A47" wp14:editId="09C2F54C">
            <wp:extent cx="5939790" cy="3245485"/>
            <wp:effectExtent l="63500" t="63500" r="130810" b="132715"/>
            <wp:docPr id="945329491" name="Picture 36" descr="A screenshot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9491" name="Picture 36" descr="A screenshot of a for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BD7F6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4259023C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6BB79A07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7D9CDD66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05E690C3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794C424F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7D98B6C0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66A7CCDF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4E6B8138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0D492500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4A1D3ACE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5E65C774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01A18616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2CA19E69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4F46E043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6D163F91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0991A24D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330C2AEE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74D7C6D2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14F368BE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5905FDA4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55E05465" w14:textId="77777777" w:rsidR="0094025E" w:rsidRDefault="0094025E" w:rsidP="0094025E">
      <w:pPr>
        <w:pStyle w:val="ListParagraph"/>
        <w:tabs>
          <w:tab w:val="left" w:pos="2191"/>
        </w:tabs>
        <w:rPr>
          <w:rFonts w:cstheme="minorHAnsi"/>
        </w:rPr>
      </w:pPr>
    </w:p>
    <w:p w14:paraId="1A127C0A" w14:textId="77777777" w:rsidR="00B34237" w:rsidRPr="0094025E" w:rsidRDefault="00A452D2" w:rsidP="0097150B">
      <w:pPr>
        <w:pStyle w:val="ListParagraph"/>
        <w:numPr>
          <w:ilvl w:val="0"/>
          <w:numId w:val="14"/>
        </w:numPr>
        <w:tabs>
          <w:tab w:val="left" w:pos="2191"/>
        </w:tabs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lastRenderedPageBreak/>
        <w:t>Con su validación:</w:t>
      </w:r>
    </w:p>
    <w:p w14:paraId="522D3AD6" w14:textId="77777777" w:rsidR="00A452D2" w:rsidRDefault="00A452D2" w:rsidP="00A452D2">
      <w:pPr>
        <w:tabs>
          <w:tab w:val="left" w:pos="2191"/>
        </w:tabs>
        <w:rPr>
          <w:rFonts w:cstheme="minorHAnsi"/>
        </w:rPr>
      </w:pPr>
    </w:p>
    <w:p w14:paraId="2C370E38" w14:textId="77777777" w:rsidR="00A452D2" w:rsidRDefault="00A452D2" w:rsidP="00A452D2">
      <w:pPr>
        <w:tabs>
          <w:tab w:val="left" w:pos="2191"/>
        </w:tabs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7490D60" wp14:editId="6892C828">
            <wp:extent cx="5939790" cy="4415790"/>
            <wp:effectExtent l="63500" t="63500" r="130810" b="130810"/>
            <wp:docPr id="93590225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2252" name="Picture 37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5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93217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62737B96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03592487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0DDB0C43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2772292D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61A27E16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31CBEA8F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76F23E3F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64AEFF9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3E4EB50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0243D52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95143C9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DA25D6C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68E6C52F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78278AD1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20055F9A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09314B2D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31DA19D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62CDDA93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0E4731BE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5C4BEE8F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680BC80D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27068E57" w14:textId="77777777" w:rsidR="00A452D2" w:rsidRDefault="00A452D2" w:rsidP="00A452D2">
      <w:pPr>
        <w:pStyle w:val="ListParagraph"/>
        <w:tabs>
          <w:tab w:val="left" w:pos="3064"/>
        </w:tabs>
        <w:rPr>
          <w:rFonts w:cstheme="minorHAnsi"/>
        </w:rPr>
      </w:pPr>
    </w:p>
    <w:p w14:paraId="418F5D7F" w14:textId="77777777" w:rsidR="00A452D2" w:rsidRPr="0094025E" w:rsidRDefault="00A452D2" w:rsidP="0097150B">
      <w:pPr>
        <w:pStyle w:val="ListParagraph"/>
        <w:numPr>
          <w:ilvl w:val="0"/>
          <w:numId w:val="14"/>
        </w:numPr>
        <w:tabs>
          <w:tab w:val="left" w:pos="306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Una vez enviado aparece un modal.</w:t>
      </w:r>
    </w:p>
    <w:p w14:paraId="3402AC53" w14:textId="77777777" w:rsidR="0094025E" w:rsidRPr="0094025E" w:rsidRDefault="0094025E" w:rsidP="0094025E">
      <w:pPr>
        <w:pStyle w:val="ListParagraph"/>
        <w:tabs>
          <w:tab w:val="left" w:pos="306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599C82A" w14:textId="77777777" w:rsidR="00A452D2" w:rsidRPr="0094025E" w:rsidRDefault="00A452D2" w:rsidP="0094025E">
      <w:pPr>
        <w:tabs>
          <w:tab w:val="left" w:pos="3064"/>
        </w:tabs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2158DC8" wp14:editId="6FED1708">
            <wp:extent cx="5939790" cy="4675505"/>
            <wp:effectExtent l="63500" t="63500" r="130810" b="125095"/>
            <wp:docPr id="72942849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499" name="Picture 38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5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0CF32" w14:textId="77777777" w:rsidR="00A452D2" w:rsidRPr="0094025E" w:rsidRDefault="00A452D2" w:rsidP="0094025E">
      <w:pPr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</w:p>
    <w:p w14:paraId="4F398622" w14:textId="77777777" w:rsidR="003A7C3F" w:rsidRPr="00EC77DA" w:rsidRDefault="003A7C3F" w:rsidP="003A7C3F">
      <w:pPr>
        <w:pStyle w:val="Heading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Pasos para la resolución del ejercicio:</w:t>
      </w:r>
    </w:p>
    <w:p w14:paraId="6CDB9F70" w14:textId="77777777" w:rsidR="0094025E" w:rsidRPr="0094025E" w:rsidRDefault="0094025E" w:rsidP="0094025E"/>
    <w:p w14:paraId="40808AC4" w14:textId="77777777" w:rsidR="00A452D2" w:rsidRPr="003A7C3F" w:rsidRDefault="00A452D2" w:rsidP="0097150B">
      <w:pPr>
        <w:pStyle w:val="Heading3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HTML:</w:t>
      </w:r>
    </w:p>
    <w:p w14:paraId="1E585D71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&lt;!DOCTYPE html&gt;: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Declara que este documento es un HTML5.</w:t>
      </w:r>
    </w:p>
    <w:p w14:paraId="3F058288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&lt;html lang="es"&gt;: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Indica que el idioma del contenido es español.</w:t>
      </w:r>
    </w:p>
    <w:p w14:paraId="516D6403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&lt;head&gt;: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Contiene metadatos y enlaces a hojas de estilo.</w:t>
      </w:r>
    </w:p>
    <w:p w14:paraId="6CA2A14D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&lt;body&gt;: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Aquí es donde se encuentra el contenido visible, como el título y el formulario.</w:t>
      </w:r>
    </w:p>
    <w:p w14:paraId="3612FB7D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&lt;form id="registrationForm"&gt;: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Define un formulario con un ID para referenciarlo en el JavaScript.</w:t>
      </w:r>
    </w:p>
    <w:p w14:paraId="1146AF46" w14:textId="77777777" w:rsidR="00A452D2" w:rsidRPr="0094025E" w:rsidRDefault="00A452D2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Cada campo tiene un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label</w:t>
      </w:r>
      <w:r w:rsidRPr="0094025E">
        <w:rPr>
          <w:rFonts w:asciiTheme="minorHAnsi" w:hAnsiTheme="minorHAnsi" w:cstheme="minorHAnsi"/>
          <w:sz w:val="22"/>
          <w:szCs w:val="22"/>
        </w:rPr>
        <w:t xml:space="preserve"> y un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input</w:t>
      </w:r>
      <w:r w:rsidRPr="0094025E">
        <w:rPr>
          <w:rFonts w:asciiTheme="minorHAnsi" w:hAnsiTheme="minorHAnsi" w:cstheme="minorHAnsi"/>
          <w:sz w:val="22"/>
          <w:szCs w:val="22"/>
        </w:rPr>
        <w:t xml:space="preserve">, y una </w:t>
      </w:r>
      <w:r w:rsidRPr="0094025E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&lt;div&gt; </w:t>
      </w:r>
      <w:r w:rsidRPr="0094025E">
        <w:rPr>
          <w:rFonts w:asciiTheme="minorHAnsi" w:hAnsiTheme="minorHAnsi" w:cstheme="minorHAnsi"/>
          <w:sz w:val="22"/>
          <w:szCs w:val="22"/>
        </w:rPr>
        <w:t>para mostrar mensajes de error.</w:t>
      </w:r>
    </w:p>
    <w:p w14:paraId="5FBEC122" w14:textId="77777777" w:rsidR="00A452D2" w:rsidRDefault="00A452D2" w:rsidP="00A452D2">
      <w:pPr>
        <w:spacing w:line="276" w:lineRule="auto"/>
        <w:rPr>
          <w:rFonts w:cstheme="minorHAnsi"/>
        </w:rPr>
      </w:pPr>
    </w:p>
    <w:p w14:paraId="340411BD" w14:textId="77777777" w:rsidR="00A452D2" w:rsidRDefault="00A452D2" w:rsidP="00A452D2">
      <w:pPr>
        <w:spacing w:line="276" w:lineRule="auto"/>
        <w:rPr>
          <w:rFonts w:cstheme="minorHAnsi"/>
        </w:rPr>
      </w:pPr>
    </w:p>
    <w:p w14:paraId="1B295814" w14:textId="77777777" w:rsidR="00A452D2" w:rsidRDefault="00A452D2" w:rsidP="00A452D2">
      <w:pPr>
        <w:spacing w:line="276" w:lineRule="auto"/>
        <w:rPr>
          <w:rFonts w:cstheme="minorHAnsi"/>
        </w:rPr>
      </w:pPr>
    </w:p>
    <w:p w14:paraId="1C24B7A2" w14:textId="77777777" w:rsidR="00A452D2" w:rsidRPr="00A452D2" w:rsidRDefault="00A452D2" w:rsidP="00A452D2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59984E4" wp14:editId="11A8050C">
            <wp:extent cx="5939790" cy="4203700"/>
            <wp:effectExtent l="63500" t="63500" r="130810" b="127000"/>
            <wp:docPr id="557088044" name="Picture 3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8044" name="Picture 39" descr="A screen 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3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57673" w14:textId="77777777" w:rsidR="00A452D2" w:rsidRPr="0094025E" w:rsidRDefault="00F53480" w:rsidP="0097150B">
      <w:pPr>
        <w:pStyle w:val="ListParagraph"/>
        <w:numPr>
          <w:ilvl w:val="0"/>
          <w:numId w:val="15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Estilos CSS</w:t>
      </w:r>
      <w:r w:rsidRPr="003A7C3F">
        <w:rPr>
          <w:b/>
          <w:bCs/>
          <w:i/>
          <w:iCs/>
          <w:color w:val="FF5700" w:themeColor="accent1"/>
          <w:sz w:val="22"/>
          <w:szCs w:val="22"/>
        </w:rPr>
        <w:t>:</w:t>
      </w:r>
      <w:r>
        <w:rPr>
          <w:b/>
          <w:bCs/>
          <w:i/>
          <w:iCs/>
          <w:color w:val="FF5700" w:themeColor="accent1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 xml:space="preserve">Crear el archivo </w:t>
      </w:r>
      <w:r w:rsidRPr="0094025E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styles.css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para agregar estilos al formulario y a los mensajes de error.</w:t>
      </w:r>
    </w:p>
    <w:p w14:paraId="31BE0740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Se establecen estilos generales para el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body</w:t>
      </w:r>
      <w:r w:rsidRPr="0094025E">
        <w:rPr>
          <w:rFonts w:asciiTheme="minorHAnsi" w:hAnsiTheme="minorHAnsi" w:cstheme="minorHAnsi"/>
          <w:sz w:val="22"/>
          <w:szCs w:val="22"/>
        </w:rPr>
        <w:t>, como la fuente y el color de fondo.</w:t>
      </w:r>
    </w:p>
    <w:p w14:paraId="6228E42F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Se estilizan los 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>input</w:t>
      </w:r>
      <w:r w:rsidRPr="0094025E">
        <w:rPr>
          <w:rFonts w:asciiTheme="minorHAnsi" w:hAnsiTheme="minorHAnsi" w:cstheme="minorHAnsi"/>
          <w:sz w:val="22"/>
          <w:szCs w:val="22"/>
        </w:rPr>
        <w:t xml:space="preserve"> para que sean más atractivos y se les da un efecto de transición.</w:t>
      </w:r>
    </w:p>
    <w:p w14:paraId="55C6D948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Los </w:t>
      </w:r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mensajes de error</w:t>
      </w: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94025E">
        <w:rPr>
          <w:rFonts w:asciiTheme="minorHAnsi" w:hAnsiTheme="minorHAnsi" w:cstheme="minorHAnsi"/>
          <w:sz w:val="22"/>
          <w:szCs w:val="22"/>
        </w:rPr>
        <w:t>se ocultan por defecto y se les aplica un color cuando son visibles.</w:t>
      </w:r>
    </w:p>
    <w:p w14:paraId="488A82D0" w14:textId="77777777" w:rsidR="00F53480" w:rsidRPr="0094025E" w:rsidRDefault="00F53480" w:rsidP="0097150B">
      <w:pPr>
        <w:pStyle w:val="ListParagraph"/>
        <w:numPr>
          <w:ilvl w:val="0"/>
          <w:numId w:val="14"/>
        </w:numPr>
        <w:tabs>
          <w:tab w:val="left" w:pos="1088"/>
        </w:tabs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sz w:val="22"/>
          <w:szCs w:val="22"/>
        </w:rPr>
        <w:t>El formulario tiene un fondo blanco, bordes redondeados y sombra para destacarse.</w:t>
      </w:r>
    </w:p>
    <w:p w14:paraId="04C92F5F" w14:textId="77777777" w:rsidR="00F53480" w:rsidRDefault="00F53480" w:rsidP="00F53480">
      <w:pPr>
        <w:pStyle w:val="ListParagraph"/>
        <w:tabs>
          <w:tab w:val="left" w:pos="1088"/>
        </w:tabs>
        <w:spacing w:line="276" w:lineRule="auto"/>
        <w:rPr>
          <w:rFonts w:cstheme="minorHAnsi"/>
        </w:rPr>
      </w:pPr>
    </w:p>
    <w:p w14:paraId="352AFFC4" w14:textId="77777777" w:rsidR="00F53480" w:rsidRPr="00F53480" w:rsidRDefault="00F53480" w:rsidP="00F53480">
      <w:pPr>
        <w:pStyle w:val="ListParagraph"/>
        <w:tabs>
          <w:tab w:val="left" w:pos="1088"/>
        </w:tabs>
        <w:spacing w:line="276" w:lineRule="auto"/>
        <w:rPr>
          <w:rFonts w:eastAsia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</w:p>
    <w:p w14:paraId="4DA2DB24" w14:textId="77777777" w:rsidR="00F53480" w:rsidRPr="0094025E" w:rsidRDefault="00F53480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r w:rsidRPr="0094025E">
        <w:rPr>
          <w:rFonts w:asciiTheme="minorHAnsi" w:hAnsiTheme="minorHAnsi" w:cstheme="minorHAnsi"/>
          <w:color w:val="FF5700" w:themeColor="accent1"/>
          <w:sz w:val="22"/>
          <w:szCs w:val="22"/>
        </w:rPr>
        <w:t>Estilos Generales para el Body:</w:t>
      </w:r>
    </w:p>
    <w:p w14:paraId="7BBDE537" w14:textId="77777777" w:rsidR="00E37746" w:rsidRPr="0094025E" w:rsidRDefault="00E37746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</w:p>
    <w:p w14:paraId="3F0F79D3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font-family: </w:t>
      </w:r>
      <w:r w:rsidRPr="0094025E">
        <w:rPr>
          <w:rFonts w:asciiTheme="minorHAnsi" w:hAnsiTheme="minorHAnsi" w:cstheme="minorHAnsi"/>
          <w:sz w:val="22"/>
          <w:szCs w:val="22"/>
        </w:rPr>
        <w:t>Establece la fuente del texto a Arial. Si no está disponible, utiliza una fuente sans-serif.</w:t>
      </w:r>
    </w:p>
    <w:p w14:paraId="4FC15D75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background-color:</w:t>
      </w:r>
      <w:r w:rsidRPr="0094025E">
        <w:rPr>
          <w:rFonts w:asciiTheme="minorHAnsi" w:hAnsiTheme="minorHAnsi" w:cstheme="minorHAnsi"/>
          <w:sz w:val="22"/>
          <w:szCs w:val="22"/>
        </w:rPr>
        <w:t xml:space="preserve"> Define un color de fondo claro para toda la página.</w:t>
      </w:r>
    </w:p>
    <w:p w14:paraId="482B281F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display: flex;</w:t>
      </w:r>
      <w:r w:rsidRPr="0094025E">
        <w:rPr>
          <w:rFonts w:asciiTheme="minorHAnsi" w:hAnsiTheme="minorHAnsi" w:cstheme="minorHAnsi"/>
          <w:sz w:val="22"/>
          <w:szCs w:val="22"/>
        </w:rPr>
        <w:t>: Usa el modelo de caja flexible para organizar los elementos hijos.</w:t>
      </w:r>
    </w:p>
    <w:p w14:paraId="3AAF0634" w14:textId="77777777" w:rsidR="00F53480" w:rsidRPr="0094025E" w:rsidRDefault="00F53480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>flex-direction: column;</w:t>
      </w:r>
      <w:r w:rsidRPr="0094025E">
        <w:rPr>
          <w:rFonts w:asciiTheme="minorHAnsi" w:hAnsiTheme="minorHAnsi" w:cstheme="minorHAnsi"/>
          <w:sz w:val="22"/>
          <w:szCs w:val="22"/>
        </w:rPr>
        <w:t>: Organiza los elementos en una columna.</w:t>
      </w:r>
    </w:p>
    <w:p w14:paraId="678DC3AB" w14:textId="77777777" w:rsidR="00F53480" w:rsidRPr="0094025E" w:rsidRDefault="00F53480" w:rsidP="0097150B">
      <w:pPr>
        <w:pStyle w:val="ListParagraph"/>
        <w:numPr>
          <w:ilvl w:val="0"/>
          <w:numId w:val="14"/>
        </w:numPr>
        <w:tabs>
          <w:tab w:val="left" w:pos="1088"/>
        </w:tabs>
        <w:spacing w:line="276" w:lineRule="auto"/>
        <w:rPr>
          <w:rFonts w:asciiTheme="minorHAnsi" w:eastAsiaTheme="minorHAnsi" w:hAnsiTheme="minorHAnsi" w:cstheme="minorHAnsi"/>
          <w:color w:val="FF5700" w:themeColor="accent1"/>
          <w:kern w:val="2"/>
          <w:sz w:val="22"/>
          <w:szCs w:val="22"/>
          <w:lang w:val="es-ES"/>
          <w14:ligatures w14:val="standardContextual"/>
        </w:rPr>
      </w:pPr>
      <w:r w:rsidRPr="0094025E">
        <w:rPr>
          <w:rFonts w:asciiTheme="minorHAnsi" w:hAnsiTheme="minorHAnsi" w:cstheme="minorHAnsi"/>
          <w:b/>
          <w:bCs/>
          <w:sz w:val="22"/>
          <w:szCs w:val="22"/>
        </w:rPr>
        <w:t xml:space="preserve">margin: </w:t>
      </w:r>
      <w:r w:rsidRPr="0094025E">
        <w:rPr>
          <w:rFonts w:asciiTheme="minorHAnsi" w:hAnsiTheme="minorHAnsi" w:cstheme="minorHAnsi"/>
          <w:sz w:val="22"/>
          <w:szCs w:val="22"/>
        </w:rPr>
        <w:t>Agrega un margen de 20 píxeles alrededor del contenido del body.</w:t>
      </w:r>
    </w:p>
    <w:p w14:paraId="44985B9A" w14:textId="77777777" w:rsidR="00F53480" w:rsidRPr="00F53480" w:rsidRDefault="00F53480" w:rsidP="00F53480">
      <w:pPr>
        <w:tabs>
          <w:tab w:val="left" w:pos="1088"/>
        </w:tabs>
        <w:spacing w:line="276" w:lineRule="auto"/>
        <w:jc w:val="center"/>
        <w:rPr>
          <w:rFonts w:eastAsiaTheme="minorHAnsi" w:cstheme="minorHAnsi"/>
          <w:color w:val="FF5700" w:themeColor="accent1"/>
        </w:rPr>
      </w:pPr>
      <w:r>
        <w:rPr>
          <w:rFonts w:cstheme="minorHAnsi"/>
          <w:noProof/>
          <w:color w:val="FF5700" w:themeColor="accent1"/>
        </w:rPr>
        <w:lastRenderedPageBreak/>
        <w:drawing>
          <wp:inline distT="0" distB="0" distL="0" distR="0" wp14:anchorId="205EEC62" wp14:editId="749F3913">
            <wp:extent cx="3708400" cy="2146300"/>
            <wp:effectExtent l="63500" t="63500" r="127000" b="127000"/>
            <wp:docPr id="561541059" name="Picture 4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1059" name="Picture 40" descr="A screen 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14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EECAD" w14:textId="77777777" w:rsidR="00F53480" w:rsidRPr="00F53480" w:rsidRDefault="00F53480" w:rsidP="00F53480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</w:p>
    <w:p w14:paraId="05CA7880" w14:textId="77777777" w:rsidR="00F53480" w:rsidRDefault="00F53480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r w:rsidRPr="00E37746">
        <w:rPr>
          <w:rFonts w:asciiTheme="minorHAnsi" w:hAnsiTheme="minorHAnsi" w:cstheme="minorHAnsi"/>
          <w:color w:val="FF5700" w:themeColor="accent1"/>
          <w:sz w:val="22"/>
          <w:szCs w:val="22"/>
        </w:rPr>
        <w:t>Estilos de los Inputs:</w:t>
      </w:r>
    </w:p>
    <w:p w14:paraId="437D7D33" w14:textId="77777777" w:rsidR="00E37746" w:rsidRPr="00E37746" w:rsidRDefault="00E37746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</w:p>
    <w:p w14:paraId="4038D7EE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display: block;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Cada input ocupa toda la anchura disponible en su línea.</w:t>
      </w:r>
    </w:p>
    <w:p w14:paraId="5FC0AD76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border: 1px solid #ccc;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Define un borde gris claro alrededor del input.</w:t>
      </w:r>
    </w:p>
    <w:p w14:paraId="7DCB6633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border-radius: 8px;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Aplica bordes redondeados al input.</w:t>
      </w:r>
    </w:p>
    <w:p w14:paraId="7F1CA6AA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width: 500px;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Establece un ancho fijo para el input.</w:t>
      </w:r>
    </w:p>
    <w:p w14:paraId="0932B695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box-sizing: border-box;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Incluye el padding y el borde en el ancho total del input.</w:t>
      </w:r>
    </w:p>
    <w:p w14:paraId="7993181D" w14:textId="77777777" w:rsidR="00F53480" w:rsidRPr="00E37746" w:rsidRDefault="00E37746" w:rsidP="0097150B">
      <w:pPr>
        <w:pStyle w:val="ListParagraph"/>
        <w:numPr>
          <w:ilvl w:val="0"/>
          <w:numId w:val="14"/>
        </w:numPr>
        <w:tabs>
          <w:tab w:val="left" w:pos="1088"/>
        </w:tabs>
        <w:spacing w:line="276" w:lineRule="auto"/>
        <w:rPr>
          <w:rFonts w:cstheme="minorHAnsi"/>
          <w:b/>
          <w:bCs/>
          <w:i/>
          <w:iCs/>
          <w:color w:val="FF5700" w:themeColor="accent1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transition: border-color 0.3s;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Permite que el cambio en el color del borde sea gradual en 0.3 segundos.</w:t>
      </w:r>
    </w:p>
    <w:p w14:paraId="1B111443" w14:textId="77777777" w:rsidR="00E37746" w:rsidRDefault="00E37746" w:rsidP="00E37746">
      <w:pPr>
        <w:tabs>
          <w:tab w:val="left" w:pos="1088"/>
        </w:tabs>
        <w:spacing w:line="276" w:lineRule="auto"/>
        <w:jc w:val="center"/>
        <w:rPr>
          <w:rFonts w:cstheme="minorHAnsi"/>
          <w:b/>
          <w:bCs/>
          <w:i/>
          <w:iCs/>
          <w:color w:val="FF5700" w:themeColor="accent1"/>
        </w:rPr>
      </w:pPr>
      <w:r>
        <w:rPr>
          <w:rFonts w:cstheme="minorHAnsi"/>
          <w:b/>
          <w:bCs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1B5D8710" wp14:editId="6E133FB6">
            <wp:extent cx="3543300" cy="2641600"/>
            <wp:effectExtent l="63500" t="63500" r="127000" b="127000"/>
            <wp:docPr id="1043323205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3205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30E66" w14:textId="77777777" w:rsidR="00E37746" w:rsidRDefault="00E37746" w:rsidP="00E37746">
      <w:pPr>
        <w:rPr>
          <w:rFonts w:cstheme="minorHAnsi"/>
          <w:b/>
          <w:bCs/>
          <w:i/>
          <w:iCs/>
          <w:color w:val="FF5700" w:themeColor="accent1"/>
        </w:rPr>
      </w:pPr>
    </w:p>
    <w:p w14:paraId="1C8C6AE0" w14:textId="77777777" w:rsidR="00E37746" w:rsidRPr="00F53480" w:rsidRDefault="00E37746" w:rsidP="00E37746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  <w:r>
        <w:rPr>
          <w:rFonts w:cstheme="minorHAnsi"/>
        </w:rPr>
        <w:tab/>
      </w:r>
    </w:p>
    <w:p w14:paraId="51ECC4C1" w14:textId="77777777" w:rsidR="00E37746" w:rsidRPr="00E37746" w:rsidRDefault="00E37746" w:rsidP="00E37746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 del mensaje error:</w:t>
      </w:r>
    </w:p>
    <w:p w14:paraId="0344EE7E" w14:textId="77777777" w:rsidR="00E37746" w:rsidRPr="00E37746" w:rsidRDefault="00E37746" w:rsidP="00E37746">
      <w:pPr>
        <w:spacing w:line="276" w:lineRule="auto"/>
        <w:rPr>
          <w:rFonts w:cstheme="minorHAnsi"/>
        </w:rPr>
      </w:pPr>
    </w:p>
    <w:p w14:paraId="067E0B1A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visibility: hidden;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Oculta el mensaje por defecto.</w:t>
      </w:r>
    </w:p>
    <w:p w14:paraId="2C7CA82F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transition: visibility 0s, opacity 0.3s linear;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Hace que los cambios en la visibilidad y la opacidad sean suaves.</w:t>
      </w:r>
    </w:p>
    <w:p w14:paraId="454CE556" w14:textId="77777777" w:rsidR="00E37746" w:rsidRPr="00E37746" w:rsidRDefault="00E37746" w:rsidP="0097150B">
      <w:pPr>
        <w:pStyle w:val="ListParagraph"/>
        <w:numPr>
          <w:ilvl w:val="0"/>
          <w:numId w:val="14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opacity: 0;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Inicialmente, el mensaje es invisible.</w:t>
      </w:r>
    </w:p>
    <w:p w14:paraId="3206EFC5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.visible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Esta clase se añade cuando hay un error, lo que permite mostrar el mensaje.</w:t>
      </w:r>
    </w:p>
    <w:p w14:paraId="4F291A5A" w14:textId="77777777" w:rsidR="00E37746" w:rsidRPr="00E37746" w:rsidRDefault="00E37746" w:rsidP="0097150B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lastRenderedPageBreak/>
        <w:t>visibility: visible;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Cambia la visibilidad a visible.</w:t>
      </w:r>
    </w:p>
    <w:p w14:paraId="76E4DAF7" w14:textId="77777777" w:rsidR="00E37746" w:rsidRDefault="00E37746" w:rsidP="0097150B">
      <w:pPr>
        <w:pStyle w:val="ListParagraph"/>
        <w:numPr>
          <w:ilvl w:val="0"/>
          <w:numId w:val="14"/>
        </w:numPr>
        <w:tabs>
          <w:tab w:val="left" w:pos="1149"/>
        </w:tabs>
        <w:spacing w:line="276" w:lineRule="auto"/>
        <w:rPr>
          <w:rFonts w:cstheme="minorHAnsi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opacity: 1;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Hace que el mensaje sea completamente opaco</w:t>
      </w:r>
      <w:r>
        <w:rPr>
          <w:rFonts w:cstheme="minorHAnsi"/>
        </w:rPr>
        <w:t>.</w:t>
      </w:r>
    </w:p>
    <w:p w14:paraId="44B121A1" w14:textId="77777777" w:rsidR="00E37746" w:rsidRPr="00E37746" w:rsidRDefault="00E37746" w:rsidP="00E37746">
      <w:pPr>
        <w:tabs>
          <w:tab w:val="left" w:pos="1149"/>
        </w:tabs>
        <w:spacing w:line="276" w:lineRule="auto"/>
        <w:rPr>
          <w:rFonts w:cstheme="minorHAnsi"/>
        </w:rPr>
      </w:pPr>
    </w:p>
    <w:p w14:paraId="5A63E68B" w14:textId="77777777" w:rsidR="00E37746" w:rsidRDefault="00E37746" w:rsidP="00E37746">
      <w:pPr>
        <w:tabs>
          <w:tab w:val="left" w:pos="1149"/>
        </w:tabs>
      </w:pPr>
    </w:p>
    <w:p w14:paraId="45904028" w14:textId="77777777" w:rsidR="00E37746" w:rsidRDefault="00E37746" w:rsidP="00E37746">
      <w:pPr>
        <w:tabs>
          <w:tab w:val="left" w:pos="1149"/>
        </w:tabs>
        <w:jc w:val="center"/>
      </w:pPr>
      <w:r>
        <w:rPr>
          <w:noProof/>
          <w14:ligatures w14:val="standardContextual"/>
        </w:rPr>
        <w:drawing>
          <wp:inline distT="0" distB="0" distL="0" distR="0" wp14:anchorId="73800D38" wp14:editId="128810F6">
            <wp:extent cx="5384800" cy="3746500"/>
            <wp:effectExtent l="63500" t="63500" r="127000" b="127000"/>
            <wp:docPr id="1560925562" name="Picture 4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25562" name="Picture 42" descr="A computer screen shot of a program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746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FA1A51" w14:textId="77777777" w:rsidR="00E37746" w:rsidRDefault="00E37746" w:rsidP="00E37746">
      <w:pPr>
        <w:tabs>
          <w:tab w:val="left" w:pos="1149"/>
        </w:tabs>
      </w:pPr>
    </w:p>
    <w:p w14:paraId="1AD082D3" w14:textId="77777777" w:rsidR="00E37746" w:rsidRPr="00F53480" w:rsidRDefault="00E37746" w:rsidP="00E37746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  <w:r>
        <w:rPr>
          <w:rFonts w:cstheme="minorHAnsi"/>
        </w:rPr>
        <w:tab/>
      </w:r>
    </w:p>
    <w:p w14:paraId="4C37939F" w14:textId="77777777" w:rsidR="00E37746" w:rsidRDefault="00E37746" w:rsidP="00E37746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Estilos del </w:t>
      </w:r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Formulario</w:t>
      </w: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0B2712BB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margin: 0 auto;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Centra el formulario horizontalmente.</w:t>
      </w:r>
    </w:p>
    <w:p w14:paraId="75064CD9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padding: 30px;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Agrega espacio interno de 30 píxeles alrededor del contenido del formulario.</w:t>
      </w:r>
    </w:p>
    <w:p w14:paraId="0DBF1486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border-radius: 8px;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Aplica bordes redondeados al formulario.</w:t>
      </w:r>
    </w:p>
    <w:p w14:paraId="76831D89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box-shadow: 0px 4px 16px rgba(0, 0, 0, 0.2);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Agrega una sombra suave alrededor del formulario.</w:t>
      </w:r>
    </w:p>
    <w:p w14:paraId="1F110E34" w14:textId="77777777" w:rsid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display: flex; flex-direction: column; align-items: center;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37746">
        <w:rPr>
          <w:rFonts w:asciiTheme="minorHAnsi" w:hAnsiTheme="minorHAnsi" w:cstheme="minorHAnsi"/>
          <w:sz w:val="22"/>
          <w:szCs w:val="22"/>
        </w:rPr>
        <w:t xml:space="preserve"> Utiliza flexbox para organizar los elementos dentro del formulario en una columna y los centra horizontalmente.</w:t>
      </w:r>
    </w:p>
    <w:p w14:paraId="6C5A9710" w14:textId="77777777" w:rsidR="00E37746" w:rsidRPr="00E37746" w:rsidRDefault="006D6D5C" w:rsidP="006D6D5C">
      <w:pPr>
        <w:spacing w:before="100" w:beforeAutospacing="1" w:after="100" w:afterAutospacing="1"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8FF6B56" wp14:editId="49C57E09">
            <wp:extent cx="4813300" cy="2743200"/>
            <wp:effectExtent l="63500" t="63500" r="127000" b="127000"/>
            <wp:docPr id="1026639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3938" name="Picture 1026639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2272A" w14:textId="77777777" w:rsidR="006D6D5C" w:rsidRDefault="006D6D5C" w:rsidP="006D6D5C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Estilos del </w:t>
      </w:r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Botón</w:t>
      </w:r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528554E4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display: block;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El botón ocupa toda la anchura disponible.</w:t>
      </w:r>
    </w:p>
    <w:p w14:paraId="6016987A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width: 100%;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El botón ocupa el 100% del ancho del contenedor.</w:t>
      </w:r>
    </w:p>
    <w:p w14:paraId="5DE45E81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background-color:</w:t>
      </w:r>
      <w:r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Pr="006D6D5C">
        <w:rPr>
          <w:rFonts w:asciiTheme="minorHAnsi" w:hAnsiTheme="minorHAnsi" w:cstheme="minorHAnsi"/>
          <w:sz w:val="22"/>
          <w:szCs w:val="22"/>
        </w:rPr>
        <w:t>Establece un color de fondo verde para el botón.</w:t>
      </w:r>
    </w:p>
    <w:p w14:paraId="1D0A6111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border: none;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Elimina cualquier borde predeterminado del botón.</w:t>
      </w:r>
    </w:p>
    <w:p w14:paraId="323A99BA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cursor: pointer;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Cambia el cursor a una mano al pasar sobre el botón.</w:t>
      </w:r>
    </w:p>
    <w:p w14:paraId="0D28322A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font-size: 16px;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Define un tamaño de fuente de 16 píxeles para el texto del botón.</w:t>
      </w:r>
    </w:p>
    <w:p w14:paraId="5A193492" w14:textId="77777777" w:rsidR="00E37746" w:rsidRDefault="006D6D5C" w:rsidP="0097150B">
      <w:pPr>
        <w:pStyle w:val="ListParagraph"/>
        <w:numPr>
          <w:ilvl w:val="0"/>
          <w:numId w:val="16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transition: background-color 0.3s, transform 0.3s;</w:t>
      </w:r>
      <w:r w:rsidRPr="006D6D5C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D6D5C">
        <w:rPr>
          <w:rFonts w:asciiTheme="minorHAnsi" w:hAnsiTheme="minorHAnsi" w:cstheme="minorHAnsi"/>
          <w:sz w:val="22"/>
          <w:szCs w:val="22"/>
        </w:rPr>
        <w:t xml:space="preserve"> Hace que los cambios en el color de fondo y la transformación sean suaves en 0.3 segundos.</w:t>
      </w:r>
    </w:p>
    <w:p w14:paraId="1402B18A" w14:textId="77777777" w:rsidR="006D6D5C" w:rsidRDefault="006D6D5C" w:rsidP="006D6D5C">
      <w:pPr>
        <w:pStyle w:val="ListParagraph"/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661AF35" w14:textId="77777777" w:rsidR="006D6D5C" w:rsidRPr="006D6D5C" w:rsidRDefault="006D6D5C" w:rsidP="006D6D5C">
      <w:pPr>
        <w:pStyle w:val="ListParagraph"/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Button:</w:t>
      </w:r>
      <w:r w:rsidRPr="006D6D5C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hover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:</w:t>
      </w:r>
    </w:p>
    <w:p w14:paraId="2C8B6750" w14:textId="77777777" w:rsidR="006D6D5C" w:rsidRPr="006D6D5C" w:rsidRDefault="006D6D5C" w:rsidP="0097150B">
      <w:pPr>
        <w:pStyle w:val="ListParagraph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background-color: #45a049;</w:t>
      </w:r>
      <w:r w:rsidRPr="006D6D5C">
        <w:rPr>
          <w:rFonts w:asciiTheme="minorHAnsi" w:hAnsiTheme="minorHAnsi" w:cstheme="minorHAnsi"/>
          <w:sz w:val="22"/>
          <w:szCs w:val="22"/>
        </w:rPr>
        <w:t>: Cambia el color de fondo a un verde más oscuro cuando se pasa el mouse sobre el botón.</w:t>
      </w:r>
    </w:p>
    <w:p w14:paraId="7B07207B" w14:textId="77777777" w:rsidR="006D6D5C" w:rsidRDefault="006D6D5C" w:rsidP="0097150B">
      <w:pPr>
        <w:pStyle w:val="ListParagraph"/>
        <w:numPr>
          <w:ilvl w:val="0"/>
          <w:numId w:val="16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D6D5C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transform: translateY(-2px);</w:t>
      </w:r>
      <w:r w:rsidRPr="006D6D5C">
        <w:rPr>
          <w:rFonts w:asciiTheme="minorHAnsi" w:hAnsiTheme="minorHAnsi" w:cstheme="minorHAnsi"/>
          <w:sz w:val="22"/>
          <w:szCs w:val="22"/>
        </w:rPr>
        <w:t>: Eleva el botón ligeramente hacia arriba para un efecto visual cuando se pasa el mouse sobre él.</w:t>
      </w:r>
    </w:p>
    <w:p w14:paraId="5B760645" w14:textId="77777777" w:rsidR="006D6D5C" w:rsidRPr="006D6D5C" w:rsidRDefault="006D6D5C" w:rsidP="006D6D5C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880F729" wp14:editId="4696BC35">
            <wp:extent cx="5219700" cy="4445000"/>
            <wp:effectExtent l="63500" t="63500" r="127000" b="127000"/>
            <wp:docPr id="1887577108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7108" name="Picture 44" descr="A screen shot of a computer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44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B5B02" w14:textId="77777777" w:rsidR="006D6D5C" w:rsidRDefault="006D6D5C" w:rsidP="006D6D5C">
      <w:pPr>
        <w:pStyle w:val="ListParagraph"/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4F3F42AD" w14:textId="77777777" w:rsidR="006D6D5C" w:rsidRPr="00C239C8" w:rsidRDefault="006D6D5C" w:rsidP="0097150B">
      <w:pPr>
        <w:pStyle w:val="ListParagraph"/>
        <w:numPr>
          <w:ilvl w:val="0"/>
          <w:numId w:val="15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JavaScript:</w:t>
      </w:r>
      <w:r>
        <w:rPr>
          <w:b/>
          <w:bCs/>
          <w:i/>
          <w:iCs/>
          <w:color w:val="FF5700" w:themeColor="accent1"/>
        </w:rPr>
        <w:t xml:space="preserve"> </w:t>
      </w:r>
      <w:r w:rsidRPr="006D6D5C">
        <w:rPr>
          <w:rFonts w:asciiTheme="minorHAnsi" w:hAnsiTheme="minorHAnsi" w:cstheme="minorHAnsi"/>
          <w:sz w:val="22"/>
          <w:szCs w:val="22"/>
        </w:rPr>
        <w:t>Cre</w:t>
      </w:r>
      <w:r>
        <w:rPr>
          <w:rFonts w:asciiTheme="minorHAnsi" w:hAnsiTheme="minorHAnsi" w:cstheme="minorHAnsi"/>
          <w:sz w:val="22"/>
          <w:szCs w:val="22"/>
        </w:rPr>
        <w:t>ar</w:t>
      </w:r>
      <w:r w:rsidRPr="006D6D5C">
        <w:rPr>
          <w:rFonts w:asciiTheme="minorHAnsi" w:hAnsiTheme="minorHAnsi" w:cstheme="minorHAnsi"/>
          <w:sz w:val="22"/>
          <w:szCs w:val="22"/>
        </w:rPr>
        <w:t xml:space="preserve"> el archivo </w:t>
      </w:r>
      <w:r w:rsidRPr="006D6D5C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main.js</w:t>
      </w:r>
      <w:r w:rsidRPr="006D6D5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D6D5C">
        <w:rPr>
          <w:rFonts w:asciiTheme="minorHAnsi" w:hAnsiTheme="minorHAnsi" w:cstheme="minorHAnsi"/>
          <w:sz w:val="22"/>
          <w:szCs w:val="22"/>
        </w:rPr>
        <w:t>que se encargará de la validación del formulario.</w:t>
      </w:r>
    </w:p>
    <w:p w14:paraId="48EDD6B7" w14:textId="77777777" w:rsidR="00C239C8" w:rsidRPr="00C239C8" w:rsidRDefault="00C239C8" w:rsidP="00C239C8">
      <w:pPr>
        <w:pStyle w:val="ListParagraph"/>
        <w:tabs>
          <w:tab w:val="left" w:pos="1088"/>
        </w:tabs>
        <w:spacing w:line="276" w:lineRule="auto"/>
        <w:ind w:left="360"/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</w:pPr>
      <w:r w:rsidRPr="00C239C8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El </w:t>
      </w:r>
      <w:r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c</w:t>
      </w:r>
      <w:r w:rsidRPr="00C239C8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ódigo debe realizar diferentes acciones cuando se complete el formulario.</w:t>
      </w:r>
    </w:p>
    <w:p w14:paraId="67530B96" w14:textId="77777777" w:rsidR="006D6D5C" w:rsidRPr="006D6D5C" w:rsidRDefault="006D6D5C" w:rsidP="0097150B">
      <w:pPr>
        <w:pStyle w:val="ListParagraph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6D6D5C">
        <w:rPr>
          <w:rFonts w:asciiTheme="minorHAnsi" w:hAnsiTheme="minorHAnsi" w:cstheme="minorHAnsi"/>
          <w:b/>
          <w:bCs/>
          <w:i/>
          <w:iCs/>
          <w:sz w:val="22"/>
          <w:szCs w:val="22"/>
        </w:rPr>
        <w:t>Validar el formulario de registro</w:t>
      </w:r>
      <w:r w:rsidRPr="006D6D5C">
        <w:rPr>
          <w:rFonts w:asciiTheme="minorHAnsi" w:hAnsiTheme="minorHAnsi" w:cstheme="minorHAnsi"/>
          <w:sz w:val="22"/>
          <w:szCs w:val="22"/>
        </w:rPr>
        <w:t xml:space="preserve"> (que podría incluir campos como nombre, correo electrónico y contraseña). </w:t>
      </w:r>
    </w:p>
    <w:p w14:paraId="77F062EA" w14:textId="77777777" w:rsidR="006D6D5C" w:rsidRPr="006D6D5C" w:rsidRDefault="006D6D5C" w:rsidP="0097150B">
      <w:pPr>
        <w:pStyle w:val="ListParagraph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6D6D5C">
        <w:rPr>
          <w:rFonts w:asciiTheme="minorHAnsi" w:hAnsiTheme="minorHAnsi" w:cstheme="minorHAnsi"/>
          <w:sz w:val="22"/>
          <w:szCs w:val="22"/>
        </w:rPr>
        <w:t xml:space="preserve">La validación se realiza </w:t>
      </w:r>
      <w:r w:rsidRPr="006D6D5C">
        <w:rPr>
          <w:rFonts w:asciiTheme="minorHAnsi" w:hAnsiTheme="minorHAnsi" w:cstheme="minorHAnsi"/>
          <w:b/>
          <w:bCs/>
          <w:i/>
          <w:iCs/>
          <w:sz w:val="22"/>
          <w:szCs w:val="22"/>
        </w:rPr>
        <w:t>cuando el usuario intenta enviar el formulario</w:t>
      </w:r>
      <w:r w:rsidRPr="006D6D5C">
        <w:rPr>
          <w:rFonts w:asciiTheme="minorHAnsi" w:hAnsiTheme="minorHAnsi" w:cstheme="minorHAnsi"/>
          <w:sz w:val="22"/>
          <w:szCs w:val="22"/>
        </w:rPr>
        <w:t>.</w:t>
      </w:r>
    </w:p>
    <w:p w14:paraId="5C0F9AA6" w14:textId="77777777" w:rsidR="006D6D5C" w:rsidRPr="006D6D5C" w:rsidRDefault="006D6D5C" w:rsidP="0097150B">
      <w:pPr>
        <w:pStyle w:val="ListParagraph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6D6D5C">
        <w:rPr>
          <w:rFonts w:asciiTheme="minorHAnsi" w:hAnsiTheme="minorHAnsi" w:cstheme="minorHAnsi"/>
          <w:sz w:val="22"/>
          <w:szCs w:val="22"/>
        </w:rPr>
        <w:t xml:space="preserve"> </w:t>
      </w:r>
      <w:r w:rsidRPr="006D6D5C">
        <w:rPr>
          <w:rFonts w:asciiTheme="minorHAnsi" w:hAnsiTheme="minorHAnsi" w:cstheme="minorHAnsi"/>
          <w:b/>
          <w:bCs/>
          <w:i/>
          <w:iCs/>
          <w:sz w:val="22"/>
          <w:szCs w:val="22"/>
        </w:rPr>
        <w:t>Si hay errores</w:t>
      </w:r>
      <w:r w:rsidRPr="006D6D5C">
        <w:rPr>
          <w:rFonts w:asciiTheme="minorHAnsi" w:hAnsiTheme="minorHAnsi" w:cstheme="minorHAnsi"/>
          <w:sz w:val="22"/>
          <w:szCs w:val="22"/>
        </w:rPr>
        <w:t xml:space="preserve"> en los campos, se muestran mensajes de error y el envío del formulario se evita. </w:t>
      </w:r>
    </w:p>
    <w:p w14:paraId="5DACC505" w14:textId="77777777" w:rsidR="006D6D5C" w:rsidRPr="00C239C8" w:rsidRDefault="006D6D5C" w:rsidP="0097150B">
      <w:pPr>
        <w:pStyle w:val="ListParagraph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6D6D5C">
        <w:rPr>
          <w:rFonts w:asciiTheme="minorHAnsi" w:hAnsiTheme="minorHAnsi" w:cstheme="minorHAnsi"/>
          <w:sz w:val="22"/>
          <w:szCs w:val="22"/>
        </w:rPr>
        <w:t xml:space="preserve">Si todo está correcto, se muestra un </w:t>
      </w:r>
      <w:r w:rsidRPr="006D6D5C">
        <w:rPr>
          <w:rFonts w:asciiTheme="minorHAnsi" w:hAnsiTheme="minorHAnsi" w:cstheme="minorHAnsi"/>
          <w:b/>
          <w:bCs/>
          <w:i/>
          <w:iCs/>
          <w:sz w:val="22"/>
          <w:szCs w:val="22"/>
        </w:rPr>
        <w:t>mensaje de éxito</w:t>
      </w:r>
      <w:r w:rsidRPr="006D6D5C">
        <w:rPr>
          <w:rFonts w:asciiTheme="minorHAnsi" w:hAnsiTheme="minorHAnsi" w:cstheme="minorHAnsi"/>
          <w:sz w:val="22"/>
          <w:szCs w:val="22"/>
        </w:rPr>
        <w:t xml:space="preserve"> y se </w:t>
      </w:r>
      <w:r w:rsidRPr="006D6D5C">
        <w:rPr>
          <w:rFonts w:asciiTheme="minorHAnsi" w:hAnsiTheme="minorHAnsi" w:cstheme="minorHAnsi"/>
          <w:b/>
          <w:bCs/>
          <w:i/>
          <w:iCs/>
          <w:sz w:val="22"/>
          <w:szCs w:val="22"/>
        </w:rPr>
        <w:t>envía el formulario.</w:t>
      </w:r>
    </w:p>
    <w:p w14:paraId="480F2E2D" w14:textId="77777777" w:rsidR="00C239C8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96B5AA1" w14:textId="77777777" w:rsidR="00C239C8" w:rsidRPr="003A7C3F" w:rsidRDefault="00C239C8" w:rsidP="00C239C8">
      <w:pPr>
        <w:tabs>
          <w:tab w:val="left" w:pos="1825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 a paso:</w:t>
      </w:r>
    </w:p>
    <w:p w14:paraId="768083A3" w14:textId="77777777" w:rsidR="00C239C8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B470A69" w14:textId="77777777" w:rsidR="00C239C8" w:rsidRPr="00C239C8" w:rsidRDefault="00C239C8" w:rsidP="0097150B">
      <w:pPr>
        <w:pStyle w:val="ListParagraph"/>
        <w:numPr>
          <w:ilvl w:val="0"/>
          <w:numId w:val="18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C239C8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Escuchar el Evento de Envío del Formulario: </w:t>
      </w:r>
      <w:r w:rsidRPr="00C239C8">
        <w:rPr>
          <w:rFonts w:asciiTheme="minorHAnsi" w:hAnsiTheme="minorHAnsi" w:cstheme="minorHAnsi"/>
          <w:sz w:val="22"/>
          <w:szCs w:val="22"/>
        </w:rPr>
        <w:t xml:space="preserve">Se selecciona el formulario con el </w:t>
      </w:r>
      <w:r w:rsidRPr="00C239C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ID "registrationForm</w:t>
      </w:r>
      <w:r w:rsidRPr="00C239C8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" </w:t>
      </w:r>
      <w:r w:rsidRPr="00C239C8">
        <w:rPr>
          <w:rFonts w:asciiTheme="minorHAnsi" w:hAnsiTheme="minorHAnsi" w:cstheme="minorHAnsi"/>
          <w:sz w:val="22"/>
          <w:szCs w:val="22"/>
        </w:rPr>
        <w:t xml:space="preserve">y se agrega un </w:t>
      </w:r>
      <w:r w:rsidRPr="00C239C8">
        <w:rPr>
          <w:rStyle w:val="Strong"/>
          <w:rFonts w:asciiTheme="minorHAnsi" w:hAnsiTheme="minorHAnsi" w:cstheme="minorHAnsi"/>
          <w:sz w:val="22"/>
          <w:szCs w:val="22"/>
        </w:rPr>
        <w:t>escuchador de eventos</w:t>
      </w:r>
      <w:r w:rsidRPr="00C239C8">
        <w:rPr>
          <w:rFonts w:asciiTheme="minorHAnsi" w:hAnsiTheme="minorHAnsi" w:cstheme="minorHAnsi"/>
          <w:sz w:val="22"/>
          <w:szCs w:val="22"/>
        </w:rPr>
        <w:t xml:space="preserve"> que detecta cuando el formulario es enviado</w:t>
      </w:r>
      <w:r>
        <w:t>.</w:t>
      </w:r>
    </w:p>
    <w:p w14:paraId="2F674446" w14:textId="77777777" w:rsidR="00C239C8" w:rsidRPr="00C239C8" w:rsidRDefault="00C239C8" w:rsidP="0097150B">
      <w:pPr>
        <w:pStyle w:val="ListParagraph"/>
        <w:numPr>
          <w:ilvl w:val="0"/>
          <w:numId w:val="18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C239C8">
        <w:rPr>
          <w:rFonts w:asciiTheme="minorHAnsi" w:hAnsiTheme="minorHAnsi" w:cstheme="minorHAnsi"/>
          <w:b/>
          <w:bCs/>
          <w:i/>
          <w:iCs/>
          <w:sz w:val="22"/>
          <w:szCs w:val="22"/>
        </w:rPr>
        <w:t>Prevenir el Comportamiento por Defecto</w:t>
      </w:r>
      <w:r>
        <w:t xml:space="preserve">: </w:t>
      </w:r>
      <w:r w:rsidRPr="00C239C8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event.preventDefault()</w:t>
      </w:r>
      <w:r w:rsidRPr="00C239C8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C239C8">
        <w:rPr>
          <w:rFonts w:asciiTheme="minorHAnsi" w:hAnsiTheme="minorHAnsi" w:cstheme="minorHAnsi"/>
          <w:sz w:val="22"/>
          <w:szCs w:val="22"/>
        </w:rPr>
        <w:t>evita que el formulario se envíe de inmediato. Esto permite realizar la validación antes de que los datos sean enviados.</w:t>
      </w:r>
    </w:p>
    <w:p w14:paraId="27B2FB03" w14:textId="77777777" w:rsidR="00C239C8" w:rsidRPr="00C239C8" w:rsidRDefault="00C239C8" w:rsidP="00C239C8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1FBF0EB4" wp14:editId="7FA3D3DF">
            <wp:extent cx="5016500" cy="1143000"/>
            <wp:effectExtent l="63500" t="63500" r="127000" b="127000"/>
            <wp:docPr id="435914976" name="Picture 45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4976" name="Picture 45" descr="A computer code with 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14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463CE" w14:textId="77777777" w:rsidR="00C239C8" w:rsidRPr="00C239C8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788594C6" w14:textId="77777777" w:rsidR="00C239C8" w:rsidRPr="00C239C8" w:rsidRDefault="00C239C8" w:rsidP="0097150B">
      <w:pPr>
        <w:pStyle w:val="ListParagraph"/>
        <w:numPr>
          <w:ilvl w:val="0"/>
          <w:numId w:val="19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C239C8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Obtener los Elementos del Formulario: </w:t>
      </w:r>
      <w:r w:rsidRPr="00C239C8">
        <w:rPr>
          <w:rFonts w:asciiTheme="minorHAnsi" w:hAnsiTheme="minorHAnsi" w:cstheme="minorHAnsi"/>
          <w:sz w:val="22"/>
          <w:szCs w:val="22"/>
        </w:rPr>
        <w:t xml:space="preserve">Se obtienen los elementos del formulario: nombre, correo electrónico y contraseña. Se inicializa una variable </w:t>
      </w:r>
      <w:r w:rsidRPr="00C239C8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valid</w:t>
      </w:r>
      <w:r w:rsidRPr="00C239C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r w:rsidRPr="003A7C3F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r w:rsidRPr="00C239C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r w:rsidRPr="00C239C8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true</w:t>
      </w:r>
      <w:r w:rsidRPr="00C239C8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C239C8">
        <w:rPr>
          <w:rFonts w:asciiTheme="minorHAnsi" w:hAnsiTheme="minorHAnsi" w:cstheme="minorHAnsi"/>
          <w:sz w:val="22"/>
          <w:szCs w:val="22"/>
        </w:rPr>
        <w:t>para controlar si hay errores.</w:t>
      </w:r>
    </w:p>
    <w:p w14:paraId="37A95FF3" w14:textId="77777777" w:rsidR="00C239C8" w:rsidRPr="00C239C8" w:rsidRDefault="00C239C8" w:rsidP="00C239C8">
      <w:pPr>
        <w:pStyle w:val="ListParagraph"/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77D2B608" w14:textId="77777777" w:rsidR="00C239C8" w:rsidRPr="00C239C8" w:rsidRDefault="00C239C8" w:rsidP="00C239C8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4B0412F7" wp14:editId="7658586E">
            <wp:extent cx="5181600" cy="1231900"/>
            <wp:effectExtent l="63500" t="63500" r="127000" b="127000"/>
            <wp:docPr id="1962802723" name="Picture 46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2723" name="Picture 46" descr="A computer screen shot of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3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E390E" w14:textId="77777777" w:rsidR="00C239C8" w:rsidRDefault="00C239C8" w:rsidP="00C239C8">
      <w:pP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</w:pPr>
    </w:p>
    <w:p w14:paraId="75FFBA81" w14:textId="77777777" w:rsidR="001D6D44" w:rsidRPr="001D6D44" w:rsidRDefault="00C239C8" w:rsidP="0097150B">
      <w:pPr>
        <w:pStyle w:val="ListParagraph"/>
        <w:numPr>
          <w:ilvl w:val="0"/>
          <w:numId w:val="19"/>
        </w:numPr>
      </w:pP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>Validación</w:t>
      </w:r>
      <w:r w:rsidR="001D6D44"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: </w:t>
      </w:r>
      <w:r w:rsidR="001D6D44">
        <w:rPr>
          <w:rFonts w:hAnsi="Symbol"/>
        </w:rPr>
        <w:t xml:space="preserve"> </w:t>
      </w:r>
    </w:p>
    <w:p w14:paraId="6EA2E0B2" w14:textId="77777777" w:rsidR="00C239C8" w:rsidRPr="001D6D44" w:rsidRDefault="001D6D44" w:rsidP="0097150B">
      <w:pPr>
        <w:pStyle w:val="ListParagraph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1D6D44">
        <w:rPr>
          <w:rFonts w:asciiTheme="minorHAnsi" w:hAnsiTheme="minorHAnsi" w:cstheme="minorHAnsi"/>
          <w:sz w:val="22"/>
          <w:szCs w:val="22"/>
        </w:rPr>
        <w:t xml:space="preserve">Se verifica si el </w:t>
      </w:r>
      <w:r w:rsidRPr="001D6D44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campo de nombre</w:t>
      </w:r>
      <w:r w:rsidRPr="001D6D44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1D6D44">
        <w:rPr>
          <w:rFonts w:asciiTheme="minorHAnsi" w:hAnsiTheme="minorHAnsi" w:cstheme="minorHAnsi"/>
          <w:sz w:val="22"/>
          <w:szCs w:val="22"/>
        </w:rPr>
        <w:t xml:space="preserve">está vacío. Si es así: Se establece </w:t>
      </w:r>
      <w:r w:rsidRPr="001D6D4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valid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Pr="003A7C3F">
        <w:rPr>
          <w:rFonts w:asciiTheme="minorHAnsi" w:hAnsiTheme="minorHAnsi" w:cstheme="minorHAnsi"/>
          <w:sz w:val="22"/>
          <w:szCs w:val="22"/>
        </w:rPr>
        <w:t>en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Pr="001D6D4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false</w:t>
      </w:r>
      <w:r w:rsidRPr="001D6D44">
        <w:rPr>
          <w:rFonts w:asciiTheme="minorHAnsi" w:hAnsiTheme="minorHAnsi" w:cstheme="minorHAnsi"/>
          <w:sz w:val="22"/>
          <w:szCs w:val="22"/>
        </w:rPr>
        <w:t xml:space="preserve">. Se añade una clase de error al campo. Se llama a la 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función </w:t>
      </w:r>
      <w:r w:rsidRPr="001D6D4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showError</w:t>
      </w:r>
      <w:r w:rsidRPr="001D6D44">
        <w:rPr>
          <w:rFonts w:asciiTheme="minorHAnsi" w:hAnsiTheme="minorHAnsi" w:cstheme="minorHAnsi"/>
          <w:sz w:val="22"/>
          <w:szCs w:val="22"/>
        </w:rPr>
        <w:t xml:space="preserve"> para mostrar un mensaje.  Si hay un nombre, se elimina la clase de error y se oculta el mensaje.</w:t>
      </w:r>
    </w:p>
    <w:p w14:paraId="7992F3FD" w14:textId="77777777" w:rsidR="001D6D44" w:rsidRPr="001D6D44" w:rsidRDefault="001D6D44" w:rsidP="0097150B">
      <w:pPr>
        <w:pStyle w:val="ListParagraph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1D6D44">
        <w:rPr>
          <w:rFonts w:asciiTheme="minorHAnsi" w:hAnsiTheme="minorHAnsi" w:cstheme="minorHAnsi"/>
          <w:sz w:val="22"/>
          <w:szCs w:val="22"/>
        </w:rPr>
        <w:t xml:space="preserve">Se </w:t>
      </w:r>
      <w:r w:rsidRPr="001D6D44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valida que el correo</w:t>
      </w:r>
      <w:r w:rsidRPr="001D6D44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1D6D44">
        <w:rPr>
          <w:rFonts w:asciiTheme="minorHAnsi" w:hAnsiTheme="minorHAnsi" w:cstheme="minorHAnsi"/>
          <w:sz w:val="22"/>
          <w:szCs w:val="22"/>
        </w:rPr>
        <w:t>contenga un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"@". </w:t>
      </w:r>
      <w:r w:rsidRPr="001D6D44">
        <w:rPr>
          <w:rFonts w:asciiTheme="minorHAnsi" w:hAnsiTheme="minorHAnsi" w:cstheme="minorHAnsi"/>
          <w:sz w:val="22"/>
          <w:szCs w:val="22"/>
        </w:rPr>
        <w:t>Se actúa de manera similar a la validación del nombre: se añade un mensaje de error si no es válido y se elimina si es correcto.</w:t>
      </w:r>
    </w:p>
    <w:p w14:paraId="15A71D56" w14:textId="77777777" w:rsidR="001D6D44" w:rsidRDefault="001D6D44" w:rsidP="0097150B">
      <w:pPr>
        <w:pStyle w:val="ListParagraph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1D6D44">
        <w:rPr>
          <w:rFonts w:asciiTheme="minorHAnsi" w:hAnsiTheme="minorHAnsi" w:cstheme="minorHAnsi"/>
          <w:sz w:val="22"/>
          <w:szCs w:val="22"/>
        </w:rPr>
        <w:t xml:space="preserve"> Se </w:t>
      </w:r>
      <w:r w:rsidRPr="001D6D44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verifica que la contraseña</w:t>
      </w:r>
      <w:r w:rsidRPr="001D6D44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1D6D44">
        <w:rPr>
          <w:rFonts w:asciiTheme="minorHAnsi" w:hAnsiTheme="minorHAnsi" w:cstheme="minorHAnsi"/>
          <w:sz w:val="22"/>
          <w:szCs w:val="22"/>
        </w:rPr>
        <w:t xml:space="preserve">tenga al 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>menos 6 caracteres</w:t>
      </w:r>
      <w:r w:rsidRPr="001D6D44">
        <w:rPr>
          <w:rFonts w:asciiTheme="minorHAnsi" w:hAnsiTheme="minorHAnsi" w:cstheme="minorHAnsi"/>
          <w:sz w:val="22"/>
          <w:szCs w:val="22"/>
        </w:rPr>
        <w:t>. Nuevamente, se añaden o eliminan mensajes de error como en las validaciones anteriores.</w:t>
      </w:r>
    </w:p>
    <w:p w14:paraId="471D196D" w14:textId="77777777" w:rsidR="001D6D44" w:rsidRPr="001D6D44" w:rsidRDefault="001D6D44" w:rsidP="0097150B">
      <w:pPr>
        <w:pStyle w:val="ListParagraph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b/>
          <w:bCs/>
          <w:sz w:val="22"/>
          <w:szCs w:val="22"/>
        </w:rPr>
      </w:pPr>
      <w:r w:rsidRPr="001D6D44">
        <w:rPr>
          <w:rFonts w:asciiTheme="minorHAnsi" w:hAnsiTheme="minorHAnsi" w:cstheme="minorHAnsi"/>
          <w:b/>
          <w:bCs/>
          <w:sz w:val="22"/>
          <w:szCs w:val="22"/>
        </w:rPr>
        <w:t>Enviar el Formulario si Todo es Válido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: </w:t>
      </w:r>
      <w:r w:rsidRPr="001D6D44">
        <w:rPr>
          <w:rFonts w:asciiTheme="minorHAnsi" w:hAnsiTheme="minorHAnsi" w:cstheme="minorHAnsi"/>
          <w:sz w:val="22"/>
          <w:szCs w:val="22"/>
        </w:rPr>
        <w:t xml:space="preserve">Si </w:t>
      </w:r>
      <w:r w:rsidRPr="001D6D4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valid</w:t>
      </w:r>
      <w:r w:rsidRPr="001D6D44">
        <w:rPr>
          <w:rFonts w:asciiTheme="minorHAnsi" w:hAnsiTheme="minorHAnsi" w:cstheme="minorHAnsi"/>
          <w:sz w:val="22"/>
          <w:szCs w:val="22"/>
        </w:rPr>
        <w:t xml:space="preserve"> sigue siendo </w:t>
      </w:r>
      <w:r w:rsidRPr="001D6D44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true</w:t>
      </w:r>
      <w:r w:rsidRPr="001D6D44">
        <w:rPr>
          <w:rFonts w:asciiTheme="minorHAnsi" w:hAnsiTheme="minorHAnsi" w:cstheme="minorHAnsi"/>
          <w:sz w:val="22"/>
          <w:szCs w:val="22"/>
        </w:rPr>
        <w:t xml:space="preserve"> (es decir, no hay errores), se muestra una alerta de éxito y se Envia el formulario.</w:t>
      </w:r>
    </w:p>
    <w:p w14:paraId="42653261" w14:textId="77777777" w:rsidR="001D6D44" w:rsidRDefault="001D6D44" w:rsidP="001D6D44">
      <w:pPr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64577D6" wp14:editId="22131A98">
            <wp:extent cx="5939790" cy="6892925"/>
            <wp:effectExtent l="63500" t="63500" r="130810" b="130175"/>
            <wp:docPr id="694125923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5923" name="Picture 47" descr="A screen shot of a computer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2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A8D87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2A24492A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4D1790EC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1C1F7E36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7F39943D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5EF8D1F5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A9B9021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CF4F997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2D17C0CA" w14:textId="77777777" w:rsidR="001D6D44" w:rsidRP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34BE24C" w14:textId="77777777" w:rsidR="001D6D44" w:rsidRDefault="001D6D44" w:rsidP="001D6D4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1353A14" w14:textId="77777777" w:rsidR="001D6D44" w:rsidRPr="001D6D44" w:rsidRDefault="001D6D44" w:rsidP="0097150B">
      <w:pPr>
        <w:pStyle w:val="ListParagraph"/>
        <w:numPr>
          <w:ilvl w:val="0"/>
          <w:numId w:val="21"/>
        </w:numPr>
        <w:tabs>
          <w:tab w:val="left" w:pos="1486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Funciones para Manejar Mensajes de Error: </w:t>
      </w:r>
      <w:r w:rsidRPr="001D6D44">
        <w:rPr>
          <w:rFonts w:asciiTheme="minorHAnsi" w:hAnsiTheme="minorHAnsi" w:cstheme="minorHAnsi"/>
          <w:sz w:val="22"/>
          <w:szCs w:val="22"/>
        </w:rPr>
        <w:t xml:space="preserve">Muestra un mensaje de error relacionado con el </w:t>
      </w:r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>input</w:t>
      </w:r>
      <w:r w:rsidRPr="001D6D44">
        <w:rPr>
          <w:rFonts w:asciiTheme="minorHAnsi" w:hAnsiTheme="minorHAnsi" w:cstheme="minorHAnsi"/>
          <w:sz w:val="22"/>
          <w:szCs w:val="22"/>
        </w:rPr>
        <w:t>. Si ya existe un mensaje, se actualiza; de lo contrario, se crea uno nuevo.</w:t>
      </w:r>
    </w:p>
    <w:p w14:paraId="4201DB26" w14:textId="77777777" w:rsidR="001D6D44" w:rsidRDefault="001D6D44" w:rsidP="001D6D44">
      <w:pPr>
        <w:tabs>
          <w:tab w:val="left" w:pos="1486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</w:p>
    <w:p w14:paraId="5C410F07" w14:textId="77777777" w:rsidR="001D6D44" w:rsidRDefault="001D6D44" w:rsidP="001D6D44">
      <w:pPr>
        <w:tabs>
          <w:tab w:val="left" w:pos="1486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51F0087E" wp14:editId="0082AA5C">
            <wp:extent cx="5939790" cy="2923540"/>
            <wp:effectExtent l="63500" t="63500" r="130810" b="124460"/>
            <wp:docPr id="1573749306" name="Picture 4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9306" name="Picture 48" descr="A computer screen with text on i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3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A71A9" w14:textId="77777777" w:rsidR="001D6D44" w:rsidRPr="001D6D44" w:rsidRDefault="001D6D44" w:rsidP="0097150B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i/>
          <w:iCs/>
          <w:sz w:val="22"/>
          <w:szCs w:val="22"/>
        </w:rPr>
      </w:pPr>
      <w:r w:rsidRPr="001D6D44">
        <w:rPr>
          <w:rStyle w:val="Strong"/>
          <w:rFonts w:asciiTheme="minorHAnsi" w:hAnsiTheme="minorHAnsi" w:cstheme="minorHAnsi"/>
          <w:i/>
          <w:iCs/>
          <w:sz w:val="22"/>
          <w:szCs w:val="22"/>
        </w:rPr>
        <w:t>Eliminar Mensaje de Error</w:t>
      </w:r>
      <w:r>
        <w:rPr>
          <w:rStyle w:val="Strong"/>
          <w:rFonts w:asciiTheme="minorHAnsi" w:hAnsiTheme="minorHAnsi" w:cstheme="minorHAnsi"/>
          <w:i/>
          <w:iCs/>
          <w:sz w:val="22"/>
          <w:szCs w:val="22"/>
        </w:rPr>
        <w:t xml:space="preserve">: </w:t>
      </w:r>
      <w:r w:rsidRPr="001D6D44">
        <w:rPr>
          <w:rFonts w:asciiTheme="minorHAnsi" w:hAnsiTheme="minorHAnsi" w:cstheme="minorHAnsi"/>
          <w:sz w:val="22"/>
          <w:szCs w:val="22"/>
        </w:rPr>
        <w:t>Elimina el mensaje de error si hay uno visible.</w:t>
      </w:r>
    </w:p>
    <w:p w14:paraId="2B172C60" w14:textId="77777777" w:rsidR="001D6D44" w:rsidRPr="001D6D44" w:rsidRDefault="001D6D44" w:rsidP="001D6D44">
      <w:pPr>
        <w:pStyle w:val="NormalWeb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r>
        <w:rPr>
          <w:rFonts w:asciiTheme="minorHAnsi" w:hAnsiTheme="minorHAnsi" w:cstheme="minorHAnsi"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2FCE4412" wp14:editId="1716264F">
            <wp:extent cx="5939790" cy="1687830"/>
            <wp:effectExtent l="63500" t="63500" r="130810" b="128270"/>
            <wp:docPr id="1317700803" name="Picture 50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00803" name="Picture 50" descr="A computer screen with text on i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E1965" w14:textId="77777777" w:rsidR="001D6D44" w:rsidRDefault="001D6D44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3EF10C36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06E4943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61FD5A6B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F8294DC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5F959B87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97C818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882F39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2C6A006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38F5CF4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91EEE54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2A9E42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AA3A67C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3369A7E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0D1BD8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95F964B" w14:textId="77777777" w:rsidR="0094025E" w:rsidRDefault="0094025E" w:rsidP="0094025E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4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531576F7" w14:textId="77777777" w:rsidR="0094025E" w:rsidRPr="00E37746" w:rsidRDefault="0094025E" w:rsidP="0094025E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7981B2A6" w14:textId="77777777" w:rsidR="0094025E" w:rsidRDefault="0094025E" w:rsidP="0094025E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Enunciado:</w:t>
      </w:r>
    </w:p>
    <w:p w14:paraId="7FAF9119" w14:textId="77777777" w:rsidR="0071318C" w:rsidRPr="00E37746" w:rsidRDefault="0071318C" w:rsidP="0094025E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0D5E6399" w14:textId="77777777" w:rsidR="00C748E0" w:rsidRPr="00C748E0" w:rsidRDefault="00C748E0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Fonts w:asciiTheme="minorHAnsi" w:hAnsiTheme="minorHAnsi" w:cstheme="minorHAnsi"/>
          <w:sz w:val="22"/>
          <w:szCs w:val="22"/>
        </w:rPr>
        <w:t xml:space="preserve">Realizar una petición </w:t>
      </w:r>
      <w:r w:rsidRPr="00C748E0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AJAX</w:t>
      </w:r>
      <w:r w:rsidRPr="00C748E0">
        <w:rPr>
          <w:rFonts w:asciiTheme="minorHAnsi" w:hAnsiTheme="minorHAnsi" w:cstheme="minorHAnsi"/>
          <w:sz w:val="22"/>
          <w:szCs w:val="22"/>
        </w:rPr>
        <w:t xml:space="preserve"> para obtener y mostrar una lista de usuarios desde una API pública. Aprenderán a manipular el DOM, usar AJAX para obtener datos, y aplicar estilos CSS</w:t>
      </w:r>
      <w:r>
        <w:t>.</w:t>
      </w:r>
    </w:p>
    <w:p w14:paraId="791F8D44" w14:textId="77777777" w:rsidR="0094025E" w:rsidRDefault="0094025E" w:rsidP="0097150B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Debe quedar así:</w:t>
      </w:r>
    </w:p>
    <w:p w14:paraId="4A7B5BBE" w14:textId="77777777" w:rsidR="00917754" w:rsidRDefault="00917754" w:rsidP="00917754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97B738B" w14:textId="77777777" w:rsidR="00917754" w:rsidRPr="00917754" w:rsidRDefault="00917754" w:rsidP="00917754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7C8536B" wp14:editId="6B35003B">
            <wp:extent cx="5939790" cy="3502660"/>
            <wp:effectExtent l="63500" t="63500" r="130810" b="129540"/>
            <wp:docPr id="1991831896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31896" name="Picture 51" descr="A screenshot of a phon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2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C8E7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CC12ABD" w14:textId="77777777" w:rsidR="0094025E" w:rsidRDefault="00917754" w:rsidP="0097150B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Al hacer clic en el botón “</w:t>
      </w:r>
      <w:r w:rsidRPr="00917754">
        <w:rPr>
          <w:rFonts w:asciiTheme="minorHAnsi" w:hAnsiTheme="minorHAnsi" w:cstheme="minorHAnsi"/>
          <w:b/>
          <w:bCs/>
          <w:i/>
          <w:iCs/>
          <w:sz w:val="22"/>
          <w:szCs w:val="22"/>
        </w:rPr>
        <w:t>mostrar lista de usuarios”,</w:t>
      </w:r>
      <w:r>
        <w:rPr>
          <w:rFonts w:asciiTheme="minorHAnsi" w:hAnsiTheme="minorHAnsi" w:cstheme="minorHAnsi"/>
          <w:sz w:val="22"/>
          <w:szCs w:val="22"/>
        </w:rPr>
        <w:t xml:space="preserve"> se muestra una lista con nombres de </w:t>
      </w:r>
      <w:r w:rsidR="00C748E0">
        <w:rPr>
          <w:rFonts w:asciiTheme="minorHAnsi" w:hAnsiTheme="minorHAnsi" w:cstheme="minorHAnsi"/>
          <w:sz w:val="22"/>
          <w:szCs w:val="22"/>
        </w:rPr>
        <w:t>usuarios con</w:t>
      </w:r>
      <w:r>
        <w:rPr>
          <w:rFonts w:asciiTheme="minorHAnsi" w:hAnsiTheme="minorHAnsi" w:cstheme="minorHAnsi"/>
          <w:sz w:val="22"/>
          <w:szCs w:val="22"/>
        </w:rPr>
        <w:t xml:space="preserve"> un boton qu</w:t>
      </w:r>
      <w:r w:rsidR="003A7C3F">
        <w:rPr>
          <w:rFonts w:asciiTheme="minorHAnsi" w:hAnsiTheme="minorHAnsi" w:cstheme="minorHAnsi"/>
          <w:sz w:val="22"/>
          <w:szCs w:val="22"/>
        </w:rPr>
        <w:t>e</w:t>
      </w:r>
      <w:r>
        <w:rPr>
          <w:rFonts w:asciiTheme="minorHAnsi" w:hAnsiTheme="minorHAnsi" w:cstheme="minorHAnsi"/>
          <w:sz w:val="22"/>
          <w:szCs w:val="22"/>
        </w:rPr>
        <w:t xml:space="preserve">  muestra el detalle de cada usuario.</w:t>
      </w:r>
    </w:p>
    <w:p w14:paraId="29917C83" w14:textId="77777777" w:rsidR="00917754" w:rsidRDefault="00917754" w:rsidP="0097150B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Adem</w:t>
      </w:r>
      <w:r w:rsidR="003A7C3F">
        <w:rPr>
          <w:rFonts w:asciiTheme="minorHAnsi" w:hAnsiTheme="minorHAnsi" w:cstheme="minorHAnsi"/>
          <w:sz w:val="22"/>
          <w:szCs w:val="22"/>
        </w:rPr>
        <w:t>á</w:t>
      </w:r>
      <w:r>
        <w:rPr>
          <w:rFonts w:asciiTheme="minorHAnsi" w:hAnsiTheme="minorHAnsi" w:cstheme="minorHAnsi"/>
          <w:sz w:val="22"/>
          <w:szCs w:val="22"/>
        </w:rPr>
        <w:t>s, se agrega un botón para minimizer la lista.</w:t>
      </w:r>
    </w:p>
    <w:p w14:paraId="4D627DFD" w14:textId="77777777" w:rsidR="00917754" w:rsidRDefault="00917754" w:rsidP="00917754">
      <w:pPr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B56BD2F" wp14:editId="228CE132">
            <wp:extent cx="5939790" cy="5904230"/>
            <wp:effectExtent l="63500" t="63500" r="130810" b="128270"/>
            <wp:docPr id="49560391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3913" name="Picture 52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04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8828ED" w14:textId="77777777" w:rsidR="00917754" w:rsidRPr="00917754" w:rsidRDefault="00917754" w:rsidP="00917754">
      <w:pPr>
        <w:rPr>
          <w:rFonts w:asciiTheme="minorHAnsi" w:hAnsiTheme="minorHAnsi" w:cstheme="minorHAnsi"/>
          <w:sz w:val="22"/>
          <w:szCs w:val="22"/>
        </w:rPr>
      </w:pPr>
    </w:p>
    <w:p w14:paraId="4096FA05" w14:textId="77777777" w:rsidR="00917754" w:rsidRPr="00917754" w:rsidRDefault="00917754" w:rsidP="00917754">
      <w:pPr>
        <w:rPr>
          <w:rFonts w:asciiTheme="minorHAnsi" w:hAnsiTheme="minorHAnsi" w:cstheme="minorHAnsi"/>
          <w:sz w:val="22"/>
          <w:szCs w:val="22"/>
        </w:rPr>
      </w:pPr>
    </w:p>
    <w:p w14:paraId="7B025732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3D82103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5772FB4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86DEE66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6C5F8902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817F648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A4FF901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91074D4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75EBE35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08B3E541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86E9499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4547B54E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6B0357C3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A4AB94A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FB349FD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C2A3D5C" w14:textId="77777777" w:rsidR="00917754" w:rsidRDefault="00552D64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3CC1EF44" wp14:editId="7704E5EE">
            <wp:simplePos x="0" y="0"/>
            <wp:positionH relativeFrom="column">
              <wp:posOffset>0</wp:posOffset>
            </wp:positionH>
            <wp:positionV relativeFrom="paragraph">
              <wp:posOffset>374650</wp:posOffset>
            </wp:positionV>
            <wp:extent cx="5939790" cy="7574280"/>
            <wp:effectExtent l="0" t="0" r="3810" b="0"/>
            <wp:wrapSquare wrapText="bothSides"/>
            <wp:docPr id="3865230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3090" name="Picture 386523090" descr="movie::/Users/sofia/Desktop/Screen Recording 2024-10-09 at 8.10.00 PM.mov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754" w:rsidRPr="6D0F59BD">
        <w:rPr>
          <w:rFonts w:asciiTheme="minorHAnsi" w:hAnsiTheme="minorHAnsi" w:cstheme="minorBidi"/>
          <w:sz w:val="22"/>
          <w:szCs w:val="22"/>
        </w:rPr>
        <w:t>Video demostrativo de la página (haz doble clic para visualizar):</w:t>
      </w:r>
    </w:p>
    <w:p w14:paraId="3B80D314" w14:textId="77777777" w:rsidR="00917754" w:rsidRPr="00552D64" w:rsidRDefault="00917754" w:rsidP="00552D64">
      <w:pPr>
        <w:spacing w:line="276" w:lineRule="auto"/>
        <w:rPr>
          <w:rFonts w:asciiTheme="minorHAnsi" w:hAnsiTheme="minorHAnsi" w:cstheme="minorBidi"/>
          <w:sz w:val="22"/>
          <w:szCs w:val="22"/>
        </w:rPr>
      </w:pPr>
    </w:p>
    <w:p w14:paraId="582E8C3E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0CC70888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4A9F135C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53B694FA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1E7E0B85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5344916B" w14:textId="77777777" w:rsidR="00EA42A6" w:rsidRDefault="00EA42A6" w:rsidP="003A7C3F">
      <w:pPr>
        <w:pStyle w:val="Heading3"/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648CB8D8" w14:textId="49FB9309" w:rsidR="003A7C3F" w:rsidRPr="00EC77DA" w:rsidRDefault="003A7C3F" w:rsidP="003A7C3F">
      <w:pPr>
        <w:pStyle w:val="Heading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Pasos para la resolución del ejercicio:</w:t>
      </w:r>
    </w:p>
    <w:p w14:paraId="059C13E9" w14:textId="77777777" w:rsidR="00917754" w:rsidRPr="0094025E" w:rsidRDefault="00917754" w:rsidP="00917754"/>
    <w:p w14:paraId="4FB4722A" w14:textId="77777777" w:rsidR="00917754" w:rsidRPr="003A7C3F" w:rsidRDefault="00917754" w:rsidP="0097150B">
      <w:pPr>
        <w:pStyle w:val="Heading3"/>
        <w:numPr>
          <w:ilvl w:val="0"/>
          <w:numId w:val="22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HTML:</w:t>
      </w:r>
    </w:p>
    <w:p w14:paraId="588C88A7" w14:textId="77777777" w:rsidR="00C748E0" w:rsidRPr="00C748E0" w:rsidRDefault="00C748E0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Style w:val="Strong"/>
          <w:rFonts w:asciiTheme="minorHAnsi" w:hAnsiTheme="minorHAnsi" w:cstheme="minorHAnsi"/>
          <w:sz w:val="22"/>
          <w:szCs w:val="22"/>
        </w:rPr>
        <w:t>Estructura Básica</w:t>
      </w:r>
      <w:r w:rsidRPr="00C748E0">
        <w:rPr>
          <w:rFonts w:asciiTheme="minorHAnsi" w:hAnsiTheme="minorHAnsi" w:cstheme="minorHAnsi"/>
          <w:sz w:val="22"/>
          <w:szCs w:val="22"/>
        </w:rPr>
        <w:t xml:space="preserve">: </w:t>
      </w:r>
      <w:r>
        <w:rPr>
          <w:rFonts w:asciiTheme="minorHAnsi" w:hAnsiTheme="minorHAnsi" w:cstheme="minorHAnsi"/>
          <w:sz w:val="22"/>
          <w:szCs w:val="22"/>
        </w:rPr>
        <w:t>Crear</w:t>
      </w:r>
      <w:r w:rsidRPr="00C748E0">
        <w:rPr>
          <w:rFonts w:asciiTheme="minorHAnsi" w:hAnsiTheme="minorHAnsi" w:cstheme="minorHAnsi"/>
          <w:sz w:val="22"/>
          <w:szCs w:val="22"/>
        </w:rPr>
        <w:t xml:space="preserve"> la estructura HTML estándar, que incluye la declaración del tipo de documento y las etiquetas </w:t>
      </w:r>
      <w:r w:rsidRPr="00C748E0">
        <w:rPr>
          <w:rStyle w:val="HTMLCode"/>
          <w:rFonts w:asciiTheme="minorHAnsi" w:hAnsiTheme="minorHAnsi" w:cstheme="minorHAnsi"/>
          <w:sz w:val="22"/>
          <w:szCs w:val="22"/>
        </w:rPr>
        <w:t>html</w:t>
      </w:r>
      <w:r w:rsidRPr="00C748E0">
        <w:rPr>
          <w:rFonts w:asciiTheme="minorHAnsi" w:hAnsiTheme="minorHAnsi" w:cstheme="minorHAnsi"/>
          <w:sz w:val="22"/>
          <w:szCs w:val="22"/>
        </w:rPr>
        <w:t xml:space="preserve">, </w:t>
      </w:r>
      <w:r w:rsidRPr="00C748E0">
        <w:rPr>
          <w:rStyle w:val="HTMLCode"/>
          <w:rFonts w:asciiTheme="minorHAnsi" w:hAnsiTheme="minorHAnsi" w:cstheme="minorHAnsi"/>
          <w:sz w:val="22"/>
          <w:szCs w:val="22"/>
        </w:rPr>
        <w:t>head</w:t>
      </w:r>
      <w:r w:rsidRPr="00C748E0">
        <w:rPr>
          <w:rFonts w:asciiTheme="minorHAnsi" w:hAnsiTheme="minorHAnsi" w:cstheme="minorHAnsi"/>
          <w:sz w:val="22"/>
          <w:szCs w:val="22"/>
        </w:rPr>
        <w:t xml:space="preserve"> y </w:t>
      </w:r>
      <w:r w:rsidRPr="00C748E0">
        <w:rPr>
          <w:rStyle w:val="HTMLCode"/>
          <w:rFonts w:asciiTheme="minorHAnsi" w:hAnsiTheme="minorHAnsi" w:cstheme="minorHAnsi"/>
          <w:sz w:val="22"/>
          <w:szCs w:val="22"/>
        </w:rPr>
        <w:t>body</w:t>
      </w:r>
      <w:r w:rsidRPr="00C748E0">
        <w:rPr>
          <w:rFonts w:asciiTheme="minorHAnsi" w:hAnsiTheme="minorHAnsi" w:cstheme="minorHAnsi"/>
          <w:sz w:val="22"/>
          <w:szCs w:val="22"/>
        </w:rPr>
        <w:t>.</w:t>
      </w:r>
    </w:p>
    <w:p w14:paraId="22634EE1" w14:textId="77777777" w:rsidR="00C748E0" w:rsidRPr="00C748E0" w:rsidRDefault="00C748E0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Style w:val="Strong"/>
          <w:rFonts w:asciiTheme="minorHAnsi" w:hAnsiTheme="minorHAnsi" w:cstheme="minorHAnsi"/>
          <w:sz w:val="22"/>
          <w:szCs w:val="22"/>
        </w:rPr>
        <w:t>Título y Estilos</w:t>
      </w:r>
      <w:r w:rsidRPr="00C748E0">
        <w:rPr>
          <w:rFonts w:asciiTheme="minorHAnsi" w:hAnsiTheme="minorHAnsi" w:cstheme="minorHAnsi"/>
          <w:sz w:val="22"/>
          <w:szCs w:val="22"/>
        </w:rPr>
        <w:t>: Se establece un título para la página y se vincula una hoja de estilos CSS.</w:t>
      </w:r>
    </w:p>
    <w:p w14:paraId="56D5C9E8" w14:textId="77777777" w:rsidR="00C748E0" w:rsidRPr="00C748E0" w:rsidRDefault="00C748E0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Style w:val="Strong"/>
          <w:rFonts w:asciiTheme="minorHAnsi" w:hAnsiTheme="minorHAnsi" w:cstheme="minorHAnsi"/>
          <w:sz w:val="22"/>
          <w:szCs w:val="22"/>
        </w:rPr>
        <w:t>Botones</w:t>
      </w:r>
      <w:r w:rsidRPr="00C748E0">
        <w:rPr>
          <w:rFonts w:asciiTheme="minorHAnsi" w:hAnsiTheme="minorHAnsi" w:cstheme="minorHAnsi"/>
          <w:sz w:val="22"/>
          <w:szCs w:val="22"/>
        </w:rPr>
        <w:t>: Dos botones están incluidos. Uno para cargar la lista de usuarios y otro para minimizar la lista. El segundo botón está oculto inicialmente.</w:t>
      </w:r>
    </w:p>
    <w:p w14:paraId="62AF9DA6" w14:textId="77777777" w:rsidR="00C748E0" w:rsidRPr="00C748E0" w:rsidRDefault="00C748E0" w:rsidP="0097150B">
      <w:pPr>
        <w:pStyle w:val="ListParagraph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Style w:val="Strong"/>
          <w:rFonts w:asciiTheme="minorHAnsi" w:hAnsiTheme="minorHAnsi" w:cstheme="minorHAnsi"/>
          <w:sz w:val="22"/>
          <w:szCs w:val="22"/>
        </w:rPr>
        <w:t>Lista de Usuarios</w:t>
      </w:r>
      <w:r w:rsidRPr="00C748E0">
        <w:rPr>
          <w:rFonts w:asciiTheme="minorHAnsi" w:hAnsiTheme="minorHAnsi" w:cstheme="minorHAnsi"/>
          <w:sz w:val="22"/>
          <w:szCs w:val="22"/>
        </w:rPr>
        <w:t xml:space="preserve">: Se incluye un elemento </w:t>
      </w:r>
      <w:r w:rsidRPr="00C748E0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&lt;ul&gt;</w:t>
      </w:r>
      <w:r w:rsidRPr="00C748E0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C748E0">
        <w:rPr>
          <w:rFonts w:asciiTheme="minorHAnsi" w:hAnsiTheme="minorHAnsi" w:cstheme="minorHAnsi"/>
          <w:sz w:val="22"/>
          <w:szCs w:val="22"/>
        </w:rPr>
        <w:t>donde se mostrará la lista de usuarios. También está oculto inicialmente.</w:t>
      </w:r>
    </w:p>
    <w:p w14:paraId="063FD761" w14:textId="77777777" w:rsidR="00917754" w:rsidRDefault="00C748E0" w:rsidP="0097150B">
      <w:pPr>
        <w:pStyle w:val="ListParagraph"/>
        <w:numPr>
          <w:ilvl w:val="0"/>
          <w:numId w:val="12"/>
        </w:numPr>
        <w:tabs>
          <w:tab w:val="left" w:pos="223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C748E0">
        <w:rPr>
          <w:rStyle w:val="Strong"/>
          <w:rFonts w:asciiTheme="minorHAnsi" w:hAnsiTheme="minorHAnsi" w:cstheme="minorHAnsi"/>
          <w:sz w:val="22"/>
          <w:szCs w:val="22"/>
        </w:rPr>
        <w:t>Script</w:t>
      </w:r>
      <w:r w:rsidRPr="00C748E0">
        <w:rPr>
          <w:rFonts w:asciiTheme="minorHAnsi" w:hAnsiTheme="minorHAnsi" w:cstheme="minorHAnsi"/>
          <w:sz w:val="22"/>
          <w:szCs w:val="22"/>
        </w:rPr>
        <w:t>: Finalmente, se enlaza un archivo JavaScript externo.</w:t>
      </w:r>
    </w:p>
    <w:p w14:paraId="5A365132" w14:textId="77777777" w:rsidR="00C748E0" w:rsidRDefault="00C748E0" w:rsidP="00C748E0">
      <w:pPr>
        <w:tabs>
          <w:tab w:val="left" w:pos="223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0D5C467" w14:textId="77777777" w:rsidR="00C748E0" w:rsidRDefault="001F67D4" w:rsidP="001F67D4">
      <w:pPr>
        <w:tabs>
          <w:tab w:val="left" w:pos="2237"/>
        </w:tabs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11F5E0B0" wp14:editId="62D1B801">
            <wp:extent cx="5939790" cy="3452495"/>
            <wp:effectExtent l="63500" t="63500" r="130810" b="128905"/>
            <wp:docPr id="521129427" name="Picture 5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9427" name="Picture 54" descr="A screen shot of a computer pro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C8A12" w14:textId="77777777" w:rsidR="001F67D4" w:rsidRPr="001F67D4" w:rsidRDefault="001F67D4" w:rsidP="001F67D4">
      <w:pPr>
        <w:rPr>
          <w:rFonts w:asciiTheme="minorHAnsi" w:hAnsiTheme="minorHAnsi" w:cstheme="minorHAnsi"/>
          <w:sz w:val="22"/>
          <w:szCs w:val="22"/>
        </w:rPr>
      </w:pPr>
    </w:p>
    <w:p w14:paraId="4EA9A8AF" w14:textId="77777777" w:rsidR="001F67D4" w:rsidRDefault="001F67D4" w:rsidP="001F67D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5DB91ABD" w14:textId="77777777" w:rsidR="001F67D4" w:rsidRDefault="001F67D4" w:rsidP="0097150B">
      <w:pPr>
        <w:pStyle w:val="ListParagraph"/>
        <w:numPr>
          <w:ilvl w:val="0"/>
          <w:numId w:val="22"/>
        </w:num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Estilos CSS: </w:t>
      </w:r>
    </w:p>
    <w:p w14:paraId="2143A459" w14:textId="77777777" w:rsidR="003A7C3F" w:rsidRDefault="003A7C3F" w:rsidP="00BC61C3">
      <w:pPr>
        <w:pStyle w:val="ListParagraph"/>
        <w:tabs>
          <w:tab w:val="left" w:pos="2773"/>
        </w:tabs>
        <w:spacing w:line="276" w:lineRule="auto"/>
        <w:ind w:left="360"/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Estilos Generales del </w:t>
      </w:r>
      <w:r w:rsidRPr="003A7C3F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body</w:t>
      </w:r>
      <w:r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: </w:t>
      </w:r>
    </w:p>
    <w:p w14:paraId="3B049C16" w14:textId="77777777" w:rsidR="00BC61C3" w:rsidRP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font-family: "Arial", sans-serif;</w:t>
      </w:r>
      <w:r w:rsidRPr="00BC61C3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BC61C3">
        <w:rPr>
          <w:rFonts w:asciiTheme="minorHAnsi" w:hAnsiTheme="minorHAnsi" w:cstheme="minorHAnsi"/>
          <w:sz w:val="22"/>
          <w:szCs w:val="22"/>
        </w:rPr>
        <w:t xml:space="preserve"> Establece la fuente del texto en "Arial", una fuente sans-serif, que es limpia y fácil de leer.</w:t>
      </w:r>
    </w:p>
    <w:p w14:paraId="3AE4C2D9" w14:textId="77777777" w:rsidR="00BC61C3" w:rsidRP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background: linear-gradient(to bottom right, #e4e5e7, #b9f1d1);</w:t>
      </w:r>
      <w:r w:rsidRPr="00BC61C3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BC61C3">
        <w:rPr>
          <w:rFonts w:asciiTheme="minorHAnsi" w:hAnsiTheme="minorHAnsi" w:cstheme="minorHAnsi"/>
          <w:sz w:val="22"/>
          <w:szCs w:val="22"/>
        </w:rPr>
        <w:t xml:space="preserve"> Crea un fondo con un degradado que va de arriba a la izquierda hacia abajo a la derecha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7513C3EA" w14:textId="77777777" w:rsidR="00BC61C3" w:rsidRP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height: 100vh;</w:t>
      </w:r>
      <w:r w:rsidRPr="00BC61C3">
        <w:rPr>
          <w:rFonts w:asciiTheme="minorHAnsi" w:hAnsiTheme="minorHAnsi" w:cstheme="minorHAnsi"/>
          <w:sz w:val="22"/>
          <w:szCs w:val="22"/>
        </w:rPr>
        <w:t xml:space="preserve">: Establece la altura del </w:t>
      </w:r>
      <w:r w:rsidRPr="00BC61C3">
        <w:rPr>
          <w:rStyle w:val="HTMLCode"/>
          <w:rFonts w:asciiTheme="minorHAnsi" w:hAnsiTheme="minorHAnsi" w:cstheme="minorHAnsi"/>
          <w:sz w:val="22"/>
          <w:szCs w:val="22"/>
        </w:rPr>
        <w:t>body</w:t>
      </w:r>
      <w:r w:rsidRPr="00BC61C3">
        <w:rPr>
          <w:rFonts w:asciiTheme="minorHAnsi" w:hAnsiTheme="minorHAnsi" w:cstheme="minorHAnsi"/>
          <w:sz w:val="22"/>
          <w:szCs w:val="22"/>
        </w:rPr>
        <w:t xml:space="preserve"> en el 100% del viewport height, es decir, que el contenido ocupe toda la altura visible de la ventana.</w:t>
      </w:r>
    </w:p>
    <w:p w14:paraId="124FD3FC" w14:textId="77777777" w:rsidR="00BC61C3" w:rsidRP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display: flex;</w:t>
      </w:r>
      <w:r w:rsidRPr="00BC61C3">
        <w:rPr>
          <w:rFonts w:asciiTheme="minorHAnsi" w:hAnsiTheme="minorHAnsi" w:cstheme="minorHAnsi"/>
          <w:sz w:val="22"/>
          <w:szCs w:val="22"/>
        </w:rPr>
        <w:t>: Activa el modelo de diseño flexible, que permite organizar elementos internos con facilidad.</w:t>
      </w:r>
    </w:p>
    <w:p w14:paraId="1B841449" w14:textId="77777777" w:rsidR="00BC61C3" w:rsidRP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flex-direction: column;</w:t>
      </w:r>
      <w:r w:rsidRPr="00BC61C3">
        <w:rPr>
          <w:rFonts w:asciiTheme="minorHAnsi" w:hAnsiTheme="minorHAnsi" w:cstheme="minorHAnsi"/>
          <w:sz w:val="22"/>
          <w:szCs w:val="22"/>
        </w:rPr>
        <w:t xml:space="preserve">: Coloca los elementos dentro del </w:t>
      </w:r>
      <w:r w:rsidRPr="00BC61C3">
        <w:rPr>
          <w:rStyle w:val="HTMLCode"/>
          <w:rFonts w:asciiTheme="minorHAnsi" w:hAnsiTheme="minorHAnsi" w:cstheme="minorHAnsi"/>
          <w:sz w:val="22"/>
          <w:szCs w:val="22"/>
        </w:rPr>
        <w:t>body</w:t>
      </w:r>
      <w:r w:rsidRPr="00BC61C3">
        <w:rPr>
          <w:rFonts w:asciiTheme="minorHAnsi" w:hAnsiTheme="minorHAnsi" w:cstheme="minorHAnsi"/>
          <w:sz w:val="22"/>
          <w:szCs w:val="22"/>
        </w:rPr>
        <w:t xml:space="preserve"> uno debajo del otro, en una columna.</w:t>
      </w:r>
    </w:p>
    <w:p w14:paraId="350AEEAA" w14:textId="77777777" w:rsidR="00BC61C3" w:rsidRDefault="00BC61C3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BC61C3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justify-content: center;</w:t>
      </w:r>
      <w:r w:rsidRPr="00BC61C3">
        <w:rPr>
          <w:rFonts w:asciiTheme="minorHAnsi" w:hAnsiTheme="minorHAnsi" w:cstheme="minorHAnsi"/>
          <w:sz w:val="22"/>
          <w:szCs w:val="22"/>
        </w:rPr>
        <w:t>: Centra los elementos verticalmente en el centro de la pantalla.</w:t>
      </w:r>
    </w:p>
    <w:p w14:paraId="7F72C7CC" w14:textId="77777777" w:rsidR="00BC61C3" w:rsidRPr="00BC61C3" w:rsidRDefault="006124A1" w:rsidP="00BC61C3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553FDC5" wp14:editId="023B274B">
            <wp:extent cx="4914900" cy="3873500"/>
            <wp:effectExtent l="63500" t="63500" r="127000" b="127000"/>
            <wp:docPr id="9248969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96971" name="Picture 92489697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7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7C75B" w14:textId="77777777" w:rsidR="003A7C3F" w:rsidRDefault="003A7C3F" w:rsidP="00BC61C3">
      <w:pPr>
        <w:tabs>
          <w:tab w:val="left" w:pos="2773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3557DDC7" w14:textId="77777777" w:rsidR="00BC61C3" w:rsidRDefault="00BC61C3" w:rsidP="00BC61C3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 para el Botón</w:t>
      </w:r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06E3EE8B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border: none;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Elimina cualquier borde que tenga el botón por defecto.</w:t>
      </w:r>
    </w:p>
    <w:p w14:paraId="7142F667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padding: 10px 20px;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Añade espacio dentro del botón (10px arriba y abajo, 20px a los lados).</w:t>
      </w:r>
    </w:p>
    <w:p w14:paraId="30F3B831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cursor: pointer;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Cambia el cursor a una mano cuando el usuario pasa el ratón sobre el botón.</w:t>
      </w:r>
    </w:p>
    <w:p w14:paraId="10EE0380" w14:textId="77777777" w:rsid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transition: background-color 0.3s ease;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Añade una transición suave para cuando el color de fondo cambie (en 0.3 segundos).</w:t>
      </w:r>
    </w:p>
    <w:p w14:paraId="1608F4DC" w14:textId="77777777" w:rsidR="006124A1" w:rsidRPr="006124A1" w:rsidRDefault="006124A1" w:rsidP="006124A1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25F089E" wp14:editId="02DA5ADD">
            <wp:extent cx="5207000" cy="5029200"/>
            <wp:effectExtent l="63500" t="63500" r="127000" b="127000"/>
            <wp:docPr id="13306155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557" name="Picture 13306155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02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6479A" w14:textId="77777777" w:rsidR="006124A1" w:rsidRDefault="006124A1" w:rsidP="006124A1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6124A1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 para la Lista sin Ordenar (</w:t>
      </w:r>
      <w:r w:rsidRPr="006124A1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ul</w:t>
      </w:r>
      <w:r w:rsidRPr="006124A1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):</w:t>
      </w:r>
    </w:p>
    <w:p w14:paraId="3615DB2D" w14:textId="77777777" w:rsidR="006124A1" w:rsidRDefault="006124A1" w:rsidP="006124A1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F862D7A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list-style-type: none;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Elimina los puntos o viñetas predeterminadas de la lista.</w:t>
      </w:r>
    </w:p>
    <w:p w14:paraId="598BA33F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padding: 0;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Elimina el relleno interno de la lista.</w:t>
      </w:r>
    </w:p>
    <w:p w14:paraId="5D028087" w14:textId="77777777" w:rsidR="006124A1" w:rsidRPr="006124A1" w:rsidRDefault="006124A1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margin-top: 20px;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6124A1">
        <w:rPr>
          <w:rFonts w:asciiTheme="minorHAnsi" w:hAnsiTheme="minorHAnsi" w:cstheme="minorHAnsi"/>
          <w:sz w:val="22"/>
          <w:szCs w:val="22"/>
        </w:rPr>
        <w:t xml:space="preserve"> Añade un margen superior de 20px.</w:t>
      </w:r>
    </w:p>
    <w:p w14:paraId="44099050" w14:textId="77777777" w:rsidR="006124A1" w:rsidRPr="006124A1" w:rsidRDefault="006124A1" w:rsidP="0097150B">
      <w:pPr>
        <w:pStyle w:val="ListParagraph"/>
        <w:numPr>
          <w:ilvl w:val="0"/>
          <w:numId w:val="34"/>
        </w:num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6124A1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display: none;</w:t>
      </w:r>
      <w:r w:rsidRPr="006124A1">
        <w:rPr>
          <w:rFonts w:asciiTheme="minorHAnsi" w:hAnsiTheme="minorHAnsi" w:cstheme="minorHAnsi"/>
          <w:i/>
          <w:iCs/>
          <w:sz w:val="22"/>
          <w:szCs w:val="22"/>
        </w:rPr>
        <w:t xml:space="preserve">: </w:t>
      </w:r>
      <w:r w:rsidRPr="006124A1">
        <w:rPr>
          <w:rFonts w:asciiTheme="minorHAnsi" w:hAnsiTheme="minorHAnsi" w:cstheme="minorHAnsi"/>
          <w:sz w:val="22"/>
          <w:szCs w:val="22"/>
        </w:rPr>
        <w:t>La lista está oculta por defecto (se mostrará solo cuando se interactúe con ella).</w:t>
      </w:r>
    </w:p>
    <w:p w14:paraId="3DF21BAA" w14:textId="77777777" w:rsidR="006124A1" w:rsidRDefault="006124A1" w:rsidP="006124A1">
      <w:pPr>
        <w:tabs>
          <w:tab w:val="left" w:pos="2773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0DDC8304" wp14:editId="5F9AE2CE">
            <wp:extent cx="3022600" cy="1600200"/>
            <wp:effectExtent l="63500" t="63500" r="127000" b="127000"/>
            <wp:docPr id="1095481369" name="Picture 6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81369" name="Picture 63" descr="A screen shot of a computer cod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C10FE" w14:textId="77777777" w:rsidR="006124A1" w:rsidRDefault="006124A1" w:rsidP="006124A1">
      <w:pPr>
        <w:tabs>
          <w:tab w:val="left" w:pos="277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2BC497A6" w14:textId="77777777" w:rsidR="006124A1" w:rsidRDefault="006124A1" w:rsidP="006124A1">
      <w:pPr>
        <w:tabs>
          <w:tab w:val="left" w:pos="277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2FFA77B3" w14:textId="77777777" w:rsidR="008D6B82" w:rsidRDefault="008D6B82" w:rsidP="006124A1">
      <w:pPr>
        <w:tabs>
          <w:tab w:val="left" w:pos="277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36CED0F0" w14:textId="77777777" w:rsidR="008D6B82" w:rsidRDefault="006124A1" w:rsidP="008D6B82">
      <w:pPr>
        <w:tabs>
          <w:tab w:val="left" w:pos="277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 w:rsidRPr="006124A1"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  <w:t>Estilos para los Elementos de la Lista (</w:t>
      </w:r>
      <w:r w:rsidRPr="006124A1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li</w:t>
      </w:r>
      <w:r w:rsidRPr="006124A1"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  <w:t>):</w:t>
      </w:r>
    </w:p>
    <w:p w14:paraId="373268E5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background-color: white;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D6B82">
        <w:rPr>
          <w:rFonts w:asciiTheme="minorHAnsi" w:hAnsiTheme="minorHAnsi" w:cstheme="minorHAnsi"/>
          <w:sz w:val="22"/>
          <w:szCs w:val="22"/>
        </w:rPr>
        <w:t xml:space="preserve"> El fondo de cada elemento de la lista es blanco.</w:t>
      </w:r>
    </w:p>
    <w:p w14:paraId="23EEEDA3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width: 700px;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D6B82">
        <w:rPr>
          <w:rFonts w:asciiTheme="minorHAnsi" w:hAnsiTheme="minorHAnsi" w:cstheme="minorHAnsi"/>
          <w:sz w:val="22"/>
          <w:szCs w:val="22"/>
        </w:rPr>
        <w:t xml:space="preserve"> Cada elemento tiene un ancho fijo de 700px.</w:t>
      </w:r>
    </w:p>
    <w:p w14:paraId="201F54E4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margin: 10px 0;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D6B82">
        <w:rPr>
          <w:rFonts w:asciiTheme="minorHAnsi" w:hAnsiTheme="minorHAnsi" w:cstheme="minorHAnsi"/>
          <w:sz w:val="22"/>
          <w:szCs w:val="22"/>
        </w:rPr>
        <w:t xml:space="preserve"> Añade un margen superior e inferior de 10px para separar los elementos.</w:t>
      </w:r>
    </w:p>
    <w:p w14:paraId="6D087E06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padding: 15px;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D6B82">
        <w:rPr>
          <w:rFonts w:asciiTheme="minorHAnsi" w:hAnsiTheme="minorHAnsi" w:cstheme="minorHAnsi"/>
          <w:sz w:val="22"/>
          <w:szCs w:val="22"/>
        </w:rPr>
        <w:t xml:space="preserve"> Añade espacio interno de 15px dentro de cada elemento.</w:t>
      </w:r>
    </w:p>
    <w:p w14:paraId="79D7AC27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box-shadow: 0 2px 5px rgba(0, 0, 0, 0.1);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 xml:space="preserve">: </w:t>
      </w:r>
      <w:r w:rsidRPr="008D6B82">
        <w:rPr>
          <w:rFonts w:asciiTheme="minorHAnsi" w:hAnsiTheme="minorHAnsi" w:cstheme="minorHAnsi"/>
          <w:sz w:val="22"/>
          <w:szCs w:val="22"/>
        </w:rPr>
        <w:t>Aplica una sombra sutil debajo de cada elemento, dándole un aspecto de "tarjeta" elevada.</w:t>
      </w:r>
    </w:p>
    <w:p w14:paraId="61F45DA9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display: flex;</w:t>
      </w:r>
      <w:r w:rsidRPr="008D6B82">
        <w:rPr>
          <w:rFonts w:asciiTheme="minorHAnsi" w:hAnsiTheme="minorHAnsi" w:cstheme="minorHAnsi"/>
          <w:sz w:val="22"/>
          <w:szCs w:val="22"/>
        </w:rPr>
        <w:t xml:space="preserve">: Los elementos internos de cada </w:t>
      </w:r>
      <w:r w:rsidRPr="008D6B82">
        <w:rPr>
          <w:rStyle w:val="HTMLCode"/>
          <w:rFonts w:asciiTheme="minorHAnsi" w:hAnsiTheme="minorHAnsi" w:cstheme="minorHAnsi"/>
          <w:sz w:val="22"/>
          <w:szCs w:val="22"/>
        </w:rPr>
        <w:t>&lt;li&gt;</w:t>
      </w:r>
      <w:r w:rsidRPr="008D6B82">
        <w:rPr>
          <w:rFonts w:asciiTheme="minorHAnsi" w:hAnsiTheme="minorHAnsi" w:cstheme="minorHAnsi"/>
          <w:sz w:val="22"/>
          <w:szCs w:val="22"/>
        </w:rPr>
        <w:t xml:space="preserve"> están organizados en línea, gracias al modelo flexbox.</w:t>
      </w:r>
    </w:p>
    <w:p w14:paraId="76BA0238" w14:textId="77777777" w:rsidR="008D6B82" w:rsidRPr="008D6B82" w:rsidRDefault="008D6B82" w:rsidP="0097150B">
      <w:pPr>
        <w:pStyle w:val="ListParagraph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justify-content: space-between;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D6B82">
        <w:rPr>
          <w:rFonts w:asciiTheme="minorHAnsi" w:hAnsiTheme="minorHAnsi" w:cstheme="minorHAnsi"/>
          <w:sz w:val="22"/>
          <w:szCs w:val="22"/>
        </w:rPr>
        <w:t xml:space="preserve"> Asegura que el contenido dentro del </w:t>
      </w:r>
      <w:r w:rsidRPr="008D6B82">
        <w:rPr>
          <w:rStyle w:val="HTMLCode"/>
          <w:rFonts w:asciiTheme="minorHAnsi" w:hAnsiTheme="minorHAnsi" w:cstheme="minorHAnsi"/>
          <w:sz w:val="22"/>
          <w:szCs w:val="22"/>
        </w:rPr>
        <w:t>&lt;li&gt;</w:t>
      </w:r>
      <w:r w:rsidRPr="008D6B82">
        <w:rPr>
          <w:rFonts w:asciiTheme="minorHAnsi" w:hAnsiTheme="minorHAnsi" w:cstheme="minorHAnsi"/>
          <w:sz w:val="22"/>
          <w:szCs w:val="22"/>
        </w:rPr>
        <w:t xml:space="preserve"> esté distribuido uniformemente, con espacio entre ellos.</w:t>
      </w:r>
    </w:p>
    <w:p w14:paraId="58F418C7" w14:textId="77777777" w:rsidR="008D6B82" w:rsidRPr="008D6B82" w:rsidRDefault="008D6B82" w:rsidP="0097150B">
      <w:pPr>
        <w:pStyle w:val="ListParagraph"/>
        <w:numPr>
          <w:ilvl w:val="0"/>
          <w:numId w:val="34"/>
        </w:numPr>
        <w:tabs>
          <w:tab w:val="left" w:pos="2773"/>
        </w:tabs>
        <w:spacing w:line="276" w:lineRule="auto"/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8D6B82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align-items: center;</w:t>
      </w:r>
      <w:r w:rsidRPr="008D6B82">
        <w:rPr>
          <w:rFonts w:asciiTheme="minorHAnsi" w:hAnsiTheme="minorHAnsi" w:cstheme="minorHAnsi"/>
          <w:sz w:val="22"/>
          <w:szCs w:val="22"/>
        </w:rPr>
        <w:t xml:space="preserve">: Centra verticalmente el contenido dentro de cada </w:t>
      </w:r>
      <w:r w:rsidRPr="008D6B82">
        <w:rPr>
          <w:rStyle w:val="HTMLCode"/>
          <w:rFonts w:asciiTheme="minorHAnsi" w:hAnsiTheme="minorHAnsi" w:cstheme="minorHAnsi"/>
          <w:sz w:val="22"/>
          <w:szCs w:val="22"/>
        </w:rPr>
        <w:t>&lt;li&gt;</w:t>
      </w:r>
    </w:p>
    <w:p w14:paraId="27675CA4" w14:textId="77777777" w:rsidR="008D6B82" w:rsidRDefault="008D6B82" w:rsidP="008D6B82">
      <w:pPr>
        <w:tabs>
          <w:tab w:val="left" w:pos="2773"/>
        </w:tabs>
        <w:spacing w:line="276" w:lineRule="auto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4359CAF5" w14:textId="77777777" w:rsidR="008D6B82" w:rsidRPr="008D6B82" w:rsidRDefault="008D6B82" w:rsidP="008D6B82">
      <w:pPr>
        <w:tabs>
          <w:tab w:val="left" w:pos="2773"/>
        </w:tabs>
        <w:spacing w:line="276" w:lineRule="auto"/>
        <w:jc w:val="center"/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53FBEC13" wp14:editId="029C7CAF">
            <wp:extent cx="4940300" cy="3937000"/>
            <wp:effectExtent l="63500" t="63500" r="127000" b="127000"/>
            <wp:docPr id="1169181148" name="Picture 6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1148" name="Picture 64" descr="A screen shot of a computer cod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3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BE880" w14:textId="77777777" w:rsidR="006124A1" w:rsidRPr="006124A1" w:rsidRDefault="006124A1" w:rsidP="006124A1">
      <w:p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Style w:val="Strong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  <w:br/>
      </w:r>
    </w:p>
    <w:p w14:paraId="37A36BFD" w14:textId="77777777" w:rsidR="001F67D4" w:rsidRPr="00C239C8" w:rsidRDefault="001F67D4" w:rsidP="0097150B">
      <w:pPr>
        <w:pStyle w:val="ListParagraph"/>
        <w:numPr>
          <w:ilvl w:val="0"/>
          <w:numId w:val="22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 JavaScript:</w:t>
      </w:r>
      <w:r w:rsidRPr="001F67D4">
        <w:rPr>
          <w:rFonts w:asciiTheme="minorHAnsi" w:hAnsiTheme="minorHAnsi" w:cstheme="minorHAnsi"/>
          <w:sz w:val="22"/>
          <w:szCs w:val="22"/>
        </w:rPr>
        <w:t xml:space="preserve"> </w:t>
      </w:r>
      <w:r w:rsidRPr="006D6D5C">
        <w:rPr>
          <w:rFonts w:asciiTheme="minorHAnsi" w:hAnsiTheme="minorHAnsi" w:cstheme="minorHAnsi"/>
          <w:sz w:val="22"/>
          <w:szCs w:val="22"/>
        </w:rPr>
        <w:t>Cre</w:t>
      </w:r>
      <w:r>
        <w:rPr>
          <w:rFonts w:asciiTheme="minorHAnsi" w:hAnsiTheme="minorHAnsi" w:cstheme="minorHAnsi"/>
          <w:sz w:val="22"/>
          <w:szCs w:val="22"/>
        </w:rPr>
        <w:t>ar</w:t>
      </w:r>
      <w:r w:rsidRPr="006D6D5C">
        <w:rPr>
          <w:rFonts w:asciiTheme="minorHAnsi" w:hAnsiTheme="minorHAnsi" w:cstheme="minorHAnsi"/>
          <w:sz w:val="22"/>
          <w:szCs w:val="22"/>
        </w:rPr>
        <w:t xml:space="preserve"> el archivo </w:t>
      </w:r>
      <w:r w:rsidRPr="006D6D5C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main.js</w:t>
      </w:r>
      <w:r w:rsidRPr="006D6D5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D6D5C">
        <w:rPr>
          <w:rFonts w:asciiTheme="minorHAnsi" w:hAnsiTheme="minorHAnsi" w:cstheme="minorHAnsi"/>
          <w:sz w:val="22"/>
          <w:szCs w:val="22"/>
        </w:rPr>
        <w:t xml:space="preserve">que se encargará de </w:t>
      </w:r>
      <w:r>
        <w:rPr>
          <w:rFonts w:asciiTheme="minorHAnsi" w:hAnsiTheme="minorHAnsi" w:cstheme="minorHAnsi"/>
          <w:sz w:val="22"/>
          <w:szCs w:val="22"/>
        </w:rPr>
        <w:t>mostar la lista de usuarios.</w:t>
      </w:r>
    </w:p>
    <w:p w14:paraId="13729B8F" w14:textId="77777777" w:rsidR="001F67D4" w:rsidRPr="001F67D4" w:rsidRDefault="001F67D4" w:rsidP="001F67D4">
      <w:pPr>
        <w:pStyle w:val="ListParagraph"/>
        <w:tabs>
          <w:tab w:val="left" w:pos="1088"/>
        </w:tabs>
        <w:spacing w:line="276" w:lineRule="auto"/>
        <w:ind w:left="360"/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</w:pPr>
      <w:r w:rsidRPr="00C239C8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 xml:space="preserve">El </w:t>
      </w:r>
      <w:r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c</w:t>
      </w:r>
      <w:r w:rsidRPr="00C239C8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ódigo debe realizar diferentes acciones</w:t>
      </w:r>
      <w:r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:</w:t>
      </w:r>
    </w:p>
    <w:p w14:paraId="2EC67DD7" w14:textId="77777777" w:rsidR="001F67D4" w:rsidRPr="001F67D4" w:rsidRDefault="001F67D4" w:rsidP="0097150B">
      <w:pPr>
        <w:pStyle w:val="NormalWeb"/>
        <w:numPr>
          <w:ilvl w:val="0"/>
          <w:numId w:val="26"/>
        </w:numPr>
        <w:spacing w:line="276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1F67D4">
        <w:rPr>
          <w:rStyle w:val="Strong"/>
          <w:rFonts w:asciiTheme="minorHAnsi" w:hAnsiTheme="minorHAnsi" w:cstheme="minorHAnsi"/>
          <w:i/>
          <w:iCs/>
          <w:sz w:val="22"/>
          <w:szCs w:val="22"/>
        </w:rPr>
        <w:t>Cargar la Lista de Usuarios</w:t>
      </w:r>
      <w:r w:rsidRPr="001F67D4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0FD66020" w14:textId="77777777" w:rsidR="001F67D4" w:rsidRPr="001F67D4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 xml:space="preserve">Al hacer clic en el botón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"Mostrar lista de Usuarios",</w:t>
      </w:r>
      <w:r w:rsidRPr="001F67D4">
        <w:rPr>
          <w:rFonts w:asciiTheme="minorHAnsi" w:hAnsiTheme="minorHAnsi" w:cstheme="minorHAnsi"/>
          <w:sz w:val="22"/>
          <w:szCs w:val="22"/>
        </w:rPr>
        <w:t xml:space="preserve"> se hace una solicitud a la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API de JSONPlaceholder </w:t>
      </w:r>
      <w:r w:rsidRPr="001F67D4">
        <w:rPr>
          <w:rFonts w:asciiTheme="minorHAnsi" w:hAnsiTheme="minorHAnsi" w:cstheme="minorHAnsi"/>
          <w:sz w:val="22"/>
          <w:szCs w:val="22"/>
        </w:rPr>
        <w:t xml:space="preserve">para obtener la lista de usuarios. Los datos obtenidos se convierten a formato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JSON.</w:t>
      </w:r>
    </w:p>
    <w:p w14:paraId="2E3255E3" w14:textId="77777777" w:rsidR="001F67D4" w:rsidRPr="001F67D4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>Se añaden elementos de usuario a la lista con un botón para ver detalles.</w:t>
      </w:r>
    </w:p>
    <w:p w14:paraId="5C15AA06" w14:textId="77777777" w:rsidR="001F67D4" w:rsidRPr="001F67D4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>La lista se muestra y se habilita el botón para minimizar.</w:t>
      </w:r>
    </w:p>
    <w:p w14:paraId="462889BC" w14:textId="77777777" w:rsidR="001F67D4" w:rsidRPr="001F67D4" w:rsidRDefault="001F67D4" w:rsidP="0097150B">
      <w:pPr>
        <w:pStyle w:val="NormalWeb"/>
        <w:numPr>
          <w:ilvl w:val="0"/>
          <w:numId w:val="26"/>
        </w:numPr>
        <w:spacing w:line="276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1F67D4">
        <w:rPr>
          <w:rStyle w:val="Strong"/>
          <w:rFonts w:asciiTheme="minorHAnsi" w:hAnsiTheme="minorHAnsi" w:cstheme="minorHAnsi"/>
          <w:i/>
          <w:iCs/>
          <w:sz w:val="22"/>
          <w:szCs w:val="22"/>
        </w:rPr>
        <w:t>Ver Detalles del Usuario</w:t>
      </w:r>
      <w:r w:rsidRPr="001F67D4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1C38DE2C" w14:textId="77777777" w:rsidR="001F67D4" w:rsidRPr="001F67D4" w:rsidRDefault="001F67D4" w:rsidP="0097150B">
      <w:pPr>
        <w:numPr>
          <w:ilvl w:val="0"/>
          <w:numId w:val="24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 xml:space="preserve">Al hacer clic en el botón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"Ver Detalles"</w:t>
      </w:r>
      <w:r w:rsidRPr="001F67D4">
        <w:rPr>
          <w:rFonts w:asciiTheme="minorHAnsi" w:hAnsiTheme="minorHAnsi" w:cstheme="minorHAnsi"/>
          <w:sz w:val="22"/>
          <w:szCs w:val="22"/>
        </w:rPr>
        <w:t xml:space="preserve"> de un usuario, se hace otra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solicitud a la API para obtener información específica de ese usuario</w:t>
      </w:r>
      <w:r w:rsidRPr="001F67D4">
        <w:rPr>
          <w:rFonts w:asciiTheme="minorHAnsi" w:hAnsiTheme="minorHAnsi" w:cstheme="minorHAnsi"/>
          <w:sz w:val="22"/>
          <w:szCs w:val="22"/>
        </w:rPr>
        <w:t>.</w:t>
      </w:r>
    </w:p>
    <w:p w14:paraId="4CAFEE8A" w14:textId="77777777" w:rsidR="001F67D4" w:rsidRPr="001F67D4" w:rsidRDefault="001F67D4" w:rsidP="0097150B">
      <w:pPr>
        <w:numPr>
          <w:ilvl w:val="0"/>
          <w:numId w:val="24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>Se muestra una alerta con el nombre, el email y el teléfono del usuario.</w:t>
      </w:r>
    </w:p>
    <w:p w14:paraId="145EF296" w14:textId="77777777" w:rsidR="001F67D4" w:rsidRPr="001F67D4" w:rsidRDefault="001F67D4" w:rsidP="0097150B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i/>
          <w:iCs/>
          <w:sz w:val="22"/>
          <w:szCs w:val="22"/>
        </w:rPr>
      </w:pPr>
      <w:r w:rsidRPr="001F67D4">
        <w:rPr>
          <w:rStyle w:val="Strong"/>
          <w:rFonts w:asciiTheme="minorHAnsi" w:hAnsiTheme="minorHAnsi" w:cstheme="minorHAnsi"/>
          <w:i/>
          <w:iCs/>
          <w:sz w:val="22"/>
          <w:szCs w:val="22"/>
        </w:rPr>
        <w:t>Minimizar la Lista</w:t>
      </w:r>
      <w:r w:rsidRPr="001F67D4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198D1ECA" w14:textId="77777777" w:rsidR="001F67D4" w:rsidRDefault="001F67D4" w:rsidP="0097150B">
      <w:pPr>
        <w:numPr>
          <w:ilvl w:val="0"/>
          <w:numId w:val="2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1F67D4">
        <w:rPr>
          <w:rFonts w:asciiTheme="minorHAnsi" w:hAnsiTheme="minorHAnsi" w:cstheme="minorHAnsi"/>
          <w:sz w:val="22"/>
          <w:szCs w:val="22"/>
        </w:rPr>
        <w:t xml:space="preserve">Al hacer clic en el botón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"Minimizar Lista de Usuarios",</w:t>
      </w:r>
      <w:r w:rsidRPr="001F67D4">
        <w:rPr>
          <w:rFonts w:asciiTheme="minorHAnsi" w:hAnsiTheme="minorHAnsi" w:cstheme="minorHAnsi"/>
          <w:sz w:val="22"/>
          <w:szCs w:val="22"/>
        </w:rPr>
        <w:t xml:space="preserve"> si la lista está visible, se oculta; si está oculta, se muestra nuevamente.</w:t>
      </w:r>
    </w:p>
    <w:p w14:paraId="55E2EAFF" w14:textId="77777777" w:rsidR="00DF486E" w:rsidRDefault="00DF486E" w:rsidP="00DF486E">
      <w:pPr>
        <w:spacing w:before="100" w:beforeAutospacing="1" w:after="100" w:afterAutospacing="1"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DF486E">
        <w:rPr>
          <w:rFonts w:asciiTheme="minorHAnsi" w:hAnsiTheme="minorHAnsi" w:cstheme="minorHAnsi"/>
          <w:i/>
          <w:iCs/>
          <w:color w:val="FF5700" w:themeColor="accent1"/>
        </w:rPr>
        <w:t>Paso a Paso:</w:t>
      </w:r>
    </w:p>
    <w:p w14:paraId="7D5E1AA4" w14:textId="77777777" w:rsidR="00DF486E" w:rsidRPr="00615141" w:rsidRDefault="00DF486E" w:rsidP="0097150B">
      <w:pPr>
        <w:pStyle w:val="ListParagraph"/>
        <w:numPr>
          <w:ilvl w:val="0"/>
          <w:numId w:val="27"/>
        </w:numPr>
        <w:spacing w:before="100" w:beforeAutospacing="1" w:after="100" w:afterAutospacing="1"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DF486E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Manejador de Eventos para Cargar Usuarios: </w:t>
      </w:r>
      <w:r w:rsidR="00615141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</w:p>
    <w:p w14:paraId="1E30F5E6" w14:textId="77777777" w:rsidR="00615141" w:rsidRPr="00615141" w:rsidRDefault="00615141" w:rsidP="0097150B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0246A2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Evento de Clic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0246A2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 xml:space="preserve">Se añade un manejador de eventos al botón </w:t>
      </w:r>
      <w:r w:rsidRPr="000246A2">
        <w:rPr>
          <w:rFonts w:asciiTheme="minorHAnsi" w:hAnsiTheme="minorHAnsi" w:cstheme="minorHAnsi"/>
          <w:i/>
          <w:iCs/>
          <w:sz w:val="22"/>
          <w:szCs w:val="22"/>
        </w:rPr>
        <w:t>"Mostrar lista de Usuarios".</w:t>
      </w:r>
    </w:p>
    <w:p w14:paraId="575636D2" w14:textId="77777777" w:rsidR="00615141" w:rsidRPr="00615141" w:rsidRDefault="00615141" w:rsidP="0097150B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0246A2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Fetch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0246A2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 xml:space="preserve">Realiza una petición a la API usando </w:t>
      </w:r>
      <w:r w:rsidRPr="00615141">
        <w:rPr>
          <w:rStyle w:val="HTMLCode"/>
          <w:rFonts w:asciiTheme="minorHAnsi" w:hAnsiTheme="minorHAnsi" w:cstheme="minorHAnsi"/>
          <w:sz w:val="22"/>
          <w:szCs w:val="22"/>
        </w:rPr>
        <w:t>fetch</w:t>
      </w:r>
      <w:r w:rsidRPr="00615141">
        <w:rPr>
          <w:rFonts w:asciiTheme="minorHAnsi" w:hAnsiTheme="minorHAnsi" w:cstheme="minorHAnsi"/>
          <w:sz w:val="22"/>
          <w:szCs w:val="22"/>
        </w:rPr>
        <w:t>.</w:t>
      </w:r>
    </w:p>
    <w:p w14:paraId="2181EDF5" w14:textId="77777777" w:rsidR="00615141" w:rsidRPr="00615141" w:rsidRDefault="00615141" w:rsidP="0097150B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0246A2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Conversión a JSON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0246A2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 xml:space="preserve">Convierte la respuesta de la 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API</w:t>
      </w:r>
      <w:r w:rsidRPr="00615141">
        <w:rPr>
          <w:rFonts w:asciiTheme="minorHAnsi" w:hAnsiTheme="minorHAnsi" w:cstheme="minorHAnsi"/>
          <w:sz w:val="22"/>
          <w:szCs w:val="22"/>
        </w:rPr>
        <w:t xml:space="preserve"> a formato 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JSON</w:t>
      </w:r>
      <w:r w:rsidRPr="00615141">
        <w:rPr>
          <w:rFonts w:asciiTheme="minorHAnsi" w:hAnsiTheme="minorHAnsi" w:cstheme="minorHAnsi"/>
          <w:sz w:val="22"/>
          <w:szCs w:val="22"/>
        </w:rPr>
        <w:t>.</w:t>
      </w:r>
    </w:p>
    <w:p w14:paraId="1092976A" w14:textId="77777777" w:rsidR="00615141" w:rsidRPr="00615141" w:rsidRDefault="00615141" w:rsidP="0097150B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0246A2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Limpiar y Llenar la Lista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0246A2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 xml:space="preserve">Limpia la lista existente y crea nuevos elementos </w:t>
      </w:r>
      <w:r w:rsidRPr="000246A2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&lt;li&gt;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>para cada usuario, que incluyen su nombre y un botón para ver más detalles.</w:t>
      </w:r>
    </w:p>
    <w:p w14:paraId="62C774F4" w14:textId="77777777" w:rsidR="00615141" w:rsidRPr="00615141" w:rsidRDefault="00615141" w:rsidP="0097150B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0246A2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Mostrar Lista</w:t>
      </w:r>
      <w:r w:rsidRPr="000246A2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0246A2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615141">
        <w:rPr>
          <w:rFonts w:asciiTheme="minorHAnsi" w:hAnsiTheme="minorHAnsi" w:cstheme="minorHAnsi"/>
          <w:sz w:val="22"/>
          <w:szCs w:val="22"/>
        </w:rPr>
        <w:t>Hace visible la lista y el botón para minimizar.</w:t>
      </w:r>
    </w:p>
    <w:p w14:paraId="18DE9E5E" w14:textId="77777777" w:rsidR="001F67D4" w:rsidRDefault="001F67D4" w:rsidP="001F67D4">
      <w:pPr>
        <w:pStyle w:val="ListParagraph"/>
        <w:tabs>
          <w:tab w:val="left" w:pos="2773"/>
        </w:tabs>
        <w:ind w:left="360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2F6E3AF1" w14:textId="77777777" w:rsidR="000246A2" w:rsidRDefault="00D3781C" w:rsidP="001F67D4">
      <w:pPr>
        <w:pStyle w:val="ListParagraph"/>
        <w:tabs>
          <w:tab w:val="left" w:pos="2773"/>
        </w:tabs>
        <w:ind w:left="360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4867E8A4" wp14:editId="78A165F7">
            <wp:extent cx="5939790" cy="2478405"/>
            <wp:effectExtent l="63500" t="63500" r="130810" b="125095"/>
            <wp:docPr id="1206267593" name="Picture 5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7593" name="Picture 56" descr="A screen shot of a computer pro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8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7EB45" w14:textId="77777777" w:rsidR="00D3781C" w:rsidRPr="00D3781C" w:rsidRDefault="00D3781C" w:rsidP="00D3781C"/>
    <w:p w14:paraId="206986FE" w14:textId="77777777" w:rsidR="00D3781C" w:rsidRDefault="00D3781C" w:rsidP="00EC77DA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</w:pPr>
    </w:p>
    <w:p w14:paraId="0B6C7859" w14:textId="77777777" w:rsidR="00D3781C" w:rsidRDefault="00D3781C" w:rsidP="0097150B">
      <w:pPr>
        <w:pStyle w:val="ListParagraph"/>
        <w:numPr>
          <w:ilvl w:val="0"/>
          <w:numId w:val="27"/>
        </w:numPr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>Mostrar Detalles del Usuario:</w:t>
      </w:r>
    </w:p>
    <w:p w14:paraId="5B51990A" w14:textId="77777777" w:rsidR="00D3781C" w:rsidRPr="00D3781C" w:rsidRDefault="00D3781C" w:rsidP="0097150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D3781C">
        <w:rPr>
          <w:rStyle w:val="Strong"/>
          <w:rFonts w:asciiTheme="minorHAnsi" w:hAnsiTheme="minorHAnsi" w:cstheme="minorHAnsi"/>
          <w:color w:val="FF5700" w:themeColor="accent1"/>
          <w:sz w:val="22"/>
          <w:szCs w:val="22"/>
        </w:rPr>
        <w:t>Función</w:t>
      </w:r>
      <w:r w:rsidRPr="00D3781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: </w:t>
      </w:r>
      <w:r w:rsidRPr="00D3781C">
        <w:rPr>
          <w:rStyle w:val="HTMLCode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showUserDetails</w:t>
      </w:r>
      <w:r w:rsidRPr="00D3781C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</w:t>
      </w:r>
      <w:r w:rsidRPr="00D3781C">
        <w:rPr>
          <w:rFonts w:asciiTheme="minorHAnsi" w:hAnsiTheme="minorHAnsi" w:cstheme="minorHAnsi"/>
          <w:sz w:val="22"/>
          <w:szCs w:val="22"/>
        </w:rPr>
        <w:t>se llama cuando se hace clic en el botón "Ver Detalles".</w:t>
      </w:r>
    </w:p>
    <w:p w14:paraId="64690300" w14:textId="77777777" w:rsidR="00D3781C" w:rsidRPr="00D3781C" w:rsidRDefault="00D3781C" w:rsidP="0097150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D3781C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Petición a la API</w:t>
      </w:r>
      <w:r w:rsidRPr="00D3781C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D3781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D3781C">
        <w:rPr>
          <w:rFonts w:asciiTheme="minorHAnsi" w:hAnsiTheme="minorHAnsi" w:cstheme="minorHAnsi"/>
          <w:sz w:val="22"/>
          <w:szCs w:val="22"/>
        </w:rPr>
        <w:t xml:space="preserve">Realiza una nueva solicitud </w:t>
      </w:r>
      <w:r w:rsidRPr="00D3781C">
        <w:rPr>
          <w:rStyle w:val="HTMLCode"/>
          <w:rFonts w:asciiTheme="minorHAnsi" w:hAnsiTheme="minorHAnsi" w:cstheme="minorHAnsi"/>
          <w:sz w:val="22"/>
          <w:szCs w:val="22"/>
        </w:rPr>
        <w:t>fetch</w:t>
      </w:r>
      <w:r w:rsidRPr="00D3781C">
        <w:rPr>
          <w:rFonts w:asciiTheme="minorHAnsi" w:hAnsiTheme="minorHAnsi" w:cstheme="minorHAnsi"/>
          <w:sz w:val="22"/>
          <w:szCs w:val="22"/>
        </w:rPr>
        <w:t xml:space="preserve"> a la API para obtener información del usuario específico.</w:t>
      </w:r>
    </w:p>
    <w:p w14:paraId="2BA50632" w14:textId="77777777" w:rsidR="00D3781C" w:rsidRPr="00D3781C" w:rsidRDefault="00D3781C" w:rsidP="0097150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D3781C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Alerta</w:t>
      </w:r>
      <w:r w:rsidRPr="00D3781C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D3781C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D3781C">
        <w:rPr>
          <w:rFonts w:asciiTheme="minorHAnsi" w:hAnsiTheme="minorHAnsi" w:cstheme="minorHAnsi"/>
          <w:sz w:val="22"/>
          <w:szCs w:val="22"/>
        </w:rPr>
        <w:t>Muestra una alerta con los detalles del usuario.</w:t>
      </w:r>
    </w:p>
    <w:p w14:paraId="74EB74EB" w14:textId="77777777" w:rsidR="00D3781C" w:rsidRDefault="00D3781C" w:rsidP="00D3781C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2DCC3208" wp14:editId="0DA81CC0">
            <wp:extent cx="5939790" cy="2252980"/>
            <wp:effectExtent l="63500" t="63500" r="130810" b="121920"/>
            <wp:docPr id="82867168" name="Picture 5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168" name="Picture 57" descr="A screen shot of a computer pro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2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F14386" w14:textId="77777777" w:rsidR="00EC77DA" w:rsidRPr="00EC77DA" w:rsidRDefault="00EC77DA" w:rsidP="00EC77DA">
      <w:pPr>
        <w:rPr>
          <w:rFonts w:asciiTheme="minorHAnsi" w:hAnsiTheme="minorHAnsi" w:cstheme="minorHAnsi"/>
          <w:sz w:val="22"/>
          <w:szCs w:val="22"/>
        </w:rPr>
      </w:pPr>
    </w:p>
    <w:p w14:paraId="4DB831BD" w14:textId="77777777" w:rsidR="00EC77DA" w:rsidRDefault="00EC77DA" w:rsidP="00EC77DA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</w:p>
    <w:p w14:paraId="2E58F322" w14:textId="77777777" w:rsidR="00EC77DA" w:rsidRDefault="00EC77DA" w:rsidP="0097150B">
      <w:pPr>
        <w:pStyle w:val="ListParagraph"/>
        <w:numPr>
          <w:ilvl w:val="0"/>
          <w:numId w:val="27"/>
        </w:numPr>
        <w:tabs>
          <w:tab w:val="left" w:pos="941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>Manejador de Eventos para Minimizar la Lista:</w:t>
      </w:r>
    </w:p>
    <w:p w14:paraId="2574202B" w14:textId="77777777" w:rsidR="00EC77DA" w:rsidRPr="00EC77DA" w:rsidRDefault="00EC77DA" w:rsidP="0097150B">
      <w:pPr>
        <w:pStyle w:val="ListParagraph"/>
        <w:numPr>
          <w:ilvl w:val="0"/>
          <w:numId w:val="3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Evento de Clic</w:t>
      </w:r>
      <w:r w:rsidRPr="00EC77DA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EC77DA">
        <w:rPr>
          <w:rFonts w:asciiTheme="minorHAnsi" w:hAnsiTheme="minorHAnsi" w:cstheme="minorHAnsi"/>
          <w:sz w:val="22"/>
          <w:szCs w:val="22"/>
        </w:rPr>
        <w:t>Se añade un manejador al botón "Minimizar Lista de Usuarios".</w:t>
      </w:r>
    </w:p>
    <w:p w14:paraId="7302C9AA" w14:textId="77777777" w:rsidR="00EC77DA" w:rsidRPr="00EC77DA" w:rsidRDefault="00EC77DA" w:rsidP="0097150B">
      <w:pPr>
        <w:pStyle w:val="ListParagraph"/>
        <w:numPr>
          <w:ilvl w:val="0"/>
          <w:numId w:val="3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Condicional</w:t>
      </w:r>
      <w:r w:rsidRPr="00EC77DA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EC77DA">
        <w:rPr>
          <w:rFonts w:asciiTheme="minorHAnsi" w:hAnsiTheme="minorHAnsi" w:cstheme="minorHAnsi"/>
          <w:sz w:val="22"/>
          <w:szCs w:val="22"/>
        </w:rPr>
        <w:t>Verifica si la lista está visible o no.</w:t>
      </w:r>
    </w:p>
    <w:p w14:paraId="4CFF79DD" w14:textId="77777777" w:rsidR="00EC77DA" w:rsidRPr="00EC77DA" w:rsidRDefault="00EC77DA" w:rsidP="0097150B">
      <w:pPr>
        <w:numPr>
          <w:ilvl w:val="0"/>
          <w:numId w:val="30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Mostrar</w:t>
      </w:r>
      <w:r w:rsidRPr="00EC77DA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EC77DA">
        <w:rPr>
          <w:rFonts w:asciiTheme="minorHAnsi" w:hAnsiTheme="minorHAnsi" w:cstheme="minorHAnsi"/>
          <w:sz w:val="22"/>
          <w:szCs w:val="22"/>
        </w:rPr>
        <w:t>Si está oculta, la muestra y cambia el texto del botón.</w:t>
      </w:r>
    </w:p>
    <w:p w14:paraId="7FF2FDE8" w14:textId="77777777" w:rsidR="00EC77DA" w:rsidRDefault="00EC77DA" w:rsidP="0097150B">
      <w:pPr>
        <w:numPr>
          <w:ilvl w:val="0"/>
          <w:numId w:val="30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C77DA">
        <w:rPr>
          <w:rStyle w:val="Strong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Ocultar</w:t>
      </w:r>
      <w:r w:rsidRPr="00EC77DA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  <w:r w:rsidRPr="00EC77DA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EC77DA">
        <w:rPr>
          <w:rFonts w:asciiTheme="minorHAnsi" w:hAnsiTheme="minorHAnsi" w:cstheme="minorHAnsi"/>
          <w:sz w:val="22"/>
          <w:szCs w:val="22"/>
        </w:rPr>
        <w:t>Si está visible, la oculta y esconde el botón de minimizar, mostrando de nuevo el botón para cargar usuarios.</w:t>
      </w:r>
    </w:p>
    <w:p w14:paraId="28039954" w14:textId="77777777" w:rsidR="00EC77DA" w:rsidRPr="00EC77DA" w:rsidRDefault="00EC77DA" w:rsidP="00EC77DA">
      <w:p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5639BF0" wp14:editId="42B6C49C">
            <wp:extent cx="5939790" cy="1708785"/>
            <wp:effectExtent l="63500" t="63500" r="127635" b="130810"/>
            <wp:docPr id="442052025" name="Picture 5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2025" name="Picture 58" descr="A screen shot of a computer cod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8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03A90E" w14:textId="326F95FD" w:rsidR="00EA42A6" w:rsidRDefault="00EA42A6" w:rsidP="00EA42A6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5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50794C16" w14:textId="77777777" w:rsidR="00EA42A6" w:rsidRPr="00E37746" w:rsidRDefault="00EA42A6" w:rsidP="00EA42A6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5868C534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Enunciado:</w:t>
      </w:r>
    </w:p>
    <w:p w14:paraId="4662343B" w14:textId="77777777" w:rsidR="00EA42A6" w:rsidRPr="00E37746" w:rsidRDefault="00EA42A6" w:rsidP="00EA42A6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70317F04" w14:textId="77777777" w:rsidR="00EA42A6" w:rsidRDefault="00EA42A6" w:rsidP="00336CA8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>Crear una aplicación web que permita a los usuarios buscar ciudades utilizando la API pública de OpenWeatherMap y mostrar información sobre el clima de las ciudades seleccionadas. El sistema debe tener una funcionalidad de autocompletado (type-ahead) que sugiere ciudades mientras el usuario escribe.</w:t>
      </w:r>
    </w:p>
    <w:p w14:paraId="52C8F4AE" w14:textId="77777777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E87C722" w14:textId="77777777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53D09D3" w14:textId="77777777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7749EC6" w14:textId="77777777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E1DD26A" w14:textId="77777777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02E32C6" w14:textId="77777777" w:rsidR="00EA42A6" w:rsidRP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AA085E3" w14:textId="57CE3E31" w:rsidR="00EA42A6" w:rsidRDefault="00EA42A6" w:rsidP="00336CA8">
      <w:pPr>
        <w:pStyle w:val="ListParagraph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>Debe quedar así:</w:t>
      </w:r>
    </w:p>
    <w:p w14:paraId="0E14CC84" w14:textId="675A3138" w:rsid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287B869" w14:textId="78A3E6EC" w:rsidR="00EA42A6" w:rsidRPr="00EA42A6" w:rsidRDefault="00EA42A6" w:rsidP="00EA42A6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AED97A9" wp14:editId="3133B53A">
            <wp:extent cx="5939790" cy="2452370"/>
            <wp:effectExtent l="63500" t="63500" r="130810" b="125730"/>
            <wp:docPr id="37732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0846" name="Picture 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2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247F5" w14:textId="77777777" w:rsidR="00EA42A6" w:rsidRDefault="00EA42A6" w:rsidP="00EA42A6">
      <w:pPr>
        <w:tabs>
          <w:tab w:val="left" w:pos="941"/>
        </w:tabs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</w:p>
    <w:p w14:paraId="03546C9A" w14:textId="4B439C90" w:rsidR="00EA42A6" w:rsidRDefault="00EA42A6" w:rsidP="00EA42A6">
      <w:pPr>
        <w:tabs>
          <w:tab w:val="left" w:pos="941"/>
        </w:tabs>
        <w:jc w:val="center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7BDA2B9B" wp14:editId="718C5F5F">
            <wp:extent cx="5939790" cy="2626360"/>
            <wp:effectExtent l="63500" t="63500" r="130810" b="129540"/>
            <wp:docPr id="1813031528" name="Picture 2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31528" name="Picture 2" descr="A screenshot of a weather forecas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6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ADF0EB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108BC2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00917676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6CCCF9C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23E333A3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211DB9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F53A5C3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00FCE978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ACC70EF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DFD79A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4F723C6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2D794310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A2C5C8C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3D7E9B2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AD5861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B2FA5DE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930FF3C" w14:textId="77777777" w:rsidR="00EA42A6" w:rsidRP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59374A4" w14:textId="77777777" w:rsidR="00EA42A6" w:rsidRDefault="00EA42A6" w:rsidP="00EA42A6">
      <w:pP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</w:p>
    <w:p w14:paraId="448ECB18" w14:textId="062A5C09" w:rsidR="00EA42A6" w:rsidRPr="00EA42A6" w:rsidRDefault="00EA42A6" w:rsidP="00EA42A6">
      <w:pPr>
        <w:pStyle w:val="ListParagraph"/>
        <w:numPr>
          <w:ilvl w:val="0"/>
          <w:numId w:val="35"/>
        </w:num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2197FCA" wp14:editId="64A6E42C">
            <wp:simplePos x="0" y="0"/>
            <wp:positionH relativeFrom="column">
              <wp:posOffset>0</wp:posOffset>
            </wp:positionH>
            <wp:positionV relativeFrom="paragraph">
              <wp:posOffset>485775</wp:posOffset>
            </wp:positionV>
            <wp:extent cx="5939790" cy="6368415"/>
            <wp:effectExtent l="0" t="0" r="3810" b="0"/>
            <wp:wrapSquare wrapText="bothSides"/>
            <wp:docPr id="98908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3272" name="Picture 989083272" descr="movie::/Users/sofia/Desktop/Screen Recording 2024-10-11 at 12.58.26 PM.mov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6D0F59BD">
        <w:rPr>
          <w:rFonts w:asciiTheme="minorHAnsi" w:hAnsiTheme="minorHAnsi" w:cstheme="minorBidi"/>
          <w:sz w:val="22"/>
          <w:szCs w:val="22"/>
        </w:rPr>
        <w:t>Video demostrativo de la página (haz doble clic para visualizar):</w:t>
      </w:r>
    </w:p>
    <w:p w14:paraId="2623C098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4E6C61E8" w14:textId="77777777" w:rsidR="00EA42A6" w:rsidRP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68C3513F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D8A06E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5F5CCC1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5E1C311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BDB2F7D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636ABF9B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5626BA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7E175F0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4FBE16B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878244E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5959D8F0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0C7DA8DD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374A04A" w14:textId="53B33D3D" w:rsidR="00EA42A6" w:rsidRPr="00EA42A6" w:rsidRDefault="00EA42A6" w:rsidP="00EA42A6">
      <w:pPr>
        <w:pStyle w:val="Heading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EC77D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Pasos para la resolución del ejercicio:</w:t>
      </w:r>
    </w:p>
    <w:p w14:paraId="4B7F3744" w14:textId="173713C1" w:rsidR="00EA42A6" w:rsidRDefault="00EA42A6" w:rsidP="00EA42A6">
      <w:pPr>
        <w:numPr>
          <w:ilvl w:val="0"/>
          <w:numId w:val="3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color w:val="FF5700" w:themeColor="accent1"/>
        </w:rPr>
        <w:t>Crear el HTML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: </w:t>
      </w:r>
      <w:r w:rsidRPr="00EA42A6">
        <w:rPr>
          <w:rFonts w:asciiTheme="minorHAnsi" w:hAnsiTheme="minorHAnsi" w:cstheme="minorHAnsi"/>
          <w:sz w:val="22"/>
          <w:szCs w:val="22"/>
        </w:rPr>
        <w:t>crea</w:t>
      </w:r>
      <w:r>
        <w:rPr>
          <w:rFonts w:asciiTheme="minorHAnsi" w:hAnsiTheme="minorHAnsi" w:cstheme="minorHAnsi"/>
          <w:sz w:val="22"/>
          <w:szCs w:val="22"/>
        </w:rPr>
        <w:t>r</w:t>
      </w:r>
      <w:r w:rsidRPr="00EA42A6">
        <w:rPr>
          <w:rFonts w:asciiTheme="minorHAnsi" w:hAnsiTheme="minorHAnsi" w:cstheme="minorHAnsi"/>
          <w:sz w:val="22"/>
          <w:szCs w:val="22"/>
        </w:rPr>
        <w:t xml:space="preserve"> la estructura básica de la página:</w:t>
      </w:r>
    </w:p>
    <w:p w14:paraId="6576D10E" w14:textId="7AFC7118" w:rsidR="00EA42A6" w:rsidRDefault="00EA42A6" w:rsidP="00EA42A6">
      <w:pPr>
        <w:pStyle w:val="ListParagraph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h2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Título de la página.</w:t>
      </w:r>
    </w:p>
    <w:p w14:paraId="1A3EEBEB" w14:textId="43A27205" w:rsidR="00EA42A6" w:rsidRDefault="00EA42A6" w:rsidP="00EA42A6">
      <w:pPr>
        <w:pStyle w:val="ListParagraph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input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Campo de texto donde el usuario escribirá el nombre de la ciudad.</w:t>
      </w:r>
    </w:p>
    <w:p w14:paraId="7AED4413" w14:textId="77777777" w:rsidR="00EA42A6" w:rsidRDefault="00EA42A6" w:rsidP="00EA42A6">
      <w:pPr>
        <w:pStyle w:val="ListParagraph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div#suggestions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Área donde se mostrarán las sugerencias de ciudades.</w:t>
      </w:r>
    </w:p>
    <w:p w14:paraId="7B598575" w14:textId="77777777" w:rsidR="00EA42A6" w:rsidRPr="00EA42A6" w:rsidRDefault="00EA42A6" w:rsidP="00EA42A6">
      <w:pPr>
        <w:pStyle w:val="ListParagraph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HTMLCode"/>
          <w:rFonts w:asciiTheme="minorHAnsi" w:hAnsiTheme="minorHAnsi" w:cstheme="minorHAnsi"/>
          <w:b/>
          <w:bCs/>
          <w:i/>
          <w:iCs/>
          <w:sz w:val="22"/>
          <w:szCs w:val="22"/>
        </w:rPr>
        <w:t>div#weather-info</w:t>
      </w: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Área donde se mostrará la información del clima de la ciudad seleccionada.</w:t>
      </w:r>
    </w:p>
    <w:p w14:paraId="01F17FB0" w14:textId="3461E3BF" w:rsidR="00EA42A6" w:rsidRPr="00EA42A6" w:rsidRDefault="00EA42A6" w:rsidP="00EA42A6">
      <w:pPr>
        <w:pStyle w:val="ListParagraph"/>
        <w:tabs>
          <w:tab w:val="left" w:pos="1256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17AE22DC" w14:textId="3A8DD915" w:rsidR="00EA42A6" w:rsidRDefault="00EA42A6" w:rsidP="00EA42A6">
      <w:pPr>
        <w:tabs>
          <w:tab w:val="left" w:pos="1256"/>
        </w:tabs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ECDDD15" wp14:editId="2B9D0ADF">
            <wp:extent cx="5939790" cy="3126740"/>
            <wp:effectExtent l="63500" t="63500" r="130810" b="124460"/>
            <wp:docPr id="121332703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27034" name="Picture 5" descr="A screen 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FD2E5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71F2D86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82A0A79" w14:textId="36B792BE" w:rsidR="00EA42A6" w:rsidRPr="00EA42A6" w:rsidRDefault="00EA42A6" w:rsidP="00EA42A6">
      <w:pPr>
        <w:pStyle w:val="ListParagraph"/>
        <w:numPr>
          <w:ilvl w:val="0"/>
          <w:numId w:val="37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Archivo CSS: </w:t>
      </w:r>
      <w:r w:rsidRPr="00EA42A6">
        <w:rPr>
          <w:rFonts w:asciiTheme="minorHAnsi" w:hAnsiTheme="minorHAnsi" w:cstheme="minorHAnsi"/>
          <w:sz w:val="22"/>
          <w:szCs w:val="22"/>
        </w:rPr>
        <w:t xml:space="preserve">En </w:t>
      </w:r>
      <w:r w:rsidRPr="00EA42A6">
        <w:rPr>
          <w:rStyle w:val="HTMLCode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style.css</w:t>
      </w:r>
      <w:r w:rsidRPr="00EA42A6">
        <w:rPr>
          <w:rFonts w:asciiTheme="minorHAnsi" w:hAnsiTheme="minorHAnsi" w:cstheme="minorHAnsi"/>
          <w:sz w:val="22"/>
          <w:szCs w:val="22"/>
        </w:rPr>
        <w:t>, añade estilos para mejorar la apariencia de la aplicación:</w:t>
      </w:r>
    </w:p>
    <w:p w14:paraId="5984DED8" w14:textId="77777777" w:rsidR="00EA42A6" w:rsidRPr="00EA42A6" w:rsidRDefault="00EA42A6" w:rsidP="00EA42A6">
      <w:pPr>
        <w:pStyle w:val="ListParagraph"/>
        <w:tabs>
          <w:tab w:val="left" w:pos="1256"/>
        </w:tabs>
        <w:spacing w:line="276" w:lineRule="auto"/>
        <w:ind w:left="540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68DE48E1" w14:textId="191B082E" w:rsidR="00EA42A6" w:rsidRPr="00EA42A6" w:rsidRDefault="00EA42A6" w:rsidP="00EA42A6">
      <w:pPr>
        <w:pStyle w:val="ListParagraph"/>
        <w:numPr>
          <w:ilvl w:val="0"/>
          <w:numId w:val="3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>Estilos básicos para el cuerpo, título, entrada y sugerencias.</w:t>
      </w:r>
    </w:p>
    <w:p w14:paraId="00A1D495" w14:textId="75D95A8C" w:rsidR="00EA42A6" w:rsidRPr="00EA42A6" w:rsidRDefault="00EA42A6" w:rsidP="00EA42A6">
      <w:pPr>
        <w:pStyle w:val="ListParagraph"/>
        <w:numPr>
          <w:ilvl w:val="0"/>
          <w:numId w:val="35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 xml:space="preserve">Se utilizan propiedades como </w:t>
      </w:r>
      <w:r w:rsidRPr="00EA42A6">
        <w:rPr>
          <w:rStyle w:val="HTMLCode"/>
          <w:rFonts w:asciiTheme="minorHAnsi" w:hAnsiTheme="minorHAnsi" w:cstheme="minorHAnsi"/>
          <w:sz w:val="22"/>
          <w:szCs w:val="22"/>
        </w:rPr>
        <w:t>flex</w:t>
      </w:r>
      <w:r w:rsidRPr="00EA42A6">
        <w:rPr>
          <w:rFonts w:asciiTheme="minorHAnsi" w:hAnsiTheme="minorHAnsi" w:cstheme="minorHAnsi"/>
          <w:sz w:val="22"/>
          <w:szCs w:val="22"/>
        </w:rPr>
        <w:t xml:space="preserve"> para centrar el contenido y </w:t>
      </w:r>
      <w:r w:rsidRPr="00EA42A6">
        <w:rPr>
          <w:rStyle w:val="HTMLCode"/>
          <w:rFonts w:asciiTheme="minorHAnsi" w:hAnsiTheme="minorHAnsi" w:cstheme="minorHAnsi"/>
          <w:sz w:val="22"/>
          <w:szCs w:val="22"/>
        </w:rPr>
        <w:t>box-shadow</w:t>
      </w:r>
      <w:r w:rsidRPr="00EA42A6">
        <w:rPr>
          <w:rFonts w:asciiTheme="minorHAnsi" w:hAnsiTheme="minorHAnsi" w:cstheme="minorHAnsi"/>
          <w:sz w:val="22"/>
          <w:szCs w:val="22"/>
        </w:rPr>
        <w:t xml:space="preserve"> para dar efectos de profundidad.</w:t>
      </w:r>
    </w:p>
    <w:p w14:paraId="239B6E40" w14:textId="198292A1" w:rsidR="00EA42A6" w:rsidRDefault="00EA42A6" w:rsidP="00EA42A6">
      <w:pPr>
        <w:ind w:left="180"/>
        <w:rPr>
          <w:rFonts w:hAnsi="Symbol"/>
        </w:rPr>
      </w:pPr>
      <w:r>
        <w:rPr>
          <w:rFonts w:hAnsi="Symbol"/>
        </w:rPr>
        <w:t xml:space="preserve">   </w:t>
      </w:r>
    </w:p>
    <w:p w14:paraId="5811962F" w14:textId="2881787C" w:rsidR="00EA42A6" w:rsidRPr="00EA42A6" w:rsidRDefault="00EA42A6" w:rsidP="00EA42A6">
      <w:pPr>
        <w:ind w:left="180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09F7FAD3" wp14:editId="37574FCC">
            <wp:extent cx="5939790" cy="6337300"/>
            <wp:effectExtent l="63500" t="63500" r="130810" b="127000"/>
            <wp:docPr id="188734842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8428" name="Picture 6" descr="A screen 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37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88CA03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469CE2C2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690CA03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6386A85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135FDD8" w14:textId="77777777" w:rsidR="00EA42A6" w:rsidRP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CB5C774" w14:textId="08C249D2" w:rsidR="00EA42A6" w:rsidRDefault="00EA42A6" w:rsidP="00EA42A6">
      <w:pPr>
        <w:tabs>
          <w:tab w:val="left" w:pos="1256"/>
        </w:tabs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096A36E" wp14:editId="713ED7C1">
            <wp:extent cx="5939790" cy="8662670"/>
            <wp:effectExtent l="63500" t="63500" r="130810" b="125730"/>
            <wp:docPr id="1740759309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59309" name="Picture 7" descr="A screen shot of a computer pro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62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DCA55" w14:textId="2D54AEDB" w:rsidR="00EA42A6" w:rsidRDefault="00EA42A6" w:rsidP="00EA42A6">
      <w:pPr>
        <w:pStyle w:val="ListParagraph"/>
        <w:numPr>
          <w:ilvl w:val="0"/>
          <w:numId w:val="37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color w:val="FF5700" w:themeColor="accent1"/>
        </w:rPr>
        <w:t>Lógica JavaScript con jQuery:</w:t>
      </w:r>
      <w:r w:rsidRPr="00EA42A6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Pr="00EA42A6">
        <w:rPr>
          <w:rFonts w:asciiTheme="minorHAnsi" w:hAnsiTheme="minorHAnsi" w:cstheme="minorHAnsi"/>
          <w:sz w:val="22"/>
          <w:szCs w:val="22"/>
        </w:rPr>
        <w:t xml:space="preserve">En </w:t>
      </w:r>
      <w:r w:rsidRPr="00EA42A6">
        <w:rPr>
          <w:rStyle w:val="HTMLCode"/>
          <w:rFonts w:asciiTheme="minorHAnsi" w:hAnsiTheme="minorHAnsi" w:cstheme="minorHAnsi"/>
          <w:sz w:val="22"/>
          <w:szCs w:val="22"/>
        </w:rPr>
        <w:t>main.js</w:t>
      </w:r>
      <w:r w:rsidRPr="00EA42A6">
        <w:rPr>
          <w:rFonts w:asciiTheme="minorHAnsi" w:hAnsiTheme="minorHAnsi" w:cstheme="minorHAnsi"/>
          <w:sz w:val="22"/>
          <w:szCs w:val="22"/>
        </w:rPr>
        <w:t>, añade la lógica para manejar el autocompletado y las solicitudes AJAX:</w:t>
      </w:r>
    </w:p>
    <w:p w14:paraId="30764352" w14:textId="068A15D7" w:rsid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47B7F36" w14:textId="73C9440F" w:rsid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A42A6">
        <w:rPr>
          <w:rFonts w:asciiTheme="minorHAnsi" w:hAnsiTheme="minorHAnsi" w:cstheme="minorHAnsi"/>
          <w:i/>
          <w:iCs/>
          <w:color w:val="FF5700" w:themeColor="accent1"/>
        </w:rPr>
        <w:t>Paso a Paso:</w:t>
      </w:r>
    </w:p>
    <w:p w14:paraId="615C15F2" w14:textId="77777777" w:rsid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5F4A9634" w14:textId="6265E7DE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Esperar a que el DOM esté listo:</w:t>
      </w:r>
      <w:r w:rsidRPr="00EA42A6">
        <w:rPr>
          <w:rFonts w:asciiTheme="minorHAnsi" w:hAnsiTheme="minorHAnsi" w:cstheme="minorHAnsi"/>
          <w:sz w:val="22"/>
          <w:szCs w:val="22"/>
        </w:rPr>
        <w:t xml:space="preserve">  Esto asegura que todo el contenido HTML esté completamente cargado antes de que se ejecute cualquier script.</w:t>
      </w:r>
    </w:p>
    <w:p w14:paraId="2A380E34" w14:textId="77777777" w:rsidR="00EA42A6" w:rsidRPr="00EA42A6" w:rsidRDefault="00EA42A6" w:rsidP="00EA42A6">
      <w:pPr>
        <w:tabs>
          <w:tab w:val="left" w:pos="1256"/>
        </w:tabs>
        <w:spacing w:line="276" w:lineRule="auto"/>
        <w:ind w:left="360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BF145B1" w14:textId="3A13B758" w:rsidR="00EA42A6" w:rsidRPr="00EA42A6" w:rsidRDefault="00EA42A6" w:rsidP="00EA42A6">
      <w:pPr>
        <w:tabs>
          <w:tab w:val="left" w:pos="1256"/>
        </w:tabs>
        <w:spacing w:line="276" w:lineRule="auto"/>
        <w:ind w:left="360"/>
        <w:jc w:val="center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397DC201" wp14:editId="008982EA">
            <wp:extent cx="3378200" cy="457200"/>
            <wp:effectExtent l="63500" t="63500" r="127000" b="127000"/>
            <wp:docPr id="186050900" name="Picture 8" descr="A green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0900" name="Picture 8" descr="A green and yellow 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45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F23E2" w14:textId="77777777" w:rsidR="00EA42A6" w:rsidRP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0C722CA" w14:textId="09BB15C1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Capturar la entrada del usuario</w:t>
      </w:r>
      <w:r w:rsidRPr="00EA42A6">
        <w:rPr>
          <w:rFonts w:asciiTheme="minorHAnsi" w:hAnsiTheme="minorHAnsi" w:cstheme="minorHAnsi"/>
          <w:sz w:val="22"/>
          <w:szCs w:val="22"/>
        </w:rPr>
        <w:t>: Este evento se activa cada vez que el usuario escribe en el campo de búsqueda.</w:t>
      </w:r>
    </w:p>
    <w:p w14:paraId="2E0401CB" w14:textId="77777777" w:rsidR="00EA42A6" w:rsidRPr="00EA42A6" w:rsidRDefault="00EA42A6" w:rsidP="00EA42A6">
      <w:pPr>
        <w:tabs>
          <w:tab w:val="left" w:pos="1256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1BA41836" w14:textId="48C50799" w:rsidR="00EA42A6" w:rsidRPr="00EA42A6" w:rsidRDefault="00EA42A6" w:rsidP="00EA42A6">
      <w:pPr>
        <w:tabs>
          <w:tab w:val="left" w:pos="1256"/>
        </w:tabs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9C157F7" wp14:editId="5676687C">
            <wp:extent cx="4152900" cy="571500"/>
            <wp:effectExtent l="63500" t="63500" r="127000" b="127000"/>
            <wp:docPr id="1907651749" name="Picture 9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51749" name="Picture 9" descr="A black background with yellow 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25237" w14:textId="3518D396" w:rsidR="00EA42A6" w:rsidRPr="00EA42A6" w:rsidRDefault="00EA42A6" w:rsidP="00EA42A6">
      <w:pPr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ab/>
      </w:r>
    </w:p>
    <w:p w14:paraId="22814D88" w14:textId="1CFE5450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Obtener y validar la consulta:</w:t>
      </w:r>
      <w:r w:rsidRPr="00EA42A6">
        <w:rPr>
          <w:rFonts w:asciiTheme="minorHAnsi" w:hAnsiTheme="minorHAnsi" w:cstheme="minorHAnsi"/>
          <w:sz w:val="22"/>
          <w:szCs w:val="22"/>
        </w:rPr>
        <w:t xml:space="preserve"> Se obtiene el valor que el usuario escribió y se verifica que tenga más de 2 caracteres antes de hacer una búsqueda.</w:t>
      </w:r>
    </w:p>
    <w:p w14:paraId="793D0045" w14:textId="77777777" w:rsidR="00EA42A6" w:rsidRPr="00EA42A6" w:rsidRDefault="00EA42A6" w:rsidP="00EA42A6">
      <w:pPr>
        <w:pStyle w:val="ListParagraph"/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F673199" w14:textId="7F773E4D" w:rsidR="00EA42A6" w:rsidRPr="00EA42A6" w:rsidRDefault="00EA42A6" w:rsidP="00EA42A6">
      <w:pPr>
        <w:pStyle w:val="ListParagraph"/>
        <w:tabs>
          <w:tab w:val="left" w:pos="1517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7FAD09D" wp14:editId="39E3F64B">
            <wp:extent cx="3251200" cy="838200"/>
            <wp:effectExtent l="63500" t="63500" r="127000" b="127000"/>
            <wp:docPr id="142361929" name="Picture 10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1929" name="Picture 10" descr="A black background with colorful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2EC3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3BFC42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5F97199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B804C5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EE133DD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FAD368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4F4F43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907E90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DCEF46F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581BE0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3BF8CE2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8510A8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056377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23CDEF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A8F762F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DB6C53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AA3186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0BE08F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E5ACAA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CFF6F77" w14:textId="720BE748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197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Realizar la petición a la API:</w:t>
      </w:r>
      <w:r w:rsidRPr="00EA42A6">
        <w:rPr>
          <w:rFonts w:asciiTheme="minorHAnsi" w:hAnsiTheme="minorHAnsi" w:cstheme="minorHAnsi"/>
          <w:sz w:val="22"/>
          <w:szCs w:val="22"/>
        </w:rPr>
        <w:t xml:space="preserve"> Si la consulta es válida, se envía una solicitud a la API de OpenWeather para buscar ciudades que coincidan con el texto ingresado. Aquí se incluyen parámetros como el nombre de la ciudad y la clave de la API.</w:t>
      </w:r>
    </w:p>
    <w:p w14:paraId="1F738200" w14:textId="77777777" w:rsidR="00EA42A6" w:rsidRPr="00EA42A6" w:rsidRDefault="00EA42A6" w:rsidP="00EA42A6">
      <w:pPr>
        <w:tabs>
          <w:tab w:val="left" w:pos="197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AA112C6" w14:textId="4DC3B7E5" w:rsidR="00EA42A6" w:rsidRPr="00EA42A6" w:rsidRDefault="00EA42A6" w:rsidP="00EA42A6">
      <w:pPr>
        <w:tabs>
          <w:tab w:val="left" w:pos="1976"/>
        </w:tabs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479E6F7" wp14:editId="571BACFE">
            <wp:extent cx="5930900" cy="2781300"/>
            <wp:effectExtent l="63500" t="63500" r="127000" b="127000"/>
            <wp:docPr id="763176582" name="Picture 1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76582" name="Picture 11" descr="A screen shot of a computer cod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19A89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E19247C" w14:textId="77777777" w:rsidR="00EA42A6" w:rsidRPr="00EA42A6" w:rsidRDefault="00EA42A6" w:rsidP="00EA42A6">
      <w:pPr>
        <w:pStyle w:val="ListParagraph"/>
        <w:numPr>
          <w:ilvl w:val="0"/>
          <w:numId w:val="40"/>
        </w:numPr>
        <w:spacing w:before="100" w:beforeAutospacing="1" w:after="100" w:afterAutospacing="1"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Para obtener una API key de OpenWeather, sigue estos pasos:</w:t>
      </w:r>
    </w:p>
    <w:p w14:paraId="45996A02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Visita el sitio web de OpenWeather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Ve a </w:t>
      </w:r>
      <w:hyperlink r:id="rId73" w:tgtFrame="_new" w:history="1">
        <w:r w:rsidRPr="00EA42A6">
          <w:rPr>
            <w:rFonts w:asciiTheme="minorHAnsi" w:hAnsiTheme="minorHAnsi" w:cstheme="minorHAnsi"/>
            <w:color w:val="0000FF"/>
            <w:sz w:val="22"/>
            <w:szCs w:val="22"/>
            <w:u w:val="single"/>
          </w:rPr>
          <w:t>openweathermap.org</w:t>
        </w:r>
      </w:hyperlink>
      <w:r w:rsidRPr="00EA42A6">
        <w:rPr>
          <w:rFonts w:asciiTheme="minorHAnsi" w:hAnsiTheme="minorHAnsi" w:cstheme="minorHAnsi"/>
          <w:sz w:val="22"/>
          <w:szCs w:val="22"/>
        </w:rPr>
        <w:t>.</w:t>
      </w:r>
    </w:p>
    <w:p w14:paraId="2984BB13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 una cuenta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Haz clic en "Sign In" y luego en "Create an Account". Completa el registro con tu correo y una contraseña.</w:t>
      </w:r>
    </w:p>
    <w:p w14:paraId="64099467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Confirma tu correo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Revisa tu bandeja de entrada y confirma tu dirección de correo electrónico.</w:t>
      </w:r>
    </w:p>
    <w:p w14:paraId="5E8F1EB7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Inicia sesión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Vuelve al sitio y accede a tu cuenta.</w:t>
      </w:r>
    </w:p>
    <w:p w14:paraId="339A3084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Obtén tu API key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Dirígete a la sección de </w:t>
      </w:r>
      <w:r w:rsidRPr="00EA42A6">
        <w:rPr>
          <w:rFonts w:asciiTheme="minorHAnsi" w:hAnsiTheme="minorHAnsi" w:cstheme="minorHAnsi"/>
          <w:b/>
          <w:bCs/>
          <w:sz w:val="22"/>
          <w:szCs w:val="22"/>
        </w:rPr>
        <w:t>API keys</w:t>
      </w:r>
      <w:r w:rsidRPr="00EA42A6">
        <w:rPr>
          <w:rFonts w:asciiTheme="minorHAnsi" w:hAnsiTheme="minorHAnsi" w:cstheme="minorHAnsi"/>
          <w:sz w:val="22"/>
          <w:szCs w:val="22"/>
        </w:rPr>
        <w:t xml:space="preserve"> en tu panel de usuario. Aquí encontrarás tu API key predeterminada. Si lo deseas, puedes generar una nueva.</w:t>
      </w:r>
    </w:p>
    <w:p w14:paraId="3D441038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Copia la API key</w:t>
      </w:r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Guarda esta clave en un lugar seguro, ya que la necesitarás para realizar peticiones a la API.</w:t>
      </w:r>
    </w:p>
    <w:p w14:paraId="50110744" w14:textId="3670B092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165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Mostrar sugerencias:</w:t>
      </w:r>
      <w:r w:rsidRPr="00EA42A6">
        <w:rPr>
          <w:rFonts w:asciiTheme="minorHAnsi" w:hAnsiTheme="minorHAnsi" w:cstheme="minorHAnsi"/>
          <w:sz w:val="22"/>
          <w:szCs w:val="22"/>
        </w:rPr>
        <w:t xml:space="preserve"> Al recibir una respuesta exitosa, se limpian las sugerencias anteriores y se preparan para mostrar las nuevas.</w:t>
      </w:r>
    </w:p>
    <w:p w14:paraId="5F73442B" w14:textId="77777777" w:rsidR="00EA42A6" w:rsidRPr="00EA42A6" w:rsidRDefault="00EA42A6" w:rsidP="00EA42A6">
      <w:pPr>
        <w:tabs>
          <w:tab w:val="left" w:pos="1654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663C7520" w14:textId="42CFEA0A" w:rsidR="00EA42A6" w:rsidRPr="00EA42A6" w:rsidRDefault="00EA42A6" w:rsidP="00EA42A6">
      <w:pPr>
        <w:tabs>
          <w:tab w:val="left" w:pos="1654"/>
        </w:tabs>
        <w:spacing w:line="276" w:lineRule="auto"/>
        <w:ind w:left="360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D525A20" wp14:editId="2251DCCB">
            <wp:extent cx="4165600" cy="1079500"/>
            <wp:effectExtent l="63500" t="63500" r="127000" b="127000"/>
            <wp:docPr id="1869268340" name="Picture 12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8340" name="Picture 12" descr="A computer code with colorful text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079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625B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81413BA" w14:textId="25457FF8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ab/>
      </w:r>
    </w:p>
    <w:p w14:paraId="372AE9A9" w14:textId="77777777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54A3CA4" w14:textId="77777777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668FFB2" w14:textId="41647588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>Si hay resultados, se muestra una lista de sugerencias. Cada ciudad se añade como un elemento clickable.</w:t>
      </w:r>
    </w:p>
    <w:p w14:paraId="3284AA8D" w14:textId="77777777" w:rsidR="00EA42A6" w:rsidRPr="00EA42A6" w:rsidRDefault="00EA42A6" w:rsidP="00EA42A6">
      <w:pPr>
        <w:tabs>
          <w:tab w:val="left" w:pos="2053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14836E9B" w14:textId="012C6EF0" w:rsidR="00EA42A6" w:rsidRPr="00EA42A6" w:rsidRDefault="00EA42A6" w:rsidP="00EA42A6">
      <w:pPr>
        <w:tabs>
          <w:tab w:val="left" w:pos="2053"/>
        </w:tabs>
        <w:spacing w:line="276" w:lineRule="auto"/>
        <w:ind w:left="360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0A8A0D1" wp14:editId="28FA745D">
            <wp:extent cx="5939790" cy="3053715"/>
            <wp:effectExtent l="63500" t="63500" r="130810" b="121285"/>
            <wp:docPr id="927641451" name="Picture 13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41451" name="Picture 13" descr="A computer screen shot of cod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3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3BC5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5AFBDAD2" w14:textId="6521A0D8" w:rsidR="00EA42A6" w:rsidRPr="00EA42A6" w:rsidRDefault="00EA42A6" w:rsidP="00EA42A6">
      <w:pPr>
        <w:pStyle w:val="ListParagraph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Manejo de errores:</w:t>
      </w:r>
      <w:r w:rsidRPr="00EA42A6">
        <w:rPr>
          <w:rFonts w:asciiTheme="minorHAnsi" w:hAnsiTheme="minorHAnsi" w:cstheme="minorHAnsi"/>
          <w:sz w:val="22"/>
          <w:szCs w:val="22"/>
        </w:rPr>
        <w:t xml:space="preserve"> Si ocurre un error, se muestra un mensaje apropiado.</w:t>
      </w:r>
    </w:p>
    <w:p w14:paraId="29E38655" w14:textId="77777777" w:rsidR="00EA42A6" w:rsidRPr="00EA42A6" w:rsidRDefault="00EA42A6" w:rsidP="00EA42A6">
      <w:pPr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4138C54A" w14:textId="787115B8" w:rsidR="00EA42A6" w:rsidRPr="00EA42A6" w:rsidRDefault="00EA42A6" w:rsidP="00EA42A6">
      <w:pPr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55B30AD" wp14:editId="672B989B">
            <wp:extent cx="5939790" cy="2455545"/>
            <wp:effectExtent l="63500" t="63500" r="130810" b="122555"/>
            <wp:docPr id="4084908" name="Picture 15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08" name="Picture 15" descr="A computer screen with text on i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5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37951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2DFAF2E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1F4525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669CC5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2ED7CE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3F0C85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1CC1D4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EE6C7C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655B83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85D56E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1388D26" w14:textId="6DD88600" w:rsidR="00EA42A6" w:rsidRPr="00EA42A6" w:rsidRDefault="00EA42A6" w:rsidP="00EA42A6">
      <w:pPr>
        <w:pStyle w:val="ListParagraph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Seleccionar una ciudad de las sugerencias:</w:t>
      </w:r>
      <w:r w:rsidRPr="00EA42A6">
        <w:rPr>
          <w:rFonts w:asciiTheme="minorHAnsi" w:hAnsiTheme="minorHAnsi" w:cstheme="minorHAnsi"/>
          <w:sz w:val="22"/>
          <w:szCs w:val="22"/>
        </w:rPr>
        <w:t xml:space="preserve"> Este evento se activa al hacer clic en una sugerencia de ciudad. La ciudad seleccionada se muestra en el campo de búsqueda y se llama a la función para obtener el clima de esa ciudad.</w:t>
      </w:r>
      <w:r w:rsidRPr="00EA42A6">
        <w:rPr>
          <w:rFonts w:asciiTheme="minorHAnsi" w:hAnsiTheme="minorHAnsi" w:cstheme="minorHAnsi"/>
          <w:sz w:val="22"/>
          <w:szCs w:val="22"/>
        </w:rPr>
        <w:br/>
      </w:r>
    </w:p>
    <w:p w14:paraId="6D61593A" w14:textId="1591426F" w:rsidR="00EA42A6" w:rsidRPr="00EA42A6" w:rsidRDefault="00EA42A6" w:rsidP="00EA42A6">
      <w:pPr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0AE568C" wp14:editId="19DB9E11">
            <wp:extent cx="5939790" cy="1560830"/>
            <wp:effectExtent l="63500" t="63500" r="130810" b="128270"/>
            <wp:docPr id="1966046104" name="Picture 1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46104" name="Picture 16" descr="A screen shot of a computer cod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0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C4354" w14:textId="77777777" w:rsidR="00EA42A6" w:rsidRPr="00EA42A6" w:rsidRDefault="00EA42A6" w:rsidP="00EA42A6">
      <w:pPr>
        <w:pStyle w:val="ListParagraph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5BF9FDD" w14:textId="45396870" w:rsidR="00EA42A6" w:rsidRPr="00EA42A6" w:rsidRDefault="00EA42A6" w:rsidP="00EA42A6">
      <w:pPr>
        <w:pStyle w:val="ListParagraph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Función para obtener el clima:</w:t>
      </w:r>
      <w:r w:rsidRPr="00EA42A6">
        <w:rPr>
          <w:rFonts w:asciiTheme="minorHAnsi" w:hAnsiTheme="minorHAnsi" w:cstheme="minorHAnsi"/>
          <w:sz w:val="22"/>
          <w:szCs w:val="22"/>
        </w:rPr>
        <w:t xml:space="preserve"> Se realiza otra solicitud a la API para obtener los datos climáticos de la ciudad seleccionada.</w:t>
      </w:r>
      <w:r w:rsidRPr="00EA42A6">
        <w:rPr>
          <w:rFonts w:asciiTheme="minorHAnsi" w:hAnsiTheme="minorHAnsi" w:cstheme="minorHAnsi"/>
          <w:sz w:val="22"/>
          <w:szCs w:val="22"/>
        </w:rPr>
        <w:br/>
      </w:r>
    </w:p>
    <w:p w14:paraId="2CEB8450" w14:textId="305274BC" w:rsidR="00EA42A6" w:rsidRPr="00EA42A6" w:rsidRDefault="00EA42A6" w:rsidP="00EA42A6">
      <w:pPr>
        <w:spacing w:line="276" w:lineRule="auto"/>
        <w:ind w:left="360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65526E9" wp14:editId="5F0427D5">
            <wp:extent cx="5939790" cy="2157730"/>
            <wp:effectExtent l="63500" t="63500" r="130810" b="128270"/>
            <wp:docPr id="1697699735" name="Picture 1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99735" name="Picture 17" descr="A screen shot of a computer cod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7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5C841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11986F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B0ED38" w14:textId="5992E8CA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Strong"/>
          <w:rFonts w:asciiTheme="minorHAnsi" w:hAnsiTheme="minorHAnsi" w:cstheme="minorHAnsi"/>
          <w:i/>
          <w:iCs/>
          <w:sz w:val="22"/>
          <w:szCs w:val="22"/>
        </w:rPr>
        <w:t>Mostrar información del clima:</w:t>
      </w:r>
      <w:r w:rsidRPr="00EA42A6">
        <w:rPr>
          <w:rStyle w:val="Strong"/>
          <w:rFonts w:asciiTheme="minorHAnsi" w:hAnsiTheme="minorHAnsi" w:cstheme="minorHAnsi"/>
          <w:sz w:val="22"/>
          <w:szCs w:val="22"/>
        </w:rPr>
        <w:t xml:space="preserve"> </w:t>
      </w:r>
      <w:r w:rsidRPr="00EA42A6">
        <w:rPr>
          <w:rFonts w:asciiTheme="minorHAnsi" w:hAnsiTheme="minorHAnsi" w:cstheme="minorHAnsi"/>
          <w:sz w:val="22"/>
          <w:szCs w:val="22"/>
        </w:rPr>
        <w:t>Al recibir datos exitosos, se muestra la información del clima en el elemento correspondiente. Si hay un problema al obtener la información del clima, se muestra un mensaje de error.</w:t>
      </w:r>
    </w:p>
    <w:p w14:paraId="70707FD4" w14:textId="77777777" w:rsidR="00EA42A6" w:rsidRPr="00EA42A6" w:rsidRDefault="00EA42A6" w:rsidP="00EA42A6">
      <w:p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6178514" w14:textId="7B49789F" w:rsidR="00EA42A6" w:rsidRPr="00EA42A6" w:rsidRDefault="00EA42A6" w:rsidP="00EA42A6">
      <w:pPr>
        <w:tabs>
          <w:tab w:val="left" w:pos="2374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CA57747" wp14:editId="1F7E2F50">
            <wp:extent cx="5939790" cy="4514215"/>
            <wp:effectExtent l="63500" t="63500" r="130810" b="121285"/>
            <wp:docPr id="1771273230" name="Picture 1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3230" name="Picture 18" descr="A computer screen with text on i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1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F940A" w14:textId="77777777" w:rsidR="00EA42A6" w:rsidRPr="00EA42A6" w:rsidRDefault="00EA42A6" w:rsidP="00EA42A6">
      <w:p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35DDB85" w14:textId="3B118753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Obtener clima actual basado en la ubicación:</w:t>
      </w:r>
      <w:r w:rsidRPr="00EA42A6">
        <w:rPr>
          <w:rFonts w:asciiTheme="minorHAnsi" w:hAnsiTheme="minorHAnsi" w:cstheme="minorHAnsi"/>
          <w:sz w:val="22"/>
          <w:szCs w:val="22"/>
        </w:rPr>
        <w:t xml:space="preserve"> Al hacer clic en un botón para obtener el clima actual, se verifica si el navegador soporta la geolocalización.</w:t>
      </w:r>
    </w:p>
    <w:p w14:paraId="241EC14F" w14:textId="16ECC7EE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Realizar la solicitud con la ubicación:</w:t>
      </w:r>
      <w:r w:rsidRPr="00EA42A6">
        <w:rPr>
          <w:rFonts w:asciiTheme="minorHAnsi" w:hAnsiTheme="minorHAnsi" w:cstheme="minorHAnsi"/>
          <w:sz w:val="22"/>
          <w:szCs w:val="22"/>
        </w:rPr>
        <w:t xml:space="preserve"> Si se permite, se obtienen las coordenadas de la ubicación actual.</w:t>
      </w:r>
    </w:p>
    <w:p w14:paraId="25C995AF" w14:textId="5B60644A" w:rsidR="00EA42A6" w:rsidRPr="00EA42A6" w:rsidRDefault="00EA42A6" w:rsidP="00EA42A6">
      <w:pPr>
        <w:pStyle w:val="ListParagraph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Style w:val="Strong"/>
          <w:rFonts w:asciiTheme="minorHAnsi" w:hAnsiTheme="minorHAnsi" w:cstheme="minorHAnsi"/>
          <w:i/>
          <w:iCs/>
          <w:sz w:val="22"/>
          <w:szCs w:val="22"/>
        </w:rPr>
        <w:t>Mostrar clima actual:</w:t>
      </w:r>
      <w:r w:rsidRPr="00EA42A6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Pr="00EA42A6">
        <w:rPr>
          <w:rFonts w:asciiTheme="minorHAnsi" w:hAnsiTheme="minorHAnsi" w:cstheme="minorHAnsi"/>
          <w:sz w:val="22"/>
          <w:szCs w:val="22"/>
        </w:rPr>
        <w:t>Similar a la función anterior, se realiza una solicitud para obtener el clima en la ubicación actual y se muestra la información.</w:t>
      </w:r>
    </w:p>
    <w:p w14:paraId="7ACBC154" w14:textId="77777777" w:rsidR="00EA42A6" w:rsidRPr="00EA42A6" w:rsidRDefault="00EA42A6" w:rsidP="00EA42A6">
      <w:pPr>
        <w:tabs>
          <w:tab w:val="left" w:pos="2374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</w:p>
    <w:p w14:paraId="63CFCC01" w14:textId="6C0D0E8D" w:rsidR="00EA42A6" w:rsidRPr="00EA42A6" w:rsidRDefault="00EA42A6" w:rsidP="00EA42A6">
      <w:pPr>
        <w:tabs>
          <w:tab w:val="left" w:pos="2374"/>
        </w:tabs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4BF4170E" wp14:editId="095275C8">
            <wp:extent cx="5939790" cy="7043420"/>
            <wp:effectExtent l="63500" t="63500" r="130810" b="132080"/>
            <wp:docPr id="1614769971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69971" name="Picture 19" descr="A screen shot of a computer pro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4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A42A6" w:rsidRPr="00EA42A6" w:rsidSect="001C06B1">
      <w:headerReference w:type="default" r:id="rId81"/>
      <w:footerReference w:type="default" r:id="rId82"/>
      <w:pgSz w:w="11906" w:h="16838"/>
      <w:pgMar w:top="1985" w:right="1276" w:bottom="170" w:left="1276" w:header="85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D01BA0" w14:textId="77777777" w:rsidR="007E141F" w:rsidRDefault="007E141F" w:rsidP="00A374A2">
      <w:r>
        <w:separator/>
      </w:r>
    </w:p>
  </w:endnote>
  <w:endnote w:type="continuationSeparator" w:id="0">
    <w:p w14:paraId="181B6E2B" w14:textId="77777777" w:rsidR="007E141F" w:rsidRDefault="007E141F" w:rsidP="00A374A2">
      <w:r>
        <w:continuationSeparator/>
      </w:r>
    </w:p>
  </w:endnote>
  <w:endnote w:type="continuationNotice" w:id="1">
    <w:p w14:paraId="0A72E68A" w14:textId="77777777" w:rsidR="007E141F" w:rsidRDefault="007E14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inion Pro">
    <w:altName w:val="Cambria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Aeonik Ligh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Aeonik Regular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29A68" w14:textId="77777777" w:rsidR="00A8171A" w:rsidRPr="00A8171A" w:rsidRDefault="005048FA" w:rsidP="005752AF">
    <w:pPr>
      <w:pStyle w:val="Prrafobsico"/>
      <w:tabs>
        <w:tab w:val="right" w:pos="9354"/>
      </w:tabs>
      <w:suppressAutoHyphens/>
      <w:rPr>
        <w:rFonts w:ascii="Aeonik Light" w:hAnsi="Aeonik Light" w:cs="Aeonik Light"/>
        <w:sz w:val="22"/>
        <w:szCs w:val="22"/>
        <w:u w:val="single" w:color="FF5700" w:themeColor="accent1"/>
        <w:vertAlign w:val="superscript"/>
      </w:rPr>
    </w:pPr>
    <w:r w:rsidRPr="005048FA">
      <w:rPr>
        <w:rFonts w:asciiTheme="majorHAnsi" w:hAnsiTheme="majorHAnsi" w:cstheme="majorHAnsi"/>
        <w:b/>
        <w:bCs/>
        <w:u w:val="single" w:color="FF5700" w:themeColor="accent1"/>
        <w:vertAlign w:val="superscript"/>
      </w:rPr>
      <w:t>Campus Almansa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>|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Calle Almansa 101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 xml:space="preserve"> | 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>28040 Madrid</w:t>
    </w:r>
    <w:r w:rsidR="00A8171A" w:rsidRPr="002E1D36">
      <w:rPr>
        <w:rFonts w:ascii="Aeonik Regular" w:hAnsi="Aeonik Regular" w:cs="Aeonik Regular"/>
        <w:color w:val="EC6607"/>
        <w:u w:val="single" w:color="FF5700" w:themeColor="accent1"/>
        <w:vertAlign w:val="superscript"/>
      </w:rPr>
      <w:t xml:space="preserve"> </w:t>
    </w:r>
    <w:r w:rsidR="00A8171A" w:rsidRPr="00A8171A">
      <w:rPr>
        <w:rFonts w:ascii="Arial" w:hAnsi="Arial" w:cs="Arial"/>
        <w:color w:val="FFFFFF" w:themeColor="background1"/>
        <w:spacing w:val="-4"/>
        <w:sz w:val="22"/>
        <w:szCs w:val="22"/>
        <w:u w:val="single" w:color="FFFFFF" w:themeColor="background2"/>
      </w:rPr>
      <w:t>|</w:t>
    </w:r>
    <w:r w:rsidR="00A8171A" w:rsidRPr="00A8171A">
      <w:rPr>
        <w:rFonts w:ascii="Arial" w:hAnsi="Arial" w:cs="Arial"/>
        <w:b/>
        <w:bCs/>
        <w:sz w:val="22"/>
        <w:szCs w:val="22"/>
        <w:u w:val="single" w:color="FFFFFF" w:themeColor="background2"/>
        <w:vertAlign w:val="superscript"/>
      </w:rPr>
      <w:t xml:space="preserve"> </w:t>
    </w:r>
    <w:r w:rsidR="00A8171A" w:rsidRPr="005752AF">
      <w:rPr>
        <w:rFonts w:ascii="Arial" w:hAnsi="Arial" w:cs="Arial"/>
        <w:vertAlign w:val="superscript"/>
      </w:rPr>
      <w:tab/>
    </w:r>
    <w:r w:rsidR="00A8171A" w:rsidRPr="005048FA">
      <w:rPr>
        <w:rFonts w:ascii="Arial" w:hAnsi="Arial" w:cs="Arial"/>
        <w:color w:val="FFFFFF" w:themeColor="background1"/>
        <w:spacing w:val="-4"/>
        <w:u w:val="single" w:color="FFFFFF" w:themeColor="accent4"/>
      </w:rPr>
      <w:t>|</w:t>
    </w:r>
    <w:r w:rsidR="00A8171A" w:rsidRPr="005048FA">
      <w:rPr>
        <w:rFonts w:ascii="Arial" w:hAnsi="Arial" w:cs="Arial"/>
        <w:color w:val="FF5700" w:themeColor="accent1"/>
        <w:u w:val="single" w:color="FF5700" w:themeColor="accent1"/>
        <w:vertAlign w:val="superscript"/>
      </w:rPr>
      <w:t>cunef.edu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336F72" w14:textId="77777777" w:rsidR="007E141F" w:rsidRDefault="007E141F" w:rsidP="00A374A2">
      <w:r>
        <w:separator/>
      </w:r>
    </w:p>
  </w:footnote>
  <w:footnote w:type="continuationSeparator" w:id="0">
    <w:p w14:paraId="74062284" w14:textId="77777777" w:rsidR="007E141F" w:rsidRDefault="007E141F" w:rsidP="00A374A2">
      <w:r>
        <w:continuationSeparator/>
      </w:r>
    </w:p>
  </w:footnote>
  <w:footnote w:type="continuationNotice" w:id="1">
    <w:p w14:paraId="52372309" w14:textId="77777777" w:rsidR="007E141F" w:rsidRDefault="007E14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2C3EE" w14:textId="77777777" w:rsidR="00A374A2" w:rsidRPr="002E1D36" w:rsidRDefault="002E1D36" w:rsidP="005752AF">
    <w:pPr>
      <w:pStyle w:val="Header"/>
      <w:tabs>
        <w:tab w:val="clear" w:pos="8504"/>
      </w:tabs>
      <w:ind w:right="-144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1E7A032" wp14:editId="3DF98365">
          <wp:simplePos x="0" y="0"/>
          <wp:positionH relativeFrom="column">
            <wp:posOffset>-144780</wp:posOffset>
          </wp:positionH>
          <wp:positionV relativeFrom="paragraph">
            <wp:posOffset>-160655</wp:posOffset>
          </wp:positionV>
          <wp:extent cx="1127125" cy="476885"/>
          <wp:effectExtent l="0" t="0" r="0" b="0"/>
          <wp:wrapNone/>
          <wp:docPr id="987155957" name="Imagen 987155957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7155957" name="Imagen 1" descr="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994"/>
                  <a:stretch/>
                </pic:blipFill>
                <pic:spPr bwMode="auto">
                  <a:xfrm>
                    <a:off x="0" y="0"/>
                    <a:ext cx="112712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C40A7"/>
    <w:multiLevelType w:val="hybridMultilevel"/>
    <w:tmpl w:val="B706F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7F76"/>
    <w:multiLevelType w:val="hybridMultilevel"/>
    <w:tmpl w:val="C70819F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01E95"/>
    <w:multiLevelType w:val="multilevel"/>
    <w:tmpl w:val="EBCEB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202A1"/>
    <w:multiLevelType w:val="hybridMultilevel"/>
    <w:tmpl w:val="071AC8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306330"/>
    <w:multiLevelType w:val="hybridMultilevel"/>
    <w:tmpl w:val="CAEAFDC2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0B5F6F3A"/>
    <w:multiLevelType w:val="multilevel"/>
    <w:tmpl w:val="BE320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4C7453"/>
    <w:multiLevelType w:val="hybridMultilevel"/>
    <w:tmpl w:val="3236C4B4"/>
    <w:lvl w:ilvl="0" w:tplc="EAEAC482">
      <w:start w:val="1"/>
      <w:numFmt w:val="decimal"/>
      <w:pStyle w:val="Heading1"/>
      <w:lvlText w:val="%1.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0CD44EE1"/>
    <w:multiLevelType w:val="hybridMultilevel"/>
    <w:tmpl w:val="974E2C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F1355B"/>
    <w:multiLevelType w:val="multilevel"/>
    <w:tmpl w:val="4AE49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EE7F76"/>
    <w:multiLevelType w:val="hybridMultilevel"/>
    <w:tmpl w:val="44BEB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24AFB"/>
    <w:multiLevelType w:val="multilevel"/>
    <w:tmpl w:val="68A2A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C206EB"/>
    <w:multiLevelType w:val="hybridMultilevel"/>
    <w:tmpl w:val="CF8A8C66"/>
    <w:lvl w:ilvl="0" w:tplc="100E48D8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1E628F"/>
    <w:multiLevelType w:val="hybridMultilevel"/>
    <w:tmpl w:val="C3344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EE0E68"/>
    <w:multiLevelType w:val="hybridMultilevel"/>
    <w:tmpl w:val="9BC2D9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6A522B"/>
    <w:multiLevelType w:val="hybridMultilevel"/>
    <w:tmpl w:val="EEEC8D0E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29A72021"/>
    <w:multiLevelType w:val="hybridMultilevel"/>
    <w:tmpl w:val="C7D0FEEA"/>
    <w:lvl w:ilvl="0" w:tplc="0CF675D6">
      <w:start w:val="1"/>
      <w:numFmt w:val="lowerLetter"/>
      <w:lvlText w:val="%1)"/>
      <w:lvlJc w:val="left"/>
      <w:pPr>
        <w:ind w:left="1080" w:hanging="360"/>
      </w:pPr>
      <w:rPr>
        <w:b w:val="0"/>
        <w:bCs w:val="0"/>
        <w:i w:val="0"/>
        <w:i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BD8306A"/>
    <w:multiLevelType w:val="hybridMultilevel"/>
    <w:tmpl w:val="444EE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310B17"/>
    <w:multiLevelType w:val="hybridMultilevel"/>
    <w:tmpl w:val="3DF2D7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B376E1"/>
    <w:multiLevelType w:val="multilevel"/>
    <w:tmpl w:val="F442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F1292E"/>
    <w:multiLevelType w:val="hybridMultilevel"/>
    <w:tmpl w:val="FE4667C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olor w:val="000000" w:themeColor="text1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D42E20"/>
    <w:multiLevelType w:val="multilevel"/>
    <w:tmpl w:val="89A61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4F3CAC"/>
    <w:multiLevelType w:val="hybridMultilevel"/>
    <w:tmpl w:val="3FF60ED6"/>
    <w:lvl w:ilvl="0" w:tplc="65804A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B01D13"/>
    <w:multiLevelType w:val="hybridMultilevel"/>
    <w:tmpl w:val="AB0A1162"/>
    <w:lvl w:ilvl="0" w:tplc="10828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F84EE6"/>
    <w:multiLevelType w:val="hybridMultilevel"/>
    <w:tmpl w:val="E4C04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622A4D"/>
    <w:multiLevelType w:val="hybridMultilevel"/>
    <w:tmpl w:val="464E8C9C"/>
    <w:lvl w:ilvl="0" w:tplc="65804A3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13F50A9"/>
    <w:multiLevelType w:val="hybridMultilevel"/>
    <w:tmpl w:val="0F987CE2"/>
    <w:lvl w:ilvl="0" w:tplc="CA56ECE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olor w:val="000000" w:themeColor="text1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A7742C"/>
    <w:multiLevelType w:val="hybridMultilevel"/>
    <w:tmpl w:val="F9E21068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7" w15:restartNumberingAfterBreak="0">
    <w:nsid w:val="4DA15479"/>
    <w:multiLevelType w:val="multilevel"/>
    <w:tmpl w:val="9EF81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7B7698"/>
    <w:multiLevelType w:val="hybridMultilevel"/>
    <w:tmpl w:val="CDB8929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942F2E"/>
    <w:multiLevelType w:val="hybridMultilevel"/>
    <w:tmpl w:val="DE54D9B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29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6" w:hanging="360"/>
      </w:pPr>
      <w:rPr>
        <w:rFonts w:ascii="Wingdings" w:hAnsi="Wingdings" w:hint="default"/>
      </w:rPr>
    </w:lvl>
  </w:abstractNum>
  <w:abstractNum w:abstractNumId="30" w15:restartNumberingAfterBreak="0">
    <w:nsid w:val="572A349D"/>
    <w:multiLevelType w:val="hybridMultilevel"/>
    <w:tmpl w:val="6F2C5D8E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F5201B"/>
    <w:multiLevelType w:val="hybridMultilevel"/>
    <w:tmpl w:val="8E20C83A"/>
    <w:lvl w:ilvl="0" w:tplc="65804A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4E5C69"/>
    <w:multiLevelType w:val="hybridMultilevel"/>
    <w:tmpl w:val="0C86B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4A5DC9"/>
    <w:multiLevelType w:val="hybridMultilevel"/>
    <w:tmpl w:val="421C8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CD781F"/>
    <w:multiLevelType w:val="hybridMultilevel"/>
    <w:tmpl w:val="03F2C7BE"/>
    <w:lvl w:ilvl="0" w:tplc="801ADECE">
      <w:start w:val="1"/>
      <w:numFmt w:val="bullet"/>
      <w:pStyle w:val="Listavietas"/>
      <w:lvlText w:val=""/>
      <w:lvlJc w:val="left"/>
      <w:pPr>
        <w:ind w:left="720" w:hanging="360"/>
      </w:pPr>
      <w:rPr>
        <w:rFonts w:ascii="Symbol" w:hAnsi="Symbol" w:hint="default"/>
        <w:b w:val="0"/>
        <w:color w:val="FF5700" w:themeColor="accent6"/>
        <w:sz w:val="16"/>
        <w:szCs w:val="1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7015C"/>
    <w:multiLevelType w:val="multilevel"/>
    <w:tmpl w:val="9F66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CD3B88"/>
    <w:multiLevelType w:val="hybridMultilevel"/>
    <w:tmpl w:val="16028B24"/>
    <w:lvl w:ilvl="0" w:tplc="69AC824E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871DC5"/>
    <w:multiLevelType w:val="hybridMultilevel"/>
    <w:tmpl w:val="96C6B01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 w15:restartNumberingAfterBreak="0">
    <w:nsid w:val="72BE222F"/>
    <w:multiLevelType w:val="multilevel"/>
    <w:tmpl w:val="A5F8B6B8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4C08A3"/>
    <w:multiLevelType w:val="hybridMultilevel"/>
    <w:tmpl w:val="A2181222"/>
    <w:lvl w:ilvl="0" w:tplc="09624E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000000" w:themeColor="text1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934521"/>
    <w:multiLevelType w:val="hybridMultilevel"/>
    <w:tmpl w:val="3176FA1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DA16B32"/>
    <w:multiLevelType w:val="hybridMultilevel"/>
    <w:tmpl w:val="F1F85574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0B2E72"/>
    <w:multiLevelType w:val="hybridMultilevel"/>
    <w:tmpl w:val="1814096E"/>
    <w:lvl w:ilvl="0" w:tplc="10828B5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 w16cid:durableId="161360574">
    <w:abstractNumId w:val="6"/>
  </w:num>
  <w:num w:numId="2" w16cid:durableId="1902016852">
    <w:abstractNumId w:val="34"/>
  </w:num>
  <w:num w:numId="3" w16cid:durableId="641690265">
    <w:abstractNumId w:val="25"/>
  </w:num>
  <w:num w:numId="4" w16cid:durableId="2047756819">
    <w:abstractNumId w:val="3"/>
  </w:num>
  <w:num w:numId="5" w16cid:durableId="178127885">
    <w:abstractNumId w:val="9"/>
  </w:num>
  <w:num w:numId="6" w16cid:durableId="1305354408">
    <w:abstractNumId w:val="39"/>
  </w:num>
  <w:num w:numId="7" w16cid:durableId="1486126685">
    <w:abstractNumId w:val="0"/>
  </w:num>
  <w:num w:numId="8" w16cid:durableId="923993944">
    <w:abstractNumId w:val="32"/>
  </w:num>
  <w:num w:numId="9" w16cid:durableId="2044556773">
    <w:abstractNumId w:val="12"/>
  </w:num>
  <w:num w:numId="10" w16cid:durableId="518352825">
    <w:abstractNumId w:val="36"/>
  </w:num>
  <w:num w:numId="11" w16cid:durableId="77288121">
    <w:abstractNumId w:val="23"/>
  </w:num>
  <w:num w:numId="12" w16cid:durableId="1379162497">
    <w:abstractNumId w:val="33"/>
  </w:num>
  <w:num w:numId="13" w16cid:durableId="842740556">
    <w:abstractNumId w:val="13"/>
  </w:num>
  <w:num w:numId="14" w16cid:durableId="148793699">
    <w:abstractNumId w:val="28"/>
  </w:num>
  <w:num w:numId="15" w16cid:durableId="504127327">
    <w:abstractNumId w:val="11"/>
  </w:num>
  <w:num w:numId="16" w16cid:durableId="1559854391">
    <w:abstractNumId w:val="8"/>
  </w:num>
  <w:num w:numId="17" w16cid:durableId="1878005335">
    <w:abstractNumId w:val="15"/>
  </w:num>
  <w:num w:numId="18" w16cid:durableId="1345205875">
    <w:abstractNumId w:val="2"/>
  </w:num>
  <w:num w:numId="19" w16cid:durableId="1274096574">
    <w:abstractNumId w:val="27"/>
  </w:num>
  <w:num w:numId="20" w16cid:durableId="1107311152">
    <w:abstractNumId w:val="7"/>
  </w:num>
  <w:num w:numId="21" w16cid:durableId="1786852597">
    <w:abstractNumId w:val="29"/>
  </w:num>
  <w:num w:numId="22" w16cid:durableId="601114099">
    <w:abstractNumId w:val="41"/>
  </w:num>
  <w:num w:numId="23" w16cid:durableId="571548487">
    <w:abstractNumId w:val="35"/>
  </w:num>
  <w:num w:numId="24" w16cid:durableId="883105464">
    <w:abstractNumId w:val="5"/>
  </w:num>
  <w:num w:numId="25" w16cid:durableId="1833987384">
    <w:abstractNumId w:val="18"/>
  </w:num>
  <w:num w:numId="26" w16cid:durableId="965504424">
    <w:abstractNumId w:val="1"/>
  </w:num>
  <w:num w:numId="27" w16cid:durableId="403838901">
    <w:abstractNumId w:val="22"/>
  </w:num>
  <w:num w:numId="28" w16cid:durableId="1209024663">
    <w:abstractNumId w:val="14"/>
  </w:num>
  <w:num w:numId="29" w16cid:durableId="190728254">
    <w:abstractNumId w:val="26"/>
  </w:num>
  <w:num w:numId="30" w16cid:durableId="1929462387">
    <w:abstractNumId w:val="4"/>
  </w:num>
  <w:num w:numId="31" w16cid:durableId="1784417630">
    <w:abstractNumId w:val="42"/>
  </w:num>
  <w:num w:numId="32" w16cid:durableId="1011880290">
    <w:abstractNumId w:val="40"/>
  </w:num>
  <w:num w:numId="33" w16cid:durableId="1985770883">
    <w:abstractNumId w:val="19"/>
  </w:num>
  <w:num w:numId="34" w16cid:durableId="1554076142">
    <w:abstractNumId w:val="30"/>
  </w:num>
  <w:num w:numId="35" w16cid:durableId="817650174">
    <w:abstractNumId w:val="21"/>
  </w:num>
  <w:num w:numId="36" w16cid:durableId="144322150">
    <w:abstractNumId w:val="17"/>
  </w:num>
  <w:num w:numId="37" w16cid:durableId="2119250741">
    <w:abstractNumId w:val="38"/>
  </w:num>
  <w:num w:numId="38" w16cid:durableId="306134446">
    <w:abstractNumId w:val="37"/>
  </w:num>
  <w:num w:numId="39" w16cid:durableId="793598756">
    <w:abstractNumId w:val="16"/>
  </w:num>
  <w:num w:numId="40" w16cid:durableId="868025883">
    <w:abstractNumId w:val="31"/>
  </w:num>
  <w:num w:numId="41" w16cid:durableId="189417974">
    <w:abstractNumId w:val="10"/>
  </w:num>
  <w:num w:numId="42" w16cid:durableId="2075001827">
    <w:abstractNumId w:val="20"/>
  </w:num>
  <w:num w:numId="43" w16cid:durableId="289013963">
    <w:abstractNumId w:val="24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attachedTemplate r:id="rId1"/>
  <w:defaultTabStop w:val="708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28D"/>
    <w:rsid w:val="00001678"/>
    <w:rsid w:val="00003791"/>
    <w:rsid w:val="00011644"/>
    <w:rsid w:val="000139F3"/>
    <w:rsid w:val="00017CC1"/>
    <w:rsid w:val="00022DC5"/>
    <w:rsid w:val="000246A2"/>
    <w:rsid w:val="000261EC"/>
    <w:rsid w:val="00026945"/>
    <w:rsid w:val="0005436F"/>
    <w:rsid w:val="00056DAB"/>
    <w:rsid w:val="00063F9D"/>
    <w:rsid w:val="000720BD"/>
    <w:rsid w:val="00086A4A"/>
    <w:rsid w:val="00090C8A"/>
    <w:rsid w:val="00092B06"/>
    <w:rsid w:val="00095C52"/>
    <w:rsid w:val="000A02BA"/>
    <w:rsid w:val="000A2037"/>
    <w:rsid w:val="000A3E27"/>
    <w:rsid w:val="000A6BD4"/>
    <w:rsid w:val="000B4032"/>
    <w:rsid w:val="000B436E"/>
    <w:rsid w:val="000C04FA"/>
    <w:rsid w:val="000C12AE"/>
    <w:rsid w:val="000D265B"/>
    <w:rsid w:val="000E1F54"/>
    <w:rsid w:val="000F1BC9"/>
    <w:rsid w:val="000F3078"/>
    <w:rsid w:val="000F545C"/>
    <w:rsid w:val="00100CA7"/>
    <w:rsid w:val="001013FC"/>
    <w:rsid w:val="00102A96"/>
    <w:rsid w:val="001141CA"/>
    <w:rsid w:val="00115DC8"/>
    <w:rsid w:val="00121160"/>
    <w:rsid w:val="00124457"/>
    <w:rsid w:val="001278B3"/>
    <w:rsid w:val="00137C61"/>
    <w:rsid w:val="0014620F"/>
    <w:rsid w:val="0014742D"/>
    <w:rsid w:val="00160C5F"/>
    <w:rsid w:val="00161C35"/>
    <w:rsid w:val="0017221B"/>
    <w:rsid w:val="00181D62"/>
    <w:rsid w:val="00186398"/>
    <w:rsid w:val="001A4B62"/>
    <w:rsid w:val="001A68EC"/>
    <w:rsid w:val="001A7613"/>
    <w:rsid w:val="001C06B1"/>
    <w:rsid w:val="001C1BCA"/>
    <w:rsid w:val="001C307A"/>
    <w:rsid w:val="001D106F"/>
    <w:rsid w:val="001D6D44"/>
    <w:rsid w:val="001E0DA7"/>
    <w:rsid w:val="001E2FD0"/>
    <w:rsid w:val="001F1AC9"/>
    <w:rsid w:val="001F251C"/>
    <w:rsid w:val="001F5195"/>
    <w:rsid w:val="001F67D4"/>
    <w:rsid w:val="002043E0"/>
    <w:rsid w:val="00206247"/>
    <w:rsid w:val="0021036E"/>
    <w:rsid w:val="00217C43"/>
    <w:rsid w:val="002244A6"/>
    <w:rsid w:val="002339C5"/>
    <w:rsid w:val="00233ED3"/>
    <w:rsid w:val="002360A5"/>
    <w:rsid w:val="00241EEA"/>
    <w:rsid w:val="00242E00"/>
    <w:rsid w:val="00243BDA"/>
    <w:rsid w:val="00272497"/>
    <w:rsid w:val="002732C5"/>
    <w:rsid w:val="00273B98"/>
    <w:rsid w:val="00277777"/>
    <w:rsid w:val="00281B44"/>
    <w:rsid w:val="002848D4"/>
    <w:rsid w:val="002A2C89"/>
    <w:rsid w:val="002A46A2"/>
    <w:rsid w:val="002A71E2"/>
    <w:rsid w:val="002B6885"/>
    <w:rsid w:val="002C0F4D"/>
    <w:rsid w:val="002C39D5"/>
    <w:rsid w:val="002D3058"/>
    <w:rsid w:val="002D3BCF"/>
    <w:rsid w:val="002D50AF"/>
    <w:rsid w:val="002D5517"/>
    <w:rsid w:val="002D5B7E"/>
    <w:rsid w:val="002D78B6"/>
    <w:rsid w:val="002E01AE"/>
    <w:rsid w:val="002E1D36"/>
    <w:rsid w:val="002E2951"/>
    <w:rsid w:val="002F3000"/>
    <w:rsid w:val="002F414C"/>
    <w:rsid w:val="002F50F7"/>
    <w:rsid w:val="002F6632"/>
    <w:rsid w:val="00302647"/>
    <w:rsid w:val="00313E60"/>
    <w:rsid w:val="003246A2"/>
    <w:rsid w:val="00325CA2"/>
    <w:rsid w:val="003316F0"/>
    <w:rsid w:val="00333E34"/>
    <w:rsid w:val="00336B5D"/>
    <w:rsid w:val="00340E39"/>
    <w:rsid w:val="003446C9"/>
    <w:rsid w:val="00361BB8"/>
    <w:rsid w:val="003715B3"/>
    <w:rsid w:val="0039424A"/>
    <w:rsid w:val="00396651"/>
    <w:rsid w:val="003A0150"/>
    <w:rsid w:val="003A1796"/>
    <w:rsid w:val="003A30B0"/>
    <w:rsid w:val="003A5F67"/>
    <w:rsid w:val="003A7C3F"/>
    <w:rsid w:val="003B23EB"/>
    <w:rsid w:val="003C33BD"/>
    <w:rsid w:val="003D642E"/>
    <w:rsid w:val="003E25A6"/>
    <w:rsid w:val="003E53B8"/>
    <w:rsid w:val="003F6E1E"/>
    <w:rsid w:val="004051C2"/>
    <w:rsid w:val="0041097A"/>
    <w:rsid w:val="00417431"/>
    <w:rsid w:val="004272D9"/>
    <w:rsid w:val="004355CF"/>
    <w:rsid w:val="004407B2"/>
    <w:rsid w:val="00450DC4"/>
    <w:rsid w:val="0046436A"/>
    <w:rsid w:val="00465AB7"/>
    <w:rsid w:val="00472E86"/>
    <w:rsid w:val="00474414"/>
    <w:rsid w:val="00477DF2"/>
    <w:rsid w:val="004809E3"/>
    <w:rsid w:val="00491652"/>
    <w:rsid w:val="004936FF"/>
    <w:rsid w:val="004A15E9"/>
    <w:rsid w:val="004A6D2F"/>
    <w:rsid w:val="004B06BC"/>
    <w:rsid w:val="004B29EB"/>
    <w:rsid w:val="004C0F8E"/>
    <w:rsid w:val="004D09B2"/>
    <w:rsid w:val="004D1A7A"/>
    <w:rsid w:val="004D7312"/>
    <w:rsid w:val="004E0CDB"/>
    <w:rsid w:val="004E6A74"/>
    <w:rsid w:val="004F0A9D"/>
    <w:rsid w:val="004F6EF9"/>
    <w:rsid w:val="005048FA"/>
    <w:rsid w:val="0053005D"/>
    <w:rsid w:val="0053167A"/>
    <w:rsid w:val="0053480A"/>
    <w:rsid w:val="0053761C"/>
    <w:rsid w:val="00537B01"/>
    <w:rsid w:val="00544E55"/>
    <w:rsid w:val="00552D64"/>
    <w:rsid w:val="00562A7A"/>
    <w:rsid w:val="00563740"/>
    <w:rsid w:val="00563DCD"/>
    <w:rsid w:val="00565825"/>
    <w:rsid w:val="005752AF"/>
    <w:rsid w:val="00581E50"/>
    <w:rsid w:val="00586C12"/>
    <w:rsid w:val="00596238"/>
    <w:rsid w:val="005A07B2"/>
    <w:rsid w:val="005A756F"/>
    <w:rsid w:val="005B0488"/>
    <w:rsid w:val="005B1032"/>
    <w:rsid w:val="005B111C"/>
    <w:rsid w:val="005B132B"/>
    <w:rsid w:val="005B566E"/>
    <w:rsid w:val="005C1E11"/>
    <w:rsid w:val="005D13D7"/>
    <w:rsid w:val="005E0751"/>
    <w:rsid w:val="005E5366"/>
    <w:rsid w:val="005F00E3"/>
    <w:rsid w:val="005F542C"/>
    <w:rsid w:val="005F637C"/>
    <w:rsid w:val="006078DA"/>
    <w:rsid w:val="006124A1"/>
    <w:rsid w:val="00615141"/>
    <w:rsid w:val="006166EF"/>
    <w:rsid w:val="00625CC4"/>
    <w:rsid w:val="006262DF"/>
    <w:rsid w:val="00641039"/>
    <w:rsid w:val="00651342"/>
    <w:rsid w:val="00655E09"/>
    <w:rsid w:val="0066536B"/>
    <w:rsid w:val="00685A9A"/>
    <w:rsid w:val="006973DD"/>
    <w:rsid w:val="006A0FCC"/>
    <w:rsid w:val="006C0976"/>
    <w:rsid w:val="006C0E21"/>
    <w:rsid w:val="006C231F"/>
    <w:rsid w:val="006C63C0"/>
    <w:rsid w:val="006D6D5C"/>
    <w:rsid w:val="006E007D"/>
    <w:rsid w:val="006F1E56"/>
    <w:rsid w:val="006F2269"/>
    <w:rsid w:val="006F4EC9"/>
    <w:rsid w:val="006F674F"/>
    <w:rsid w:val="006F69E7"/>
    <w:rsid w:val="006F7E6C"/>
    <w:rsid w:val="007050DA"/>
    <w:rsid w:val="007062DC"/>
    <w:rsid w:val="00712174"/>
    <w:rsid w:val="007127DF"/>
    <w:rsid w:val="0071318C"/>
    <w:rsid w:val="00717C78"/>
    <w:rsid w:val="00721C3C"/>
    <w:rsid w:val="00726316"/>
    <w:rsid w:val="00727FC9"/>
    <w:rsid w:val="00731062"/>
    <w:rsid w:val="00736BBD"/>
    <w:rsid w:val="00747C21"/>
    <w:rsid w:val="007547E3"/>
    <w:rsid w:val="00760D2D"/>
    <w:rsid w:val="00765046"/>
    <w:rsid w:val="00773810"/>
    <w:rsid w:val="00774030"/>
    <w:rsid w:val="00776CC6"/>
    <w:rsid w:val="0078349C"/>
    <w:rsid w:val="007911B9"/>
    <w:rsid w:val="00795F2C"/>
    <w:rsid w:val="00796074"/>
    <w:rsid w:val="00797F9C"/>
    <w:rsid w:val="007A1D15"/>
    <w:rsid w:val="007A213F"/>
    <w:rsid w:val="007B2A07"/>
    <w:rsid w:val="007C0478"/>
    <w:rsid w:val="007C0554"/>
    <w:rsid w:val="007C2D18"/>
    <w:rsid w:val="007C4931"/>
    <w:rsid w:val="007D275C"/>
    <w:rsid w:val="007D31B3"/>
    <w:rsid w:val="007D3BCB"/>
    <w:rsid w:val="007D3BF2"/>
    <w:rsid w:val="007E141F"/>
    <w:rsid w:val="007E5DED"/>
    <w:rsid w:val="007F41BE"/>
    <w:rsid w:val="00800722"/>
    <w:rsid w:val="008035A6"/>
    <w:rsid w:val="00804693"/>
    <w:rsid w:val="0081486A"/>
    <w:rsid w:val="00815080"/>
    <w:rsid w:val="008168C6"/>
    <w:rsid w:val="0081743E"/>
    <w:rsid w:val="00821DE2"/>
    <w:rsid w:val="008252DA"/>
    <w:rsid w:val="00827C23"/>
    <w:rsid w:val="00831EF1"/>
    <w:rsid w:val="00834085"/>
    <w:rsid w:val="0083425D"/>
    <w:rsid w:val="00837D6B"/>
    <w:rsid w:val="00840044"/>
    <w:rsid w:val="00840388"/>
    <w:rsid w:val="00847CE1"/>
    <w:rsid w:val="00851051"/>
    <w:rsid w:val="00851E11"/>
    <w:rsid w:val="00871E64"/>
    <w:rsid w:val="00872303"/>
    <w:rsid w:val="008750DC"/>
    <w:rsid w:val="00880DE8"/>
    <w:rsid w:val="008903B9"/>
    <w:rsid w:val="00892764"/>
    <w:rsid w:val="00892E0D"/>
    <w:rsid w:val="00894790"/>
    <w:rsid w:val="008C460E"/>
    <w:rsid w:val="008C4EB8"/>
    <w:rsid w:val="008C5423"/>
    <w:rsid w:val="008C6DC0"/>
    <w:rsid w:val="008C7BF0"/>
    <w:rsid w:val="008D09AE"/>
    <w:rsid w:val="008D1973"/>
    <w:rsid w:val="008D6B82"/>
    <w:rsid w:val="008E266F"/>
    <w:rsid w:val="008E5369"/>
    <w:rsid w:val="008F4E5E"/>
    <w:rsid w:val="009000F7"/>
    <w:rsid w:val="00904E3C"/>
    <w:rsid w:val="009173B5"/>
    <w:rsid w:val="00917754"/>
    <w:rsid w:val="009256E3"/>
    <w:rsid w:val="00932C5F"/>
    <w:rsid w:val="00935137"/>
    <w:rsid w:val="0094025E"/>
    <w:rsid w:val="009453DD"/>
    <w:rsid w:val="00951C24"/>
    <w:rsid w:val="00955893"/>
    <w:rsid w:val="00970698"/>
    <w:rsid w:val="0097150B"/>
    <w:rsid w:val="009A18C4"/>
    <w:rsid w:val="009A246F"/>
    <w:rsid w:val="009B5678"/>
    <w:rsid w:val="009B789F"/>
    <w:rsid w:val="009C3D86"/>
    <w:rsid w:val="009C6B5E"/>
    <w:rsid w:val="009C7CBB"/>
    <w:rsid w:val="009F671B"/>
    <w:rsid w:val="00A003AE"/>
    <w:rsid w:val="00A0145F"/>
    <w:rsid w:val="00A02F05"/>
    <w:rsid w:val="00A04253"/>
    <w:rsid w:val="00A04FE8"/>
    <w:rsid w:val="00A05E43"/>
    <w:rsid w:val="00A12A8B"/>
    <w:rsid w:val="00A166D9"/>
    <w:rsid w:val="00A174E1"/>
    <w:rsid w:val="00A27523"/>
    <w:rsid w:val="00A374A2"/>
    <w:rsid w:val="00A452D2"/>
    <w:rsid w:val="00A5126A"/>
    <w:rsid w:val="00A5155F"/>
    <w:rsid w:val="00A535A7"/>
    <w:rsid w:val="00A64B26"/>
    <w:rsid w:val="00A6590E"/>
    <w:rsid w:val="00A674CF"/>
    <w:rsid w:val="00A6788E"/>
    <w:rsid w:val="00A702BD"/>
    <w:rsid w:val="00A8171A"/>
    <w:rsid w:val="00A875F6"/>
    <w:rsid w:val="00A93B08"/>
    <w:rsid w:val="00AA37DD"/>
    <w:rsid w:val="00AB5268"/>
    <w:rsid w:val="00AC1556"/>
    <w:rsid w:val="00AD2FED"/>
    <w:rsid w:val="00AD598E"/>
    <w:rsid w:val="00B03619"/>
    <w:rsid w:val="00B10D89"/>
    <w:rsid w:val="00B148D8"/>
    <w:rsid w:val="00B22D63"/>
    <w:rsid w:val="00B253D3"/>
    <w:rsid w:val="00B33CA1"/>
    <w:rsid w:val="00B34237"/>
    <w:rsid w:val="00B43C3A"/>
    <w:rsid w:val="00B46D91"/>
    <w:rsid w:val="00B47567"/>
    <w:rsid w:val="00B64356"/>
    <w:rsid w:val="00B64D3D"/>
    <w:rsid w:val="00B66B61"/>
    <w:rsid w:val="00B73372"/>
    <w:rsid w:val="00B76901"/>
    <w:rsid w:val="00B77326"/>
    <w:rsid w:val="00B81A54"/>
    <w:rsid w:val="00B8495E"/>
    <w:rsid w:val="00B96FB7"/>
    <w:rsid w:val="00BA0FC0"/>
    <w:rsid w:val="00BA2F91"/>
    <w:rsid w:val="00BB41CA"/>
    <w:rsid w:val="00BB5DD1"/>
    <w:rsid w:val="00BC0B44"/>
    <w:rsid w:val="00BC3E37"/>
    <w:rsid w:val="00BC410F"/>
    <w:rsid w:val="00BC61C3"/>
    <w:rsid w:val="00BD0AEA"/>
    <w:rsid w:val="00BD5442"/>
    <w:rsid w:val="00BE1607"/>
    <w:rsid w:val="00BE2A6C"/>
    <w:rsid w:val="00BE3DDA"/>
    <w:rsid w:val="00BE607F"/>
    <w:rsid w:val="00BF6CA3"/>
    <w:rsid w:val="00C01860"/>
    <w:rsid w:val="00C109C6"/>
    <w:rsid w:val="00C1656E"/>
    <w:rsid w:val="00C239C8"/>
    <w:rsid w:val="00C24673"/>
    <w:rsid w:val="00C3135A"/>
    <w:rsid w:val="00C313F9"/>
    <w:rsid w:val="00C31DF8"/>
    <w:rsid w:val="00C3761A"/>
    <w:rsid w:val="00C45C44"/>
    <w:rsid w:val="00C5048A"/>
    <w:rsid w:val="00C62B27"/>
    <w:rsid w:val="00C6500E"/>
    <w:rsid w:val="00C748E0"/>
    <w:rsid w:val="00C7591D"/>
    <w:rsid w:val="00C92049"/>
    <w:rsid w:val="00C9713F"/>
    <w:rsid w:val="00CB79F0"/>
    <w:rsid w:val="00CC0335"/>
    <w:rsid w:val="00CC2CFC"/>
    <w:rsid w:val="00CC3F83"/>
    <w:rsid w:val="00CD088E"/>
    <w:rsid w:val="00CD1A07"/>
    <w:rsid w:val="00CD2EBF"/>
    <w:rsid w:val="00CD5F20"/>
    <w:rsid w:val="00CE0288"/>
    <w:rsid w:val="00CE5204"/>
    <w:rsid w:val="00CE6143"/>
    <w:rsid w:val="00CF0654"/>
    <w:rsid w:val="00CF510E"/>
    <w:rsid w:val="00D04DDB"/>
    <w:rsid w:val="00D11389"/>
    <w:rsid w:val="00D24ACF"/>
    <w:rsid w:val="00D251D8"/>
    <w:rsid w:val="00D27C45"/>
    <w:rsid w:val="00D27CE8"/>
    <w:rsid w:val="00D30ACD"/>
    <w:rsid w:val="00D35883"/>
    <w:rsid w:val="00D3781C"/>
    <w:rsid w:val="00D37DF4"/>
    <w:rsid w:val="00D42A8C"/>
    <w:rsid w:val="00D5625D"/>
    <w:rsid w:val="00D564B8"/>
    <w:rsid w:val="00D611F1"/>
    <w:rsid w:val="00D6602F"/>
    <w:rsid w:val="00D6794A"/>
    <w:rsid w:val="00D76EDE"/>
    <w:rsid w:val="00D76FD9"/>
    <w:rsid w:val="00D85233"/>
    <w:rsid w:val="00D8708F"/>
    <w:rsid w:val="00DB1859"/>
    <w:rsid w:val="00DB3C10"/>
    <w:rsid w:val="00DD0068"/>
    <w:rsid w:val="00DD63BE"/>
    <w:rsid w:val="00DD78E3"/>
    <w:rsid w:val="00DE6CC6"/>
    <w:rsid w:val="00DF2E51"/>
    <w:rsid w:val="00DF486E"/>
    <w:rsid w:val="00DF639D"/>
    <w:rsid w:val="00DF6522"/>
    <w:rsid w:val="00E04AE1"/>
    <w:rsid w:val="00E13ACD"/>
    <w:rsid w:val="00E26E7B"/>
    <w:rsid w:val="00E27907"/>
    <w:rsid w:val="00E27CA6"/>
    <w:rsid w:val="00E37746"/>
    <w:rsid w:val="00E50573"/>
    <w:rsid w:val="00E53BCF"/>
    <w:rsid w:val="00E66B97"/>
    <w:rsid w:val="00E70286"/>
    <w:rsid w:val="00E7578C"/>
    <w:rsid w:val="00E77665"/>
    <w:rsid w:val="00E8486C"/>
    <w:rsid w:val="00E860F3"/>
    <w:rsid w:val="00E91078"/>
    <w:rsid w:val="00EA42A6"/>
    <w:rsid w:val="00EA4FA2"/>
    <w:rsid w:val="00EA739E"/>
    <w:rsid w:val="00EB6033"/>
    <w:rsid w:val="00EC1B5F"/>
    <w:rsid w:val="00EC31F3"/>
    <w:rsid w:val="00EC3961"/>
    <w:rsid w:val="00EC75E2"/>
    <w:rsid w:val="00EC77DA"/>
    <w:rsid w:val="00ED7B0C"/>
    <w:rsid w:val="00EE71D2"/>
    <w:rsid w:val="00F031A7"/>
    <w:rsid w:val="00F2019C"/>
    <w:rsid w:val="00F316E1"/>
    <w:rsid w:val="00F414A9"/>
    <w:rsid w:val="00F42971"/>
    <w:rsid w:val="00F53480"/>
    <w:rsid w:val="00F60BDE"/>
    <w:rsid w:val="00F611A0"/>
    <w:rsid w:val="00F625EE"/>
    <w:rsid w:val="00F716BB"/>
    <w:rsid w:val="00F730A9"/>
    <w:rsid w:val="00F741BC"/>
    <w:rsid w:val="00F743AE"/>
    <w:rsid w:val="00F87B75"/>
    <w:rsid w:val="00F90900"/>
    <w:rsid w:val="00F91F6E"/>
    <w:rsid w:val="00FB2487"/>
    <w:rsid w:val="00FB2C5B"/>
    <w:rsid w:val="00FB375E"/>
    <w:rsid w:val="00FB5BEE"/>
    <w:rsid w:val="00FC0D37"/>
    <w:rsid w:val="00FC328D"/>
    <w:rsid w:val="00FC4395"/>
    <w:rsid w:val="00FC7D51"/>
    <w:rsid w:val="00FD2782"/>
    <w:rsid w:val="00FD643B"/>
    <w:rsid w:val="00FE3FF6"/>
    <w:rsid w:val="2316C35F"/>
    <w:rsid w:val="309A72E9"/>
    <w:rsid w:val="502FDCED"/>
    <w:rsid w:val="5B23AA50"/>
    <w:rsid w:val="6D0F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DA620A"/>
  <w15:chartTrackingRefBased/>
  <w15:docId w15:val="{D0BA62F4-3E81-2840-AC71-FFB98BCC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42A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8E5369"/>
    <w:pPr>
      <w:numPr>
        <w:numId w:val="1"/>
      </w:numPr>
      <w:ind w:left="284" w:hanging="284"/>
      <w:outlineLvl w:val="0"/>
    </w:pPr>
    <w:rPr>
      <w:b/>
      <w:bCs/>
      <w:color w:val="FF5700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24A"/>
    <w:pPr>
      <w:outlineLvl w:val="1"/>
    </w:pPr>
    <w:rPr>
      <w:color w:val="FF5700" w:themeColor="accen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24A"/>
    <w:pPr>
      <w:outlineLvl w:val="2"/>
    </w:pPr>
    <w:rPr>
      <w:color w:val="1A1F6C" w:themeColor="accent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5637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BF410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ulo2ckb">
    <w:name w:val="Titulo2_ckb"/>
    <w:basedOn w:val="Normal"/>
    <w:rsid w:val="00340E39"/>
    <w:pPr>
      <w:spacing w:after="640"/>
    </w:pPr>
    <w:rPr>
      <w:rFonts w:ascii="Trebuchet MS" w:hAnsi="Trebuchet MS"/>
      <w:b/>
      <w:bCs/>
      <w:noProof/>
      <w:color w:val="D6D1C4" w:themeColor="accent2"/>
      <w:sz w:val="100"/>
      <w:szCs w:val="100"/>
    </w:rPr>
  </w:style>
  <w:style w:type="paragraph" w:styleId="Header">
    <w:name w:val="header"/>
    <w:basedOn w:val="Normal"/>
    <w:link w:val="HeaderCh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aliases w:val="Tabla CUNEF"/>
    <w:basedOn w:val="TableNormal"/>
    <w:uiPriority w:val="39"/>
    <w:rsid w:val="008903B9"/>
    <w:pPr>
      <w:spacing w:after="0" w:line="240" w:lineRule="auto"/>
    </w:pPr>
    <w:tblPr/>
    <w:tblStylePr w:type="firstRow">
      <w:tblPr/>
      <w:tcPr>
        <w:tcBorders>
          <w:top w:val="nil"/>
          <w:left w:val="nil"/>
          <w:bottom w:val="single" w:sz="4" w:space="0" w:color="FF5700" w:themeColor="accent1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ulodocumento">
    <w:name w:val="Titulo_documento"/>
    <w:basedOn w:val="Normal"/>
    <w:link w:val="TitulodocumentoCar"/>
    <w:rsid w:val="002A71E2"/>
    <w:pPr>
      <w:ind w:left="142"/>
    </w:pPr>
    <w:rPr>
      <w:b/>
      <w:bCs/>
      <w:color w:val="FF5700" w:themeColor="accent1"/>
      <w:sz w:val="28"/>
      <w:szCs w:val="28"/>
    </w:rPr>
  </w:style>
  <w:style w:type="character" w:customStyle="1" w:styleId="TitulodocumentoCar">
    <w:name w:val="Titulo_documento Car"/>
    <w:basedOn w:val="DefaultParagraphFont"/>
    <w:link w:val="Titulodocumento"/>
    <w:rsid w:val="002A71E2"/>
    <w:rPr>
      <w:rFonts w:ascii="Times New Roman" w:eastAsia="Times New Roman" w:hAnsi="Times New Roman" w:cs="Times New Roman"/>
      <w:b/>
      <w:bCs/>
      <w:color w:val="FF5700" w:themeColor="accent1"/>
      <w:kern w:val="0"/>
      <w:sz w:val="28"/>
      <w:szCs w:val="28"/>
      <w:lang w:val="en-US"/>
      <w14:ligatures w14:val="none"/>
    </w:rPr>
  </w:style>
  <w:style w:type="paragraph" w:customStyle="1" w:styleId="Fechadocumento">
    <w:name w:val="Fecha_documento"/>
    <w:basedOn w:val="Normal"/>
    <w:link w:val="FechadocumentoCar"/>
    <w:rsid w:val="002E1D36"/>
    <w:pPr>
      <w:ind w:left="142"/>
    </w:pPr>
  </w:style>
  <w:style w:type="character" w:customStyle="1" w:styleId="FechadocumentoCar">
    <w:name w:val="Fecha_documento Car"/>
    <w:basedOn w:val="DefaultParagraphFont"/>
    <w:link w:val="Fechadocumento"/>
    <w:rsid w:val="002E1D36"/>
  </w:style>
  <w:style w:type="paragraph" w:customStyle="1" w:styleId="Prrafobsico">
    <w:name w:val="[Párrafo básico]"/>
    <w:basedOn w:val="Normal"/>
    <w:uiPriority w:val="99"/>
    <w:rsid w:val="002E1D36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s-ES_tradnl"/>
    </w:rPr>
  </w:style>
  <w:style w:type="paragraph" w:styleId="ListParagraph">
    <w:name w:val="List Paragraph"/>
    <w:basedOn w:val="Normal"/>
    <w:uiPriority w:val="34"/>
    <w:qFormat/>
    <w:rsid w:val="008E536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5369"/>
    <w:rPr>
      <w:rFonts w:ascii="Times New Roman" w:eastAsia="Times New Roman" w:hAnsi="Times New Roman" w:cs="Times New Roman"/>
      <w:b/>
      <w:bCs/>
      <w:color w:val="FF5700" w:themeColor="accent1"/>
      <w:kern w:val="0"/>
      <w:sz w:val="32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9424A"/>
    <w:rPr>
      <w:color w:val="FF5700" w:themeColor="accen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9424A"/>
    <w:rPr>
      <w:rFonts w:ascii="Times New Roman" w:eastAsia="Times New Roman" w:hAnsi="Times New Roman" w:cs="Times New Roman"/>
      <w:color w:val="1A1F6C" w:themeColor="accent3"/>
      <w:kern w:val="0"/>
      <w:sz w:val="24"/>
      <w:szCs w:val="24"/>
      <w:lang w:val="en-US"/>
      <w14:ligatures w14:val="none"/>
    </w:rPr>
  </w:style>
  <w:style w:type="paragraph" w:customStyle="1" w:styleId="Listavietas">
    <w:name w:val="Lista_viñetas"/>
    <w:basedOn w:val="ListParagraph"/>
    <w:qFormat/>
    <w:rsid w:val="0039424A"/>
    <w:pPr>
      <w:numPr>
        <w:numId w:val="2"/>
      </w:numPr>
      <w:spacing w:before="120"/>
      <w:ind w:left="284" w:hanging="284"/>
      <w:contextualSpacing w:val="0"/>
    </w:pPr>
  </w:style>
  <w:style w:type="paragraph" w:customStyle="1" w:styleId="Prrafo">
    <w:name w:val="Párrafo"/>
    <w:basedOn w:val="Normal"/>
    <w:qFormat/>
    <w:rsid w:val="0039424A"/>
  </w:style>
  <w:style w:type="paragraph" w:styleId="TOC1">
    <w:name w:val="toc 1"/>
    <w:basedOn w:val="Normal"/>
    <w:next w:val="Normal"/>
    <w:autoRedefine/>
    <w:uiPriority w:val="39"/>
    <w:unhideWhenUsed/>
    <w:rsid w:val="005E53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53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536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E5366"/>
    <w:rPr>
      <w:color w:val="1A1F6C" w:themeColor="hyperlink"/>
      <w:u w:val="single"/>
    </w:rPr>
  </w:style>
  <w:style w:type="paragraph" w:styleId="NoSpacing">
    <w:name w:val="No Spacing"/>
    <w:uiPriority w:val="1"/>
    <w:qFormat/>
    <w:rsid w:val="00092B06"/>
    <w:pPr>
      <w:spacing w:after="0" w:line="240" w:lineRule="auto"/>
    </w:pPr>
    <w:rPr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5436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436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D2782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563DC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1E50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ljs-variable">
    <w:name w:val="hljs-variable"/>
    <w:basedOn w:val="DefaultParagraphFont"/>
    <w:rsid w:val="00581E50"/>
  </w:style>
  <w:style w:type="character" w:customStyle="1" w:styleId="hljs-title">
    <w:name w:val="hljs-title"/>
    <w:basedOn w:val="DefaultParagraphFont"/>
    <w:rsid w:val="00581E50"/>
  </w:style>
  <w:style w:type="character" w:customStyle="1" w:styleId="hljs-string">
    <w:name w:val="hljs-string"/>
    <w:basedOn w:val="DefaultParagraphFont"/>
    <w:rsid w:val="00581E50"/>
  </w:style>
  <w:style w:type="character" w:styleId="Emphasis">
    <w:name w:val="Emphasis"/>
    <w:basedOn w:val="DefaultParagraphFont"/>
    <w:uiPriority w:val="20"/>
    <w:qFormat/>
    <w:rsid w:val="00B43C3A"/>
    <w:rPr>
      <w:i/>
      <w:iCs/>
    </w:rPr>
  </w:style>
  <w:style w:type="character" w:customStyle="1" w:styleId="hljs-keyword">
    <w:name w:val="hljs-keyword"/>
    <w:basedOn w:val="DefaultParagraphFont"/>
    <w:rsid w:val="00E26E7B"/>
  </w:style>
  <w:style w:type="character" w:customStyle="1" w:styleId="hljs-number">
    <w:name w:val="hljs-number"/>
    <w:basedOn w:val="DefaultParagraphFont"/>
    <w:rsid w:val="00E26E7B"/>
  </w:style>
  <w:style w:type="character" w:customStyle="1" w:styleId="Heading4Char">
    <w:name w:val="Heading 4 Char"/>
    <w:basedOn w:val="DefaultParagraphFont"/>
    <w:link w:val="Heading4"/>
    <w:uiPriority w:val="9"/>
    <w:semiHidden/>
    <w:rsid w:val="00563740"/>
    <w:rPr>
      <w:rFonts w:asciiTheme="majorHAnsi" w:eastAsiaTheme="majorEastAsia" w:hAnsiTheme="majorHAnsi" w:cstheme="majorBidi"/>
      <w:i/>
      <w:iCs/>
      <w:color w:val="BF4100" w:themeColor="accent1" w:themeShade="BF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7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6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45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40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51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23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2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8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9893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5761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69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39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24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856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0588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6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8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62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27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5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5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074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921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88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92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5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65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1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1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92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6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6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51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2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82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sofiacostamagna/proyectos-JavaScript.gi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openweathermap.org" TargetMode="External"/><Relationship Id="rId78" Type="http://schemas.openxmlformats.org/officeDocument/2006/relationships/image" Target="media/image67.png"/><Relationship Id="rId8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ofia/Desktop/andresgorostidi-attachments/Proyectos%20JavaScript%20.dotx" TargetMode="External"/></Relationships>
</file>

<file path=word/theme/theme1.xml><?xml version="1.0" encoding="utf-8"?>
<a:theme xmlns:a="http://schemas.openxmlformats.org/drawingml/2006/main" name="Tema de Office">
  <a:themeElements>
    <a:clrScheme name="CUNEF">
      <a:dk1>
        <a:sysClr val="windowText" lastClr="000000"/>
      </a:dk1>
      <a:lt1>
        <a:sysClr val="window" lastClr="FFFFFF"/>
      </a:lt1>
      <a:dk2>
        <a:srgbClr val="1A1F6C"/>
      </a:dk2>
      <a:lt2>
        <a:srgbClr val="FFFFFF"/>
      </a:lt2>
      <a:accent1>
        <a:srgbClr val="FF5700"/>
      </a:accent1>
      <a:accent2>
        <a:srgbClr val="D6D1C4"/>
      </a:accent2>
      <a:accent3>
        <a:srgbClr val="1A1F6C"/>
      </a:accent3>
      <a:accent4>
        <a:srgbClr val="FFFFFF"/>
      </a:accent4>
      <a:accent5>
        <a:srgbClr val="000000"/>
      </a:accent5>
      <a:accent6>
        <a:srgbClr val="FF5700"/>
      </a:accent6>
      <a:hlink>
        <a:srgbClr val="1A1F6C"/>
      </a:hlink>
      <a:folHlink>
        <a:srgbClr val="FF5700"/>
      </a:folHlink>
    </a:clrScheme>
    <a:fontScheme name="Personalizado 8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6106608CD37534BB4C28FB2F6B4A65B" ma:contentTypeVersion="17" ma:contentTypeDescription="Crear nuevo documento." ma:contentTypeScope="" ma:versionID="cb7fb0f55dfd73aa80cae36747a02b96">
  <xsd:schema xmlns:xsd="http://www.w3.org/2001/XMLSchema" xmlns:xs="http://www.w3.org/2001/XMLSchema" xmlns:p="http://schemas.microsoft.com/office/2006/metadata/properties" xmlns:ns2="a3536564-9972-4d40-a9cf-072cc4b2a892" xmlns:ns3="f27e2f58-69fc-47f3-b0c0-05ce3f4fc054" targetNamespace="http://schemas.microsoft.com/office/2006/metadata/properties" ma:root="true" ma:fieldsID="b7cc2c2fe75a180fb020c964759d03c7" ns2:_="" ns3:_="">
    <xsd:import namespace="a3536564-9972-4d40-a9cf-072cc4b2a892"/>
    <xsd:import namespace="f27e2f58-69fc-47f3-b0c0-05ce3f4fc0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536564-9972-4d40-a9cf-072cc4b2a8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af706f70-6741-4eaf-855e-cba6c41f67e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7e2f58-69fc-47f3-b0c0-05ce3f4fc05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534c83c-ce8b-4d3b-a5eb-22da00a24437}" ma:internalName="TaxCatchAll" ma:showField="CatchAllData" ma:web="f27e2f58-69fc-47f3-b0c0-05ce3f4fc05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3725A-1FC1-4BCB-8CCF-2351A522BF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9CE978-6BFD-451F-BC5D-E0722DFDC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536564-9972-4d40-a9cf-072cc4b2a892"/>
    <ds:schemaRef ds:uri="f27e2f58-69fc-47f3-b0c0-05ce3f4fc0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22F0133-C144-42F7-B3F6-C2A1492A6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Proyectos JavaScript .dotx</Template>
  <TotalTime>31</TotalTime>
  <Pages>24</Pages>
  <Words>3589</Words>
  <Characters>20458</Characters>
  <Application>Microsoft Office Word</Application>
  <DocSecurity>0</DocSecurity>
  <Lines>170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Costamagna</dc:creator>
  <cp:keywords/>
  <dc:description/>
  <cp:lastModifiedBy>sofiacostamagna45@gmail.com</cp:lastModifiedBy>
  <cp:revision>3</cp:revision>
  <dcterms:created xsi:type="dcterms:W3CDTF">2024-10-10T23:18:00Z</dcterms:created>
  <dcterms:modified xsi:type="dcterms:W3CDTF">2024-10-11T17:14:00Z</dcterms:modified>
</cp:coreProperties>
</file>